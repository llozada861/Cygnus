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343FF" w14:textId="77777777" w:rsidR="00E555EC" w:rsidRPr="00F4227A" w:rsidRDefault="00E555EC">
      <w:pPr>
        <w:pStyle w:val="Puesto"/>
        <w:rPr>
          <w:rFonts w:ascii="Arial" w:hAnsi="Arial"/>
          <w:lang w:val="es-CO"/>
        </w:rPr>
      </w:pPr>
    </w:p>
    <w:p w14:paraId="1DA34400" w14:textId="77777777" w:rsidR="00E555EC" w:rsidRPr="00F4227A" w:rsidRDefault="00E555EC">
      <w:pPr>
        <w:pStyle w:val="Puesto"/>
        <w:rPr>
          <w:rFonts w:ascii="Arial" w:hAnsi="Arial"/>
          <w:lang w:val="es-CO"/>
        </w:rPr>
      </w:pPr>
    </w:p>
    <w:p w14:paraId="1DA34401" w14:textId="77777777" w:rsidR="00E555EC" w:rsidRPr="00F4227A" w:rsidRDefault="00E555EC" w:rsidP="004D2B48">
      <w:pPr>
        <w:tabs>
          <w:tab w:val="left" w:pos="-720"/>
        </w:tabs>
        <w:suppressAutoHyphens/>
        <w:jc w:val="center"/>
        <w:rPr>
          <w:rFonts w:cs="Arial"/>
          <w:sz w:val="28"/>
        </w:rPr>
      </w:pPr>
    </w:p>
    <w:p w14:paraId="1DA34402" w14:textId="77777777" w:rsidR="00E555EC" w:rsidRPr="00F4227A" w:rsidRDefault="00E555EC" w:rsidP="004D2B48">
      <w:pPr>
        <w:tabs>
          <w:tab w:val="left" w:pos="-720"/>
        </w:tabs>
        <w:suppressAutoHyphens/>
        <w:jc w:val="center"/>
        <w:rPr>
          <w:rFonts w:cs="Arial"/>
          <w:sz w:val="28"/>
        </w:rPr>
      </w:pPr>
    </w:p>
    <w:p w14:paraId="1DA34403" w14:textId="77777777" w:rsidR="00E555EC" w:rsidRPr="00F4227A" w:rsidRDefault="00E555EC" w:rsidP="004D2B48">
      <w:pPr>
        <w:tabs>
          <w:tab w:val="left" w:pos="-720"/>
        </w:tabs>
        <w:suppressAutoHyphens/>
        <w:jc w:val="center"/>
        <w:rPr>
          <w:rFonts w:cs="Arial"/>
          <w:sz w:val="28"/>
        </w:rPr>
      </w:pPr>
    </w:p>
    <w:p w14:paraId="1DA34404" w14:textId="77777777" w:rsidR="00E555EC" w:rsidRPr="00F4227A" w:rsidRDefault="00E555EC" w:rsidP="004D2B48">
      <w:pPr>
        <w:tabs>
          <w:tab w:val="left" w:pos="-720"/>
        </w:tabs>
        <w:suppressAutoHyphens/>
        <w:jc w:val="center"/>
        <w:rPr>
          <w:rFonts w:cs="Arial"/>
          <w:b/>
          <w:sz w:val="28"/>
        </w:rPr>
      </w:pPr>
    </w:p>
    <w:p w14:paraId="1DA34405" w14:textId="6CB42742" w:rsidR="00E555EC" w:rsidRPr="00F4227A" w:rsidRDefault="00C31973" w:rsidP="004D2B48">
      <w:pPr>
        <w:tabs>
          <w:tab w:val="left" w:pos="-720"/>
        </w:tabs>
        <w:suppressAutoHyphens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PLANTIL</w:t>
      </w:r>
      <w:r w:rsidR="009E4FE3">
        <w:rPr>
          <w:rFonts w:cs="Arial"/>
          <w:b/>
          <w:sz w:val="28"/>
        </w:rPr>
        <w:t>L</w:t>
      </w:r>
      <w:r>
        <w:rPr>
          <w:rFonts w:cs="Arial"/>
          <w:b/>
          <w:sz w:val="28"/>
        </w:rPr>
        <w:t xml:space="preserve">A DESARROLLO </w:t>
      </w:r>
      <w:r w:rsidR="00E555EC" w:rsidRPr="00F4227A">
        <w:rPr>
          <w:rFonts w:cs="Arial"/>
          <w:b/>
          <w:sz w:val="28"/>
        </w:rPr>
        <w:t xml:space="preserve">DE </w:t>
      </w:r>
      <w:r w:rsidR="00C2000B">
        <w:rPr>
          <w:rFonts w:cs="Arial"/>
          <w:b/>
          <w:sz w:val="28"/>
        </w:rPr>
        <w:t>CAMBIO</w:t>
      </w:r>
    </w:p>
    <w:p w14:paraId="1DA34406" w14:textId="77777777" w:rsidR="00E555EC" w:rsidRPr="00F4227A" w:rsidRDefault="00E555EC" w:rsidP="004D2B48">
      <w:pPr>
        <w:tabs>
          <w:tab w:val="left" w:pos="-720"/>
        </w:tabs>
        <w:suppressAutoHyphens/>
        <w:jc w:val="center"/>
        <w:rPr>
          <w:rFonts w:cs="Arial"/>
          <w:b/>
          <w:sz w:val="28"/>
        </w:rPr>
      </w:pPr>
    </w:p>
    <w:p w14:paraId="1DA34407" w14:textId="77777777" w:rsidR="00E555EC" w:rsidRPr="00F4227A" w:rsidRDefault="00E555EC" w:rsidP="004D2B48">
      <w:pPr>
        <w:tabs>
          <w:tab w:val="left" w:pos="-720"/>
        </w:tabs>
        <w:suppressAutoHyphens/>
        <w:jc w:val="center"/>
        <w:rPr>
          <w:rFonts w:cs="Arial"/>
          <w:b/>
          <w:sz w:val="28"/>
        </w:rPr>
      </w:pPr>
    </w:p>
    <w:p w14:paraId="1DA34408" w14:textId="77777777" w:rsidR="00E555EC" w:rsidRPr="00F4227A" w:rsidRDefault="00E555EC" w:rsidP="004D2B48">
      <w:pPr>
        <w:tabs>
          <w:tab w:val="left" w:pos="-720"/>
        </w:tabs>
        <w:suppressAutoHyphens/>
        <w:jc w:val="center"/>
        <w:rPr>
          <w:rFonts w:cs="Arial"/>
          <w:b/>
          <w:sz w:val="28"/>
        </w:rPr>
      </w:pPr>
    </w:p>
    <w:p w14:paraId="1DA34409" w14:textId="77777777" w:rsidR="00E555EC" w:rsidRPr="00F4227A" w:rsidRDefault="00E555EC" w:rsidP="004D2B48">
      <w:pPr>
        <w:tabs>
          <w:tab w:val="left" w:pos="-720"/>
        </w:tabs>
        <w:suppressAutoHyphens/>
        <w:jc w:val="center"/>
        <w:rPr>
          <w:rFonts w:cs="Arial"/>
          <w:b/>
          <w:sz w:val="28"/>
        </w:rPr>
      </w:pPr>
    </w:p>
    <w:p w14:paraId="1DA3440A" w14:textId="77777777" w:rsidR="00E555EC" w:rsidRPr="00F4227A" w:rsidRDefault="00E555EC" w:rsidP="004D2B48">
      <w:pPr>
        <w:tabs>
          <w:tab w:val="left" w:pos="-720"/>
        </w:tabs>
        <w:suppressAutoHyphens/>
        <w:jc w:val="center"/>
        <w:rPr>
          <w:rFonts w:cs="Arial"/>
          <w:b/>
          <w:sz w:val="28"/>
        </w:rPr>
      </w:pPr>
    </w:p>
    <w:p w14:paraId="1DA34410" w14:textId="69E6DE91" w:rsidR="00E555EC" w:rsidRDefault="00E555EC" w:rsidP="004D2B48">
      <w:pPr>
        <w:tabs>
          <w:tab w:val="left" w:pos="-720"/>
        </w:tabs>
        <w:suppressAutoHyphens/>
        <w:jc w:val="center"/>
        <w:rPr>
          <w:rFonts w:cs="Arial"/>
          <w:b/>
          <w:sz w:val="28"/>
        </w:rPr>
      </w:pPr>
    </w:p>
    <w:p w14:paraId="58F557A9" w14:textId="5730D951" w:rsidR="00604E77" w:rsidRDefault="00604E77" w:rsidP="004D2B48">
      <w:pPr>
        <w:tabs>
          <w:tab w:val="left" w:pos="-720"/>
        </w:tabs>
        <w:suppressAutoHyphens/>
        <w:jc w:val="center"/>
        <w:rPr>
          <w:rFonts w:cs="Arial"/>
          <w:b/>
          <w:sz w:val="28"/>
        </w:rPr>
      </w:pPr>
    </w:p>
    <w:p w14:paraId="080DD9FC" w14:textId="77777777" w:rsidR="00604E77" w:rsidRPr="00F4227A" w:rsidRDefault="00604E77" w:rsidP="004D2B48">
      <w:pPr>
        <w:tabs>
          <w:tab w:val="left" w:pos="-720"/>
        </w:tabs>
        <w:suppressAutoHyphens/>
        <w:jc w:val="center"/>
        <w:rPr>
          <w:rFonts w:cs="Arial"/>
          <w:b/>
          <w:sz w:val="28"/>
        </w:rPr>
      </w:pPr>
    </w:p>
    <w:p w14:paraId="1DA34411" w14:textId="77777777" w:rsidR="00E555EC" w:rsidRPr="00F4227A" w:rsidRDefault="00E555EC" w:rsidP="004D2B48">
      <w:pPr>
        <w:tabs>
          <w:tab w:val="left" w:pos="-720"/>
        </w:tabs>
        <w:suppressAutoHyphens/>
        <w:jc w:val="center"/>
        <w:rPr>
          <w:rFonts w:cs="Arial"/>
          <w:b/>
          <w:sz w:val="28"/>
        </w:rPr>
      </w:pPr>
    </w:p>
    <w:p w14:paraId="1DA34412" w14:textId="77777777" w:rsidR="00E555EC" w:rsidRPr="00F4227A" w:rsidRDefault="00E555EC" w:rsidP="004D2B48">
      <w:pPr>
        <w:tabs>
          <w:tab w:val="left" w:pos="-720"/>
        </w:tabs>
        <w:suppressAutoHyphens/>
        <w:jc w:val="center"/>
        <w:rPr>
          <w:rFonts w:cs="Arial"/>
          <w:b/>
          <w:sz w:val="28"/>
        </w:rPr>
      </w:pPr>
    </w:p>
    <w:p w14:paraId="1DA34413" w14:textId="77777777" w:rsidR="00E555EC" w:rsidRPr="00F4227A" w:rsidRDefault="00E555EC" w:rsidP="004D2B48">
      <w:pPr>
        <w:tabs>
          <w:tab w:val="left" w:pos="-720"/>
        </w:tabs>
        <w:suppressAutoHyphens/>
        <w:jc w:val="center"/>
        <w:rPr>
          <w:rFonts w:cs="Arial"/>
          <w:b/>
          <w:sz w:val="28"/>
        </w:rPr>
      </w:pPr>
    </w:p>
    <w:p w14:paraId="1DA34414" w14:textId="77777777" w:rsidR="00E555EC" w:rsidRPr="00F4227A" w:rsidRDefault="00E555EC" w:rsidP="004D2B48">
      <w:pPr>
        <w:tabs>
          <w:tab w:val="left" w:pos="-720"/>
        </w:tabs>
        <w:suppressAutoHyphens/>
        <w:jc w:val="center"/>
        <w:rPr>
          <w:rFonts w:cs="Arial"/>
          <w:b/>
          <w:sz w:val="28"/>
        </w:rPr>
      </w:pPr>
      <w:r w:rsidRPr="00F4227A">
        <w:rPr>
          <w:rFonts w:cs="Arial"/>
          <w:b/>
          <w:sz w:val="28"/>
        </w:rPr>
        <w:t>VERSIÓN 0</w:t>
      </w:r>
      <w:r w:rsidR="00C2000B">
        <w:rPr>
          <w:rFonts w:cs="Arial"/>
          <w:b/>
          <w:sz w:val="28"/>
        </w:rPr>
        <w:t>1</w:t>
      </w:r>
    </w:p>
    <w:p w14:paraId="1DA34415" w14:textId="77777777" w:rsidR="00E555EC" w:rsidRPr="00F4227A" w:rsidRDefault="00E555EC" w:rsidP="004D2B48">
      <w:pPr>
        <w:tabs>
          <w:tab w:val="left" w:pos="-720"/>
        </w:tabs>
        <w:suppressAutoHyphens/>
        <w:jc w:val="center"/>
        <w:rPr>
          <w:rFonts w:cs="Arial"/>
          <w:b/>
          <w:sz w:val="28"/>
        </w:rPr>
      </w:pPr>
    </w:p>
    <w:p w14:paraId="1DA34416" w14:textId="77777777" w:rsidR="00E555EC" w:rsidRPr="00F4227A" w:rsidRDefault="00E555EC" w:rsidP="004D2B48">
      <w:pPr>
        <w:tabs>
          <w:tab w:val="left" w:pos="-720"/>
        </w:tabs>
        <w:suppressAutoHyphens/>
        <w:jc w:val="center"/>
        <w:rPr>
          <w:rFonts w:cs="Arial"/>
          <w:b/>
          <w:sz w:val="28"/>
        </w:rPr>
      </w:pPr>
    </w:p>
    <w:p w14:paraId="1DA34417" w14:textId="77777777" w:rsidR="00E555EC" w:rsidRPr="00F4227A" w:rsidRDefault="00E555EC" w:rsidP="004D2B48">
      <w:pPr>
        <w:tabs>
          <w:tab w:val="left" w:pos="-720"/>
        </w:tabs>
        <w:suppressAutoHyphens/>
        <w:jc w:val="center"/>
        <w:rPr>
          <w:rFonts w:cs="Arial"/>
          <w:b/>
          <w:sz w:val="28"/>
        </w:rPr>
      </w:pPr>
    </w:p>
    <w:p w14:paraId="1DA34418" w14:textId="2690DE41" w:rsidR="00E555EC" w:rsidRDefault="00E555EC" w:rsidP="004D2B48">
      <w:pPr>
        <w:tabs>
          <w:tab w:val="left" w:pos="-720"/>
        </w:tabs>
        <w:suppressAutoHyphens/>
        <w:jc w:val="center"/>
        <w:rPr>
          <w:rFonts w:cs="Arial"/>
          <w:b/>
          <w:sz w:val="28"/>
        </w:rPr>
      </w:pPr>
    </w:p>
    <w:p w14:paraId="1EAB233B" w14:textId="26734A14" w:rsidR="00A97EAA" w:rsidRDefault="00A97EAA" w:rsidP="004D2B48">
      <w:pPr>
        <w:tabs>
          <w:tab w:val="left" w:pos="-720"/>
        </w:tabs>
        <w:suppressAutoHyphens/>
        <w:jc w:val="center"/>
        <w:rPr>
          <w:rFonts w:cs="Arial"/>
          <w:b/>
          <w:sz w:val="28"/>
        </w:rPr>
      </w:pPr>
    </w:p>
    <w:p w14:paraId="2FEDAB39" w14:textId="4BCE67E6" w:rsidR="00A97EAA" w:rsidRDefault="00A97EAA" w:rsidP="004D2B48">
      <w:pPr>
        <w:tabs>
          <w:tab w:val="left" w:pos="-720"/>
        </w:tabs>
        <w:suppressAutoHyphens/>
        <w:jc w:val="center"/>
        <w:rPr>
          <w:rFonts w:cs="Arial"/>
          <w:b/>
          <w:sz w:val="28"/>
        </w:rPr>
      </w:pPr>
    </w:p>
    <w:p w14:paraId="4874B341" w14:textId="400D9024" w:rsidR="00A97EAA" w:rsidRDefault="00A97EAA" w:rsidP="004D2B48">
      <w:pPr>
        <w:tabs>
          <w:tab w:val="left" w:pos="-720"/>
        </w:tabs>
        <w:suppressAutoHyphens/>
        <w:jc w:val="center"/>
        <w:rPr>
          <w:rFonts w:cs="Arial"/>
          <w:b/>
          <w:sz w:val="28"/>
        </w:rPr>
      </w:pPr>
    </w:p>
    <w:p w14:paraId="635F9283" w14:textId="77777777" w:rsidR="00A97EAA" w:rsidRPr="00F4227A" w:rsidRDefault="00A97EAA" w:rsidP="004D2B48">
      <w:pPr>
        <w:tabs>
          <w:tab w:val="left" w:pos="-720"/>
        </w:tabs>
        <w:suppressAutoHyphens/>
        <w:jc w:val="center"/>
        <w:rPr>
          <w:rFonts w:cs="Arial"/>
          <w:b/>
          <w:sz w:val="28"/>
        </w:rPr>
      </w:pPr>
    </w:p>
    <w:p w14:paraId="1DA34419" w14:textId="77777777" w:rsidR="00E555EC" w:rsidRPr="00F4227A" w:rsidRDefault="00E555EC" w:rsidP="004D2B48">
      <w:pPr>
        <w:tabs>
          <w:tab w:val="left" w:pos="-720"/>
        </w:tabs>
        <w:suppressAutoHyphens/>
        <w:jc w:val="center"/>
        <w:rPr>
          <w:rFonts w:cs="Arial"/>
          <w:b/>
          <w:sz w:val="28"/>
        </w:rPr>
      </w:pPr>
    </w:p>
    <w:p w14:paraId="1DA3441A" w14:textId="77777777" w:rsidR="00E555EC" w:rsidRPr="00F4227A" w:rsidRDefault="00E555EC" w:rsidP="004D2B48">
      <w:pPr>
        <w:tabs>
          <w:tab w:val="left" w:pos="-720"/>
        </w:tabs>
        <w:suppressAutoHyphens/>
        <w:jc w:val="center"/>
        <w:rPr>
          <w:rFonts w:cs="Arial"/>
          <w:b/>
          <w:sz w:val="28"/>
        </w:rPr>
      </w:pPr>
    </w:p>
    <w:p w14:paraId="1DA3441B" w14:textId="263C4AED" w:rsidR="00E555EC" w:rsidRPr="00F4227A" w:rsidRDefault="006D4CB5" w:rsidP="004D2B48">
      <w:pPr>
        <w:tabs>
          <w:tab w:val="left" w:pos="-720"/>
        </w:tabs>
        <w:suppressAutoHyphens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&lt;mes</w:t>
      </w:r>
      <w:r w:rsidR="002F147C">
        <w:rPr>
          <w:rFonts w:cs="Arial"/>
          <w:b/>
          <w:sz w:val="28"/>
        </w:rPr>
        <w:t>&gt;</w:t>
      </w:r>
    </w:p>
    <w:p w14:paraId="1DA3441C" w14:textId="77777777" w:rsidR="00E555EC" w:rsidRPr="00F4227A" w:rsidRDefault="00E555EC" w:rsidP="004D2B48">
      <w:pPr>
        <w:tabs>
          <w:tab w:val="left" w:pos="-720"/>
        </w:tabs>
        <w:suppressAutoHyphens/>
        <w:jc w:val="center"/>
        <w:rPr>
          <w:rFonts w:cs="Arial"/>
          <w:b/>
          <w:sz w:val="28"/>
        </w:rPr>
      </w:pPr>
    </w:p>
    <w:p w14:paraId="6FFB7300" w14:textId="77777777" w:rsidR="00604E77" w:rsidRDefault="00604E77" w:rsidP="004D2B48">
      <w:pPr>
        <w:tabs>
          <w:tab w:val="left" w:pos="-720"/>
        </w:tabs>
        <w:suppressAutoHyphens/>
        <w:jc w:val="both"/>
        <w:rPr>
          <w:rFonts w:cs="Arial"/>
        </w:rPr>
      </w:pPr>
    </w:p>
    <w:p w14:paraId="1DA3441E" w14:textId="16705F0F" w:rsidR="00E555EC" w:rsidRPr="00F4227A" w:rsidRDefault="00E555EC" w:rsidP="004D2B48">
      <w:pPr>
        <w:tabs>
          <w:tab w:val="left" w:pos="-720"/>
        </w:tabs>
        <w:suppressAutoHyphens/>
        <w:jc w:val="both"/>
        <w:rPr>
          <w:rFonts w:cs="Arial"/>
        </w:rPr>
      </w:pPr>
      <w:r w:rsidRPr="00F4227A">
        <w:rPr>
          <w:rFonts w:cs="Arial"/>
        </w:rPr>
        <w:br w:type="page"/>
      </w:r>
    </w:p>
    <w:p w14:paraId="1DA3441F" w14:textId="77777777" w:rsidR="00E555EC" w:rsidRPr="00F4227A" w:rsidRDefault="00E555EC" w:rsidP="00E70B2C">
      <w:pPr>
        <w:pStyle w:val="Puesto"/>
        <w:rPr>
          <w:rFonts w:ascii="Arial" w:hAnsi="Arial"/>
          <w:lang w:val="es-CO"/>
        </w:rPr>
      </w:pPr>
      <w:r w:rsidRPr="00F4227A">
        <w:rPr>
          <w:rFonts w:ascii="Arial" w:hAnsi="Arial"/>
          <w:lang w:val="es-CO"/>
        </w:rPr>
        <w:lastRenderedPageBreak/>
        <w:t>Tabla de Contenido</w:t>
      </w:r>
    </w:p>
    <w:p w14:paraId="1DA34420" w14:textId="77777777" w:rsidR="00E555EC" w:rsidRPr="00F4227A" w:rsidRDefault="00E555EC" w:rsidP="00204B79">
      <w:pPr>
        <w:tabs>
          <w:tab w:val="left" w:pos="-720"/>
        </w:tabs>
        <w:suppressAutoHyphens/>
        <w:ind w:left="851" w:hanging="851"/>
        <w:jc w:val="both"/>
        <w:rPr>
          <w:rFonts w:cs="Arial"/>
        </w:rPr>
      </w:pPr>
    </w:p>
    <w:p w14:paraId="1DA34421" w14:textId="77777777" w:rsidR="00E555EC" w:rsidRDefault="00E555EC">
      <w:pPr>
        <w:pStyle w:val="TtulodeTDC"/>
      </w:pPr>
    </w:p>
    <w:p w14:paraId="039F6841" w14:textId="21AC4BC4" w:rsidR="00E15283" w:rsidRDefault="003E07EF">
      <w:pPr>
        <w:pStyle w:val="TDC1"/>
        <w:tabs>
          <w:tab w:val="left" w:pos="432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fldChar w:fldCharType="begin"/>
      </w:r>
      <w:r w:rsidR="00E555EC">
        <w:instrText xml:space="preserve"> TOC \o "1-3" \h \z \u </w:instrText>
      </w:r>
      <w:r>
        <w:fldChar w:fldCharType="separate"/>
      </w:r>
      <w:hyperlink w:anchor="_Toc5279308" w:history="1">
        <w:r w:rsidR="00E15283" w:rsidRPr="009875B6">
          <w:rPr>
            <w:rStyle w:val="Hipervnculo"/>
            <w:rFonts w:ascii="Arial" w:hAnsi="Arial"/>
            <w:noProof/>
          </w:rPr>
          <w:t>1</w:t>
        </w:r>
        <w:r w:rsidR="00E15283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E15283" w:rsidRPr="009875B6">
          <w:rPr>
            <w:rStyle w:val="Hipervnculo"/>
            <w:rFonts w:ascii="Arial" w:hAnsi="Arial" w:cs="Arial"/>
            <w:noProof/>
          </w:rPr>
          <w:t>INFORMACIÓN GENERAL</w:t>
        </w:r>
        <w:r w:rsidR="00E15283">
          <w:rPr>
            <w:noProof/>
            <w:webHidden/>
          </w:rPr>
          <w:tab/>
        </w:r>
        <w:r w:rsidR="00E15283">
          <w:rPr>
            <w:noProof/>
            <w:webHidden/>
          </w:rPr>
          <w:fldChar w:fldCharType="begin"/>
        </w:r>
        <w:r w:rsidR="00E15283">
          <w:rPr>
            <w:noProof/>
            <w:webHidden/>
          </w:rPr>
          <w:instrText xml:space="preserve"> PAGEREF _Toc5279308 \h </w:instrText>
        </w:r>
        <w:r w:rsidR="00E15283">
          <w:rPr>
            <w:noProof/>
            <w:webHidden/>
          </w:rPr>
        </w:r>
        <w:r w:rsidR="00E15283">
          <w:rPr>
            <w:noProof/>
            <w:webHidden/>
          </w:rPr>
          <w:fldChar w:fldCharType="separate"/>
        </w:r>
        <w:r w:rsidR="00E15283">
          <w:rPr>
            <w:noProof/>
            <w:webHidden/>
          </w:rPr>
          <w:t>4</w:t>
        </w:r>
        <w:r w:rsidR="00E15283">
          <w:rPr>
            <w:noProof/>
            <w:webHidden/>
          </w:rPr>
          <w:fldChar w:fldCharType="end"/>
        </w:r>
      </w:hyperlink>
    </w:p>
    <w:p w14:paraId="156F3DF6" w14:textId="38474E92" w:rsidR="00E15283" w:rsidRDefault="002F147C">
      <w:pPr>
        <w:pStyle w:val="TDC2"/>
        <w:tabs>
          <w:tab w:val="left" w:pos="100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279309" w:history="1">
        <w:r w:rsidR="00E15283" w:rsidRPr="009875B6">
          <w:rPr>
            <w:rStyle w:val="Hipervnculo"/>
            <w:noProof/>
            <w:lang w:val="pt-BR"/>
          </w:rPr>
          <w:t>1.1</w:t>
        </w:r>
        <w:r w:rsidR="00E15283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E15283" w:rsidRPr="009875B6">
          <w:rPr>
            <w:rStyle w:val="Hipervnculo"/>
            <w:noProof/>
            <w:lang w:val="pt-BR"/>
          </w:rPr>
          <w:t xml:space="preserve">Código o identificador del Cambio: </w:t>
        </w:r>
        <w:r w:rsidR="006D4CB5">
          <w:rPr>
            <w:rStyle w:val="Hipervnculo"/>
            <w:rFonts w:cs="Arial"/>
            <w:noProof/>
            <w:lang w:val="pt-BR"/>
          </w:rPr>
          <w:t>&lt;WO&gt;</w:t>
        </w:r>
        <w:r w:rsidR="00E15283">
          <w:rPr>
            <w:noProof/>
            <w:webHidden/>
          </w:rPr>
          <w:tab/>
        </w:r>
        <w:r w:rsidR="00E15283">
          <w:rPr>
            <w:noProof/>
            <w:webHidden/>
          </w:rPr>
          <w:fldChar w:fldCharType="begin"/>
        </w:r>
        <w:r w:rsidR="00E15283">
          <w:rPr>
            <w:noProof/>
            <w:webHidden/>
          </w:rPr>
          <w:instrText xml:space="preserve"> PAGEREF _Toc5279309 \h </w:instrText>
        </w:r>
        <w:r w:rsidR="00E15283">
          <w:rPr>
            <w:noProof/>
            <w:webHidden/>
          </w:rPr>
        </w:r>
        <w:r w:rsidR="00E15283">
          <w:rPr>
            <w:noProof/>
            <w:webHidden/>
          </w:rPr>
          <w:fldChar w:fldCharType="separate"/>
        </w:r>
        <w:r w:rsidR="00E15283">
          <w:rPr>
            <w:noProof/>
            <w:webHidden/>
          </w:rPr>
          <w:t>4</w:t>
        </w:r>
        <w:r w:rsidR="00E15283">
          <w:rPr>
            <w:noProof/>
            <w:webHidden/>
          </w:rPr>
          <w:fldChar w:fldCharType="end"/>
        </w:r>
      </w:hyperlink>
    </w:p>
    <w:p w14:paraId="67A8D09E" w14:textId="21B59E93" w:rsidR="00E15283" w:rsidRDefault="002F147C">
      <w:pPr>
        <w:pStyle w:val="TDC1"/>
        <w:tabs>
          <w:tab w:val="left" w:pos="432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279310" w:history="1">
        <w:r w:rsidR="00E15283" w:rsidRPr="009875B6">
          <w:rPr>
            <w:rStyle w:val="Hipervnculo"/>
            <w:rFonts w:ascii="Arial" w:hAnsi="Arial"/>
            <w:noProof/>
          </w:rPr>
          <w:t>2</w:t>
        </w:r>
        <w:r w:rsidR="00E15283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E15283" w:rsidRPr="009875B6">
          <w:rPr>
            <w:rStyle w:val="Hipervnculo"/>
            <w:rFonts w:ascii="Arial" w:hAnsi="Arial" w:cs="Arial"/>
            <w:noProof/>
          </w:rPr>
          <w:t>FUNCIONALIDADES IMPACTADAS POR EL CAMBIO</w:t>
        </w:r>
        <w:r w:rsidR="00E15283">
          <w:rPr>
            <w:noProof/>
            <w:webHidden/>
          </w:rPr>
          <w:tab/>
        </w:r>
        <w:r w:rsidR="00E15283">
          <w:rPr>
            <w:noProof/>
            <w:webHidden/>
          </w:rPr>
          <w:fldChar w:fldCharType="begin"/>
        </w:r>
        <w:r w:rsidR="00E15283">
          <w:rPr>
            <w:noProof/>
            <w:webHidden/>
          </w:rPr>
          <w:instrText xml:space="preserve"> PAGEREF _Toc5279310 \h </w:instrText>
        </w:r>
        <w:r w:rsidR="00E15283">
          <w:rPr>
            <w:noProof/>
            <w:webHidden/>
          </w:rPr>
        </w:r>
        <w:r w:rsidR="00E15283">
          <w:rPr>
            <w:noProof/>
            <w:webHidden/>
          </w:rPr>
          <w:fldChar w:fldCharType="separate"/>
        </w:r>
        <w:r w:rsidR="00E15283">
          <w:rPr>
            <w:noProof/>
            <w:webHidden/>
          </w:rPr>
          <w:t>4</w:t>
        </w:r>
        <w:r w:rsidR="00E15283">
          <w:rPr>
            <w:noProof/>
            <w:webHidden/>
          </w:rPr>
          <w:fldChar w:fldCharType="end"/>
        </w:r>
      </w:hyperlink>
    </w:p>
    <w:p w14:paraId="52583DD3" w14:textId="2CCDF2EF" w:rsidR="00E15283" w:rsidRDefault="002F147C">
      <w:pPr>
        <w:pStyle w:val="TDC2"/>
        <w:tabs>
          <w:tab w:val="left" w:pos="100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279311" w:history="1">
        <w:r w:rsidR="00E15283" w:rsidRPr="009875B6">
          <w:rPr>
            <w:rStyle w:val="Hipervnculo"/>
            <w:noProof/>
            <w:lang w:val="es-MX"/>
          </w:rPr>
          <w:t>2.1</w:t>
        </w:r>
        <w:r w:rsidR="00E15283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E15283" w:rsidRPr="009875B6">
          <w:rPr>
            <w:rStyle w:val="Hipervnculo"/>
            <w:noProof/>
            <w:lang w:val="es-MX"/>
          </w:rPr>
          <w:t>Módulos afectados</w:t>
        </w:r>
        <w:r w:rsidR="00E15283">
          <w:rPr>
            <w:noProof/>
            <w:webHidden/>
          </w:rPr>
          <w:tab/>
        </w:r>
        <w:r w:rsidR="00E15283">
          <w:rPr>
            <w:noProof/>
            <w:webHidden/>
          </w:rPr>
          <w:fldChar w:fldCharType="begin"/>
        </w:r>
        <w:r w:rsidR="00E15283">
          <w:rPr>
            <w:noProof/>
            <w:webHidden/>
          </w:rPr>
          <w:instrText xml:space="preserve"> PAGEREF _Toc5279311 \h </w:instrText>
        </w:r>
        <w:r w:rsidR="00E15283">
          <w:rPr>
            <w:noProof/>
            <w:webHidden/>
          </w:rPr>
        </w:r>
        <w:r w:rsidR="00E15283">
          <w:rPr>
            <w:noProof/>
            <w:webHidden/>
          </w:rPr>
          <w:fldChar w:fldCharType="separate"/>
        </w:r>
        <w:r w:rsidR="00E15283">
          <w:rPr>
            <w:noProof/>
            <w:webHidden/>
          </w:rPr>
          <w:t>4</w:t>
        </w:r>
        <w:r w:rsidR="00E15283">
          <w:rPr>
            <w:noProof/>
            <w:webHidden/>
          </w:rPr>
          <w:fldChar w:fldCharType="end"/>
        </w:r>
      </w:hyperlink>
    </w:p>
    <w:p w14:paraId="1E48AE3B" w14:textId="6CDFF1E0" w:rsidR="00E15283" w:rsidRDefault="002F147C">
      <w:pPr>
        <w:pStyle w:val="TDC3"/>
        <w:tabs>
          <w:tab w:val="left" w:pos="160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279312" w:history="1">
        <w:r w:rsidR="00E15283" w:rsidRPr="009875B6">
          <w:rPr>
            <w:rStyle w:val="Hipervnculo"/>
            <w:noProof/>
            <w:lang w:val="es-MX"/>
          </w:rPr>
          <w:t>2.1.1</w:t>
        </w:r>
        <w:r w:rsidR="00E15283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E15283" w:rsidRPr="009875B6">
          <w:rPr>
            <w:rStyle w:val="Hipervnculo"/>
            <w:noProof/>
            <w:lang w:val="es-MX"/>
          </w:rPr>
          <w:t>ANÁLISIS</w:t>
        </w:r>
        <w:r w:rsidR="00E15283">
          <w:rPr>
            <w:noProof/>
            <w:webHidden/>
          </w:rPr>
          <w:tab/>
        </w:r>
        <w:r w:rsidR="00E15283">
          <w:rPr>
            <w:noProof/>
            <w:webHidden/>
          </w:rPr>
          <w:fldChar w:fldCharType="begin"/>
        </w:r>
        <w:r w:rsidR="00E15283">
          <w:rPr>
            <w:noProof/>
            <w:webHidden/>
          </w:rPr>
          <w:instrText xml:space="preserve"> PAGEREF _Toc5279312 \h </w:instrText>
        </w:r>
        <w:r w:rsidR="00E15283">
          <w:rPr>
            <w:noProof/>
            <w:webHidden/>
          </w:rPr>
        </w:r>
        <w:r w:rsidR="00E15283">
          <w:rPr>
            <w:noProof/>
            <w:webHidden/>
          </w:rPr>
          <w:fldChar w:fldCharType="separate"/>
        </w:r>
        <w:r w:rsidR="00E15283">
          <w:rPr>
            <w:noProof/>
            <w:webHidden/>
          </w:rPr>
          <w:t>4</w:t>
        </w:r>
        <w:r w:rsidR="00E15283">
          <w:rPr>
            <w:noProof/>
            <w:webHidden/>
          </w:rPr>
          <w:fldChar w:fldCharType="end"/>
        </w:r>
      </w:hyperlink>
    </w:p>
    <w:p w14:paraId="6550DA75" w14:textId="22081757" w:rsidR="00E15283" w:rsidRDefault="002F147C">
      <w:pPr>
        <w:pStyle w:val="TDC3"/>
        <w:tabs>
          <w:tab w:val="left" w:pos="160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279313" w:history="1">
        <w:r w:rsidR="00E15283" w:rsidRPr="009875B6">
          <w:rPr>
            <w:rStyle w:val="Hipervnculo"/>
            <w:noProof/>
            <w:lang w:val="es-MX"/>
          </w:rPr>
          <w:t>2.1.2</w:t>
        </w:r>
        <w:r w:rsidR="00E15283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E15283" w:rsidRPr="009875B6">
          <w:rPr>
            <w:rStyle w:val="Hipervnculo"/>
            <w:noProof/>
            <w:lang w:val="es-MX"/>
          </w:rPr>
          <w:t>DISEÑO</w:t>
        </w:r>
        <w:r w:rsidR="00E15283">
          <w:rPr>
            <w:noProof/>
            <w:webHidden/>
          </w:rPr>
          <w:tab/>
        </w:r>
        <w:r w:rsidR="00E15283">
          <w:rPr>
            <w:noProof/>
            <w:webHidden/>
          </w:rPr>
          <w:fldChar w:fldCharType="begin"/>
        </w:r>
        <w:r w:rsidR="00E15283">
          <w:rPr>
            <w:noProof/>
            <w:webHidden/>
          </w:rPr>
          <w:instrText xml:space="preserve"> PAGEREF _Toc5279313 \h </w:instrText>
        </w:r>
        <w:r w:rsidR="00E15283">
          <w:rPr>
            <w:noProof/>
            <w:webHidden/>
          </w:rPr>
        </w:r>
        <w:r w:rsidR="00E15283">
          <w:rPr>
            <w:noProof/>
            <w:webHidden/>
          </w:rPr>
          <w:fldChar w:fldCharType="separate"/>
        </w:r>
        <w:r w:rsidR="00E15283">
          <w:rPr>
            <w:noProof/>
            <w:webHidden/>
          </w:rPr>
          <w:t>7</w:t>
        </w:r>
        <w:r w:rsidR="00E15283">
          <w:rPr>
            <w:noProof/>
            <w:webHidden/>
          </w:rPr>
          <w:fldChar w:fldCharType="end"/>
        </w:r>
      </w:hyperlink>
    </w:p>
    <w:p w14:paraId="69D9B037" w14:textId="1338C194" w:rsidR="00E15283" w:rsidRDefault="002F147C">
      <w:pPr>
        <w:pStyle w:val="TDC2"/>
        <w:tabs>
          <w:tab w:val="left" w:pos="100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279314" w:history="1">
        <w:r w:rsidR="00E15283" w:rsidRPr="009875B6">
          <w:rPr>
            <w:rStyle w:val="Hipervnculo"/>
            <w:noProof/>
            <w:lang w:val="es-MX"/>
          </w:rPr>
          <w:t>2.2</w:t>
        </w:r>
        <w:r w:rsidR="00E15283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E15283" w:rsidRPr="009875B6">
          <w:rPr>
            <w:rStyle w:val="Hipervnculo"/>
            <w:noProof/>
            <w:lang w:val="es-MX"/>
          </w:rPr>
          <w:t>Configuraciones/Parametrizaciones</w:t>
        </w:r>
        <w:r w:rsidR="00E15283">
          <w:rPr>
            <w:noProof/>
            <w:webHidden/>
          </w:rPr>
          <w:tab/>
        </w:r>
        <w:r w:rsidR="00E15283">
          <w:rPr>
            <w:noProof/>
            <w:webHidden/>
          </w:rPr>
          <w:fldChar w:fldCharType="begin"/>
        </w:r>
        <w:r w:rsidR="00E15283">
          <w:rPr>
            <w:noProof/>
            <w:webHidden/>
          </w:rPr>
          <w:instrText xml:space="preserve"> PAGEREF _Toc5279314 \h </w:instrText>
        </w:r>
        <w:r w:rsidR="00E15283">
          <w:rPr>
            <w:noProof/>
            <w:webHidden/>
          </w:rPr>
        </w:r>
        <w:r w:rsidR="00E15283">
          <w:rPr>
            <w:noProof/>
            <w:webHidden/>
          </w:rPr>
          <w:fldChar w:fldCharType="separate"/>
        </w:r>
        <w:r w:rsidR="00E15283">
          <w:rPr>
            <w:noProof/>
            <w:webHidden/>
          </w:rPr>
          <w:t>15</w:t>
        </w:r>
        <w:r w:rsidR="00E15283">
          <w:rPr>
            <w:noProof/>
            <w:webHidden/>
          </w:rPr>
          <w:fldChar w:fldCharType="end"/>
        </w:r>
      </w:hyperlink>
    </w:p>
    <w:p w14:paraId="5F4A1588" w14:textId="1B45B4A7" w:rsidR="00E15283" w:rsidRDefault="002F147C">
      <w:pPr>
        <w:pStyle w:val="TDC3"/>
        <w:tabs>
          <w:tab w:val="left" w:pos="160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279315" w:history="1">
        <w:r w:rsidR="00E15283" w:rsidRPr="009875B6">
          <w:rPr>
            <w:rStyle w:val="Hipervnculo"/>
            <w:noProof/>
          </w:rPr>
          <w:t>2.2.1</w:t>
        </w:r>
        <w:r w:rsidR="00E15283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E15283" w:rsidRPr="009875B6">
          <w:rPr>
            <w:rStyle w:val="Hipervnculo"/>
            <w:noProof/>
          </w:rPr>
          <w:t>Base de datos SFBB0708 (Configuración):</w:t>
        </w:r>
        <w:r w:rsidR="00E15283">
          <w:rPr>
            <w:noProof/>
            <w:webHidden/>
          </w:rPr>
          <w:tab/>
        </w:r>
        <w:r w:rsidR="00E15283">
          <w:rPr>
            <w:noProof/>
            <w:webHidden/>
          </w:rPr>
          <w:fldChar w:fldCharType="begin"/>
        </w:r>
        <w:r w:rsidR="00E15283">
          <w:rPr>
            <w:noProof/>
            <w:webHidden/>
          </w:rPr>
          <w:instrText xml:space="preserve"> PAGEREF _Toc5279315 \h </w:instrText>
        </w:r>
        <w:r w:rsidR="00E15283">
          <w:rPr>
            <w:noProof/>
            <w:webHidden/>
          </w:rPr>
        </w:r>
        <w:r w:rsidR="00E15283">
          <w:rPr>
            <w:noProof/>
            <w:webHidden/>
          </w:rPr>
          <w:fldChar w:fldCharType="separate"/>
        </w:r>
        <w:r w:rsidR="00E15283">
          <w:rPr>
            <w:noProof/>
            <w:webHidden/>
          </w:rPr>
          <w:t>15</w:t>
        </w:r>
        <w:r w:rsidR="00E15283">
          <w:rPr>
            <w:noProof/>
            <w:webHidden/>
          </w:rPr>
          <w:fldChar w:fldCharType="end"/>
        </w:r>
      </w:hyperlink>
    </w:p>
    <w:p w14:paraId="3828DD4C" w14:textId="0F728E54" w:rsidR="00E15283" w:rsidRDefault="002F147C">
      <w:pPr>
        <w:pStyle w:val="TDC2"/>
        <w:tabs>
          <w:tab w:val="left" w:pos="100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279316" w:history="1">
        <w:r w:rsidR="00E15283" w:rsidRPr="009875B6">
          <w:rPr>
            <w:rStyle w:val="Hipervnculo"/>
            <w:noProof/>
          </w:rPr>
          <w:t>2.3</w:t>
        </w:r>
        <w:r w:rsidR="00E15283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E15283" w:rsidRPr="009875B6">
          <w:rPr>
            <w:rStyle w:val="Hipervnculo"/>
            <w:noProof/>
          </w:rPr>
          <w:t>Seguridad</w:t>
        </w:r>
        <w:r w:rsidR="00E15283">
          <w:rPr>
            <w:noProof/>
            <w:webHidden/>
          </w:rPr>
          <w:tab/>
        </w:r>
        <w:r w:rsidR="00E15283">
          <w:rPr>
            <w:noProof/>
            <w:webHidden/>
          </w:rPr>
          <w:fldChar w:fldCharType="begin"/>
        </w:r>
        <w:r w:rsidR="00E15283">
          <w:rPr>
            <w:noProof/>
            <w:webHidden/>
          </w:rPr>
          <w:instrText xml:space="preserve"> PAGEREF _Toc5279316 \h </w:instrText>
        </w:r>
        <w:r w:rsidR="00E15283">
          <w:rPr>
            <w:noProof/>
            <w:webHidden/>
          </w:rPr>
        </w:r>
        <w:r w:rsidR="00E15283">
          <w:rPr>
            <w:noProof/>
            <w:webHidden/>
          </w:rPr>
          <w:fldChar w:fldCharType="separate"/>
        </w:r>
        <w:r w:rsidR="00E15283">
          <w:rPr>
            <w:noProof/>
            <w:webHidden/>
          </w:rPr>
          <w:t>16</w:t>
        </w:r>
        <w:r w:rsidR="00E15283">
          <w:rPr>
            <w:noProof/>
            <w:webHidden/>
          </w:rPr>
          <w:fldChar w:fldCharType="end"/>
        </w:r>
      </w:hyperlink>
    </w:p>
    <w:p w14:paraId="12BE6CC0" w14:textId="4FF42738" w:rsidR="00E15283" w:rsidRDefault="002F147C">
      <w:pPr>
        <w:pStyle w:val="TDC2"/>
        <w:tabs>
          <w:tab w:val="left" w:pos="100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279317" w:history="1">
        <w:r w:rsidR="00E15283" w:rsidRPr="009875B6">
          <w:rPr>
            <w:rStyle w:val="Hipervnculo"/>
            <w:noProof/>
          </w:rPr>
          <w:t>2.4</w:t>
        </w:r>
        <w:r w:rsidR="00E15283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E15283" w:rsidRPr="009875B6">
          <w:rPr>
            <w:rStyle w:val="Hipervnculo"/>
            <w:noProof/>
          </w:rPr>
          <w:t>Definición de casos de prueba</w:t>
        </w:r>
        <w:r w:rsidR="00E15283">
          <w:rPr>
            <w:noProof/>
            <w:webHidden/>
          </w:rPr>
          <w:tab/>
        </w:r>
        <w:r w:rsidR="00E15283">
          <w:rPr>
            <w:noProof/>
            <w:webHidden/>
          </w:rPr>
          <w:fldChar w:fldCharType="begin"/>
        </w:r>
        <w:r w:rsidR="00E15283">
          <w:rPr>
            <w:noProof/>
            <w:webHidden/>
          </w:rPr>
          <w:instrText xml:space="preserve"> PAGEREF _Toc5279317 \h </w:instrText>
        </w:r>
        <w:r w:rsidR="00E15283">
          <w:rPr>
            <w:noProof/>
            <w:webHidden/>
          </w:rPr>
        </w:r>
        <w:r w:rsidR="00E15283">
          <w:rPr>
            <w:noProof/>
            <w:webHidden/>
          </w:rPr>
          <w:fldChar w:fldCharType="separate"/>
        </w:r>
        <w:r w:rsidR="00E15283">
          <w:rPr>
            <w:noProof/>
            <w:webHidden/>
          </w:rPr>
          <w:t>16</w:t>
        </w:r>
        <w:r w:rsidR="00E15283">
          <w:rPr>
            <w:noProof/>
            <w:webHidden/>
          </w:rPr>
          <w:fldChar w:fldCharType="end"/>
        </w:r>
      </w:hyperlink>
    </w:p>
    <w:p w14:paraId="2E5EC7CF" w14:textId="4CF8FA28" w:rsidR="00E15283" w:rsidRDefault="002F147C">
      <w:pPr>
        <w:pStyle w:val="TDC1"/>
        <w:tabs>
          <w:tab w:val="left" w:pos="432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279318" w:history="1">
        <w:r w:rsidR="00E15283" w:rsidRPr="009875B6">
          <w:rPr>
            <w:rStyle w:val="Hipervnculo"/>
            <w:rFonts w:ascii="Arial" w:hAnsi="Arial"/>
            <w:noProof/>
          </w:rPr>
          <w:t>3</w:t>
        </w:r>
        <w:r w:rsidR="00E15283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E15283" w:rsidRPr="009875B6">
          <w:rPr>
            <w:rStyle w:val="Hipervnculo"/>
            <w:rFonts w:ascii="Arial" w:hAnsi="Arial" w:cs="Arial"/>
            <w:noProof/>
          </w:rPr>
          <w:t>FUNCIONALIDADES IMPACTADAS POR RN (Demanda)</w:t>
        </w:r>
        <w:r w:rsidR="00E15283">
          <w:rPr>
            <w:noProof/>
            <w:webHidden/>
          </w:rPr>
          <w:tab/>
        </w:r>
        <w:r w:rsidR="00E15283">
          <w:rPr>
            <w:noProof/>
            <w:webHidden/>
          </w:rPr>
          <w:fldChar w:fldCharType="begin"/>
        </w:r>
        <w:r w:rsidR="00E15283">
          <w:rPr>
            <w:noProof/>
            <w:webHidden/>
          </w:rPr>
          <w:instrText xml:space="preserve"> PAGEREF _Toc5279318 \h </w:instrText>
        </w:r>
        <w:r w:rsidR="00E15283">
          <w:rPr>
            <w:noProof/>
            <w:webHidden/>
          </w:rPr>
        </w:r>
        <w:r w:rsidR="00E15283">
          <w:rPr>
            <w:noProof/>
            <w:webHidden/>
          </w:rPr>
          <w:fldChar w:fldCharType="separate"/>
        </w:r>
        <w:r w:rsidR="00E15283">
          <w:rPr>
            <w:noProof/>
            <w:webHidden/>
          </w:rPr>
          <w:t>16</w:t>
        </w:r>
        <w:r w:rsidR="00E15283">
          <w:rPr>
            <w:noProof/>
            <w:webHidden/>
          </w:rPr>
          <w:fldChar w:fldCharType="end"/>
        </w:r>
      </w:hyperlink>
    </w:p>
    <w:p w14:paraId="052423AC" w14:textId="53AB8C0D" w:rsidR="00E15283" w:rsidRDefault="002F147C">
      <w:pPr>
        <w:pStyle w:val="TDC1"/>
        <w:tabs>
          <w:tab w:val="left" w:pos="432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279319" w:history="1">
        <w:r w:rsidR="00E15283" w:rsidRPr="009875B6">
          <w:rPr>
            <w:rStyle w:val="Hipervnculo"/>
            <w:rFonts w:ascii="Arial" w:hAnsi="Arial"/>
            <w:noProof/>
          </w:rPr>
          <w:t>4</w:t>
        </w:r>
        <w:r w:rsidR="00E15283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E15283" w:rsidRPr="009875B6">
          <w:rPr>
            <w:rStyle w:val="Hipervnculo"/>
            <w:rFonts w:ascii="Arial" w:hAnsi="Arial" w:cs="Arial"/>
            <w:noProof/>
          </w:rPr>
          <w:t>SECUENCIA DE ACTIVIDADES PARA PASO ENTRE AMBIENTES</w:t>
        </w:r>
        <w:r w:rsidR="00E15283">
          <w:rPr>
            <w:noProof/>
            <w:webHidden/>
          </w:rPr>
          <w:tab/>
        </w:r>
        <w:r w:rsidR="00E15283">
          <w:rPr>
            <w:noProof/>
            <w:webHidden/>
          </w:rPr>
          <w:fldChar w:fldCharType="begin"/>
        </w:r>
        <w:r w:rsidR="00E15283">
          <w:rPr>
            <w:noProof/>
            <w:webHidden/>
          </w:rPr>
          <w:instrText xml:space="preserve"> PAGEREF _Toc5279319 \h </w:instrText>
        </w:r>
        <w:r w:rsidR="00E15283">
          <w:rPr>
            <w:noProof/>
            <w:webHidden/>
          </w:rPr>
        </w:r>
        <w:r w:rsidR="00E15283">
          <w:rPr>
            <w:noProof/>
            <w:webHidden/>
          </w:rPr>
          <w:fldChar w:fldCharType="separate"/>
        </w:r>
        <w:r w:rsidR="00E15283">
          <w:rPr>
            <w:noProof/>
            <w:webHidden/>
          </w:rPr>
          <w:t>16</w:t>
        </w:r>
        <w:r w:rsidR="00E15283">
          <w:rPr>
            <w:noProof/>
            <w:webHidden/>
          </w:rPr>
          <w:fldChar w:fldCharType="end"/>
        </w:r>
      </w:hyperlink>
    </w:p>
    <w:p w14:paraId="56793E4C" w14:textId="5EAC0DEA" w:rsidR="00E15283" w:rsidRDefault="002F147C">
      <w:pPr>
        <w:pStyle w:val="TDC2"/>
        <w:tabs>
          <w:tab w:val="left" w:pos="100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279320" w:history="1">
        <w:r w:rsidR="00E15283" w:rsidRPr="009875B6">
          <w:rPr>
            <w:rStyle w:val="Hipervnculo"/>
            <w:noProof/>
          </w:rPr>
          <w:t>4.1</w:t>
        </w:r>
        <w:r w:rsidR="00E15283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E15283" w:rsidRPr="009875B6">
          <w:rPr>
            <w:rStyle w:val="Hipervnculo"/>
            <w:noProof/>
          </w:rPr>
          <w:t>Paso a Pruebas:</w:t>
        </w:r>
        <w:r w:rsidR="00E15283">
          <w:rPr>
            <w:noProof/>
            <w:webHidden/>
          </w:rPr>
          <w:tab/>
        </w:r>
        <w:r w:rsidR="00E15283">
          <w:rPr>
            <w:noProof/>
            <w:webHidden/>
          </w:rPr>
          <w:fldChar w:fldCharType="begin"/>
        </w:r>
        <w:r w:rsidR="00E15283">
          <w:rPr>
            <w:noProof/>
            <w:webHidden/>
          </w:rPr>
          <w:instrText xml:space="preserve"> PAGEREF _Toc5279320 \h </w:instrText>
        </w:r>
        <w:r w:rsidR="00E15283">
          <w:rPr>
            <w:noProof/>
            <w:webHidden/>
          </w:rPr>
        </w:r>
        <w:r w:rsidR="00E15283">
          <w:rPr>
            <w:noProof/>
            <w:webHidden/>
          </w:rPr>
          <w:fldChar w:fldCharType="separate"/>
        </w:r>
        <w:r w:rsidR="00E15283">
          <w:rPr>
            <w:noProof/>
            <w:webHidden/>
          </w:rPr>
          <w:t>16</w:t>
        </w:r>
        <w:r w:rsidR="00E15283">
          <w:rPr>
            <w:noProof/>
            <w:webHidden/>
          </w:rPr>
          <w:fldChar w:fldCharType="end"/>
        </w:r>
      </w:hyperlink>
    </w:p>
    <w:p w14:paraId="0457C806" w14:textId="6E928F37" w:rsidR="00E15283" w:rsidRDefault="002F147C">
      <w:pPr>
        <w:pStyle w:val="TDC2"/>
        <w:tabs>
          <w:tab w:val="left" w:pos="100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279321" w:history="1">
        <w:r w:rsidR="00E15283" w:rsidRPr="009875B6">
          <w:rPr>
            <w:rStyle w:val="Hipervnculo"/>
            <w:noProof/>
          </w:rPr>
          <w:t>4.2</w:t>
        </w:r>
        <w:r w:rsidR="00E15283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E15283" w:rsidRPr="009875B6">
          <w:rPr>
            <w:rStyle w:val="Hipervnculo"/>
            <w:noProof/>
          </w:rPr>
          <w:t>Paso a Producción:</w:t>
        </w:r>
        <w:r w:rsidR="00E15283">
          <w:rPr>
            <w:noProof/>
            <w:webHidden/>
          </w:rPr>
          <w:tab/>
        </w:r>
        <w:r w:rsidR="00E15283">
          <w:rPr>
            <w:noProof/>
            <w:webHidden/>
          </w:rPr>
          <w:fldChar w:fldCharType="begin"/>
        </w:r>
        <w:r w:rsidR="00E15283">
          <w:rPr>
            <w:noProof/>
            <w:webHidden/>
          </w:rPr>
          <w:instrText xml:space="preserve"> PAGEREF _Toc5279321 \h </w:instrText>
        </w:r>
        <w:r w:rsidR="00E15283">
          <w:rPr>
            <w:noProof/>
            <w:webHidden/>
          </w:rPr>
        </w:r>
        <w:r w:rsidR="00E15283">
          <w:rPr>
            <w:noProof/>
            <w:webHidden/>
          </w:rPr>
          <w:fldChar w:fldCharType="separate"/>
        </w:r>
        <w:r w:rsidR="00E15283">
          <w:rPr>
            <w:noProof/>
            <w:webHidden/>
          </w:rPr>
          <w:t>17</w:t>
        </w:r>
        <w:r w:rsidR="00E15283">
          <w:rPr>
            <w:noProof/>
            <w:webHidden/>
          </w:rPr>
          <w:fldChar w:fldCharType="end"/>
        </w:r>
      </w:hyperlink>
    </w:p>
    <w:p w14:paraId="1DA3442C" w14:textId="34FDB1EC" w:rsidR="00E555EC" w:rsidRDefault="003E07EF">
      <w:r>
        <w:fldChar w:fldCharType="end"/>
      </w:r>
    </w:p>
    <w:p w14:paraId="1DA3442D" w14:textId="77777777" w:rsidR="00E555EC" w:rsidRDefault="00E555EC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br w:type="page"/>
      </w:r>
    </w:p>
    <w:p w14:paraId="1DA3442E" w14:textId="77777777" w:rsidR="00E555EC" w:rsidRPr="00F4227A" w:rsidRDefault="00E555EC" w:rsidP="00E47534">
      <w:pPr>
        <w:tabs>
          <w:tab w:val="left" w:pos="-720"/>
        </w:tabs>
        <w:suppressAutoHyphens/>
        <w:jc w:val="center"/>
        <w:rPr>
          <w:rFonts w:cs="Arial"/>
          <w:b/>
          <w:sz w:val="28"/>
        </w:rPr>
      </w:pPr>
      <w:r w:rsidRPr="00F4227A">
        <w:rPr>
          <w:rFonts w:cs="Arial"/>
          <w:b/>
          <w:sz w:val="28"/>
        </w:rPr>
        <w:lastRenderedPageBreak/>
        <w:t>Control de versiones y revisiones</w:t>
      </w:r>
    </w:p>
    <w:p w14:paraId="1DA3442F" w14:textId="77777777" w:rsidR="00E555EC" w:rsidRPr="00F4227A" w:rsidRDefault="00E555EC" w:rsidP="00E47534">
      <w:pPr>
        <w:tabs>
          <w:tab w:val="left" w:pos="-720"/>
        </w:tabs>
        <w:suppressAutoHyphens/>
        <w:jc w:val="center"/>
        <w:rPr>
          <w:rFonts w:cs="Arial"/>
          <w:b/>
          <w:sz w:val="28"/>
        </w:rPr>
      </w:pPr>
    </w:p>
    <w:p w14:paraId="1DA34430" w14:textId="77777777" w:rsidR="00E555EC" w:rsidRPr="00F4227A" w:rsidRDefault="00E555EC" w:rsidP="00E47534">
      <w:pPr>
        <w:tabs>
          <w:tab w:val="left" w:pos="-720"/>
        </w:tabs>
        <w:suppressAutoHyphens/>
        <w:jc w:val="center"/>
        <w:rPr>
          <w:rFonts w:cs="Arial"/>
          <w:b/>
          <w:sz w:val="28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134"/>
        <w:gridCol w:w="1730"/>
        <w:gridCol w:w="2239"/>
        <w:gridCol w:w="2551"/>
      </w:tblGrid>
      <w:tr w:rsidR="00E555EC" w:rsidRPr="00F4227A" w14:paraId="1DA34436" w14:textId="77777777" w:rsidTr="004529B8">
        <w:trPr>
          <w:trHeight w:val="350"/>
        </w:trPr>
        <w:tc>
          <w:tcPr>
            <w:tcW w:w="1526" w:type="dxa"/>
          </w:tcPr>
          <w:p w14:paraId="1DA34431" w14:textId="77777777" w:rsidR="00E555EC" w:rsidRPr="00F4227A" w:rsidRDefault="00E555EC" w:rsidP="00DF0FF0">
            <w:pPr>
              <w:jc w:val="center"/>
              <w:rPr>
                <w:rFonts w:cs="Arial"/>
                <w:b/>
              </w:rPr>
            </w:pPr>
            <w:r w:rsidRPr="00F4227A">
              <w:rPr>
                <w:rFonts w:cs="Arial"/>
                <w:b/>
              </w:rPr>
              <w:t>Fecha</w:t>
            </w:r>
          </w:p>
        </w:tc>
        <w:tc>
          <w:tcPr>
            <w:tcW w:w="1134" w:type="dxa"/>
          </w:tcPr>
          <w:p w14:paraId="1DA34432" w14:textId="77777777" w:rsidR="00E555EC" w:rsidRPr="00F4227A" w:rsidRDefault="00E555EC" w:rsidP="00DF0FF0">
            <w:pPr>
              <w:jc w:val="center"/>
              <w:rPr>
                <w:rFonts w:cs="Arial"/>
                <w:b/>
              </w:rPr>
            </w:pPr>
            <w:r w:rsidRPr="00F4227A">
              <w:rPr>
                <w:rFonts w:cs="Arial"/>
                <w:b/>
              </w:rPr>
              <w:t>Versión</w:t>
            </w:r>
          </w:p>
        </w:tc>
        <w:tc>
          <w:tcPr>
            <w:tcW w:w="1730" w:type="dxa"/>
          </w:tcPr>
          <w:p w14:paraId="1DA34433" w14:textId="77777777" w:rsidR="00E555EC" w:rsidRPr="00F4227A" w:rsidRDefault="00E555EC" w:rsidP="00DF0FF0">
            <w:pPr>
              <w:jc w:val="center"/>
              <w:rPr>
                <w:rFonts w:cs="Arial"/>
                <w:b/>
              </w:rPr>
            </w:pPr>
            <w:r w:rsidRPr="00F4227A">
              <w:rPr>
                <w:rFonts w:cs="Arial"/>
                <w:b/>
              </w:rPr>
              <w:t>Autor</w:t>
            </w:r>
          </w:p>
        </w:tc>
        <w:tc>
          <w:tcPr>
            <w:tcW w:w="2239" w:type="dxa"/>
          </w:tcPr>
          <w:p w14:paraId="1DA34434" w14:textId="77777777" w:rsidR="00E555EC" w:rsidRPr="00F4227A" w:rsidRDefault="00E555EC" w:rsidP="00DF0FF0">
            <w:pPr>
              <w:jc w:val="center"/>
              <w:rPr>
                <w:rFonts w:cs="Arial"/>
                <w:b/>
              </w:rPr>
            </w:pPr>
            <w:r w:rsidRPr="00F4227A">
              <w:rPr>
                <w:rFonts w:cs="Arial"/>
                <w:b/>
              </w:rPr>
              <w:t xml:space="preserve">Revisado y/o modificado por </w:t>
            </w:r>
          </w:p>
        </w:tc>
        <w:tc>
          <w:tcPr>
            <w:tcW w:w="2551" w:type="dxa"/>
          </w:tcPr>
          <w:p w14:paraId="1DA34435" w14:textId="77777777" w:rsidR="00E555EC" w:rsidRPr="00F4227A" w:rsidRDefault="00E555EC" w:rsidP="00DF0FF0">
            <w:pPr>
              <w:jc w:val="center"/>
              <w:rPr>
                <w:rFonts w:cs="Arial"/>
                <w:b/>
              </w:rPr>
            </w:pPr>
            <w:r w:rsidRPr="00F4227A">
              <w:rPr>
                <w:rFonts w:cs="Arial"/>
                <w:b/>
              </w:rPr>
              <w:t>Observaciones</w:t>
            </w:r>
          </w:p>
        </w:tc>
      </w:tr>
      <w:tr w:rsidR="00E555EC" w:rsidRPr="00F4227A" w14:paraId="1DA3443C" w14:textId="77777777" w:rsidTr="004529B8">
        <w:trPr>
          <w:trHeight w:val="463"/>
        </w:trPr>
        <w:tc>
          <w:tcPr>
            <w:tcW w:w="1526" w:type="dxa"/>
          </w:tcPr>
          <w:p w14:paraId="1DA34437" w14:textId="4878A640" w:rsidR="00E555EC" w:rsidRPr="00F4227A" w:rsidRDefault="006D4CB5" w:rsidP="007B4CDB">
            <w:pPr>
              <w:rPr>
                <w:rFonts w:cs="Arial"/>
              </w:rPr>
            </w:pPr>
            <w:r>
              <w:rPr>
                <w:rFonts w:cs="Arial"/>
              </w:rPr>
              <w:t>&lt;fecha&gt;</w:t>
            </w:r>
          </w:p>
        </w:tc>
        <w:tc>
          <w:tcPr>
            <w:tcW w:w="1134" w:type="dxa"/>
          </w:tcPr>
          <w:p w14:paraId="1DA34438" w14:textId="42463BF7" w:rsidR="00E555EC" w:rsidRPr="00F4227A" w:rsidRDefault="00604E77" w:rsidP="00DF0FF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30" w:type="dxa"/>
          </w:tcPr>
          <w:p w14:paraId="1DA34439" w14:textId="1AE69FCA" w:rsidR="00E555EC" w:rsidRPr="00F4227A" w:rsidRDefault="006D4CB5" w:rsidP="00DF0FF0">
            <w:pPr>
              <w:rPr>
                <w:rFonts w:cs="Arial"/>
              </w:rPr>
            </w:pPr>
            <w:r>
              <w:rPr>
                <w:rFonts w:cs="Arial"/>
              </w:rPr>
              <w:t>&lt;desarrollador&gt;</w:t>
            </w:r>
          </w:p>
        </w:tc>
        <w:tc>
          <w:tcPr>
            <w:tcW w:w="2239" w:type="dxa"/>
          </w:tcPr>
          <w:p w14:paraId="1DA3443A" w14:textId="77777777" w:rsidR="00E555EC" w:rsidRPr="00F4227A" w:rsidRDefault="00E555EC" w:rsidP="00DF0FF0">
            <w:pPr>
              <w:rPr>
                <w:rFonts w:cs="Arial"/>
              </w:rPr>
            </w:pPr>
          </w:p>
        </w:tc>
        <w:tc>
          <w:tcPr>
            <w:tcW w:w="2551" w:type="dxa"/>
          </w:tcPr>
          <w:p w14:paraId="1DA3443B" w14:textId="04D86E89" w:rsidR="00E555EC" w:rsidRPr="00F4227A" w:rsidRDefault="00604E77" w:rsidP="00DF0FF0">
            <w:pPr>
              <w:rPr>
                <w:rFonts w:cs="Arial"/>
              </w:rPr>
            </w:pPr>
            <w:r>
              <w:rPr>
                <w:rFonts w:cs="Arial"/>
              </w:rPr>
              <w:t>Creación</w:t>
            </w:r>
          </w:p>
        </w:tc>
      </w:tr>
    </w:tbl>
    <w:p w14:paraId="1DA34443" w14:textId="77777777" w:rsidR="00E555EC" w:rsidRPr="00F4227A" w:rsidRDefault="00E555EC" w:rsidP="00E47534">
      <w:pPr>
        <w:tabs>
          <w:tab w:val="left" w:pos="-720"/>
        </w:tabs>
        <w:suppressAutoHyphens/>
        <w:jc w:val="center"/>
        <w:rPr>
          <w:rFonts w:cs="Arial"/>
          <w:b/>
          <w:sz w:val="28"/>
        </w:rPr>
      </w:pPr>
    </w:p>
    <w:p w14:paraId="1DA34444" w14:textId="77777777" w:rsidR="00E555EC" w:rsidRPr="00F4227A" w:rsidRDefault="00E555EC" w:rsidP="005B16DA">
      <w:pPr>
        <w:tabs>
          <w:tab w:val="left" w:pos="-720"/>
        </w:tabs>
        <w:suppressAutoHyphens/>
        <w:jc w:val="both"/>
        <w:rPr>
          <w:rFonts w:cs="Arial"/>
          <w:lang w:val="es-CO"/>
        </w:rPr>
      </w:pPr>
      <w:r w:rsidRPr="00F4227A">
        <w:rPr>
          <w:rFonts w:cs="Arial"/>
        </w:rPr>
        <w:br w:type="page"/>
      </w:r>
    </w:p>
    <w:p w14:paraId="1DA34445" w14:textId="0B4D198D" w:rsidR="00E555EC" w:rsidRPr="00F4227A" w:rsidRDefault="00BA49DD">
      <w:pPr>
        <w:pStyle w:val="Puesto"/>
        <w:rPr>
          <w:rFonts w:ascii="Arial" w:hAnsi="Arial"/>
          <w:lang w:val="es-CO"/>
        </w:rPr>
      </w:pPr>
      <w:r>
        <w:rPr>
          <w:rFonts w:ascii="Arial" w:hAnsi="Arial"/>
          <w:lang w:val="es-CO"/>
        </w:rPr>
        <w:lastRenderedPageBreak/>
        <w:t>PLANTILLA DESARROLLO DE</w:t>
      </w:r>
      <w:r w:rsidR="00E555EC" w:rsidRPr="00F4227A">
        <w:rPr>
          <w:rFonts w:ascii="Arial" w:hAnsi="Arial"/>
          <w:lang w:val="es-CO"/>
        </w:rPr>
        <w:t xml:space="preserve"> </w:t>
      </w:r>
      <w:r>
        <w:rPr>
          <w:rFonts w:ascii="Arial" w:hAnsi="Arial"/>
          <w:lang w:val="es-CO"/>
        </w:rPr>
        <w:t>CAMBIO</w:t>
      </w:r>
    </w:p>
    <w:p w14:paraId="1DA34446" w14:textId="77777777" w:rsidR="00E555EC" w:rsidRPr="00F4227A" w:rsidRDefault="00E555EC">
      <w:pPr>
        <w:pStyle w:val="Puesto"/>
        <w:rPr>
          <w:rFonts w:ascii="Arial" w:hAnsi="Arial"/>
          <w:lang w:val="es-CO"/>
        </w:rPr>
      </w:pPr>
    </w:p>
    <w:p w14:paraId="1DA34447" w14:textId="77777777" w:rsidR="00E555EC" w:rsidRPr="00F4227A" w:rsidRDefault="00E555EC" w:rsidP="005B16DA">
      <w:pPr>
        <w:pStyle w:val="Ttulo1"/>
        <w:spacing w:before="120"/>
        <w:rPr>
          <w:rFonts w:ascii="Arial" w:hAnsi="Arial" w:cs="Arial"/>
        </w:rPr>
      </w:pPr>
      <w:bookmarkStart w:id="0" w:name="_Toc266978733"/>
      <w:bookmarkStart w:id="1" w:name="_Toc268614170"/>
      <w:bookmarkStart w:id="2" w:name="_Toc5279308"/>
      <w:r w:rsidRPr="00F4227A">
        <w:rPr>
          <w:rFonts w:ascii="Arial" w:hAnsi="Arial" w:cs="Arial"/>
        </w:rPr>
        <w:t>INFORMACIÓN GENERAL</w:t>
      </w:r>
      <w:bookmarkEnd w:id="0"/>
      <w:bookmarkEnd w:id="1"/>
      <w:bookmarkEnd w:id="2"/>
    </w:p>
    <w:p w14:paraId="1DA34448" w14:textId="5DE77A67" w:rsidR="00E555EC" w:rsidRPr="00F4227A" w:rsidRDefault="00E555EC" w:rsidP="001A13D4">
      <w:pPr>
        <w:pStyle w:val="Ttulo2"/>
        <w:rPr>
          <w:lang w:val="pt-BR"/>
        </w:rPr>
      </w:pPr>
      <w:bookmarkStart w:id="3" w:name="_Toc266978734"/>
      <w:bookmarkStart w:id="4" w:name="_Toc268614171"/>
      <w:bookmarkStart w:id="5" w:name="_Toc5279309"/>
      <w:r w:rsidRPr="00F4227A">
        <w:rPr>
          <w:lang w:val="pt-BR"/>
        </w:rPr>
        <w:t xml:space="preserve">Código o identificador del </w:t>
      </w:r>
      <w:r w:rsidR="001E2878">
        <w:rPr>
          <w:lang w:val="pt-BR"/>
        </w:rPr>
        <w:t>Cambio</w:t>
      </w:r>
      <w:r w:rsidRPr="00F4227A">
        <w:rPr>
          <w:lang w:val="pt-BR"/>
        </w:rPr>
        <w:t xml:space="preserve">: </w:t>
      </w:r>
      <w:bookmarkEnd w:id="3"/>
      <w:bookmarkEnd w:id="4"/>
      <w:bookmarkEnd w:id="5"/>
      <w:r w:rsidR="006D4CB5">
        <w:rPr>
          <w:rFonts w:cs="Arial"/>
          <w:i w:val="0"/>
          <w:lang w:val="pt-BR"/>
        </w:rPr>
        <w:t>&lt;WO&gt;</w:t>
      </w:r>
    </w:p>
    <w:p w14:paraId="1BCD8129" w14:textId="4FD8640F" w:rsidR="00E019DE" w:rsidRPr="00D144BF" w:rsidRDefault="00E555EC" w:rsidP="006D4CB5">
      <w:pPr>
        <w:pStyle w:val="C1"/>
      </w:pPr>
      <w:bookmarkStart w:id="6" w:name="_Toc266978735"/>
      <w:bookmarkStart w:id="7" w:name="_Toc268614172"/>
      <w:r w:rsidRPr="00E019DE">
        <w:rPr>
          <w:rFonts w:cs="Arial"/>
          <w:b/>
          <w:lang w:val="pt-BR"/>
        </w:rPr>
        <w:t>Título del Requerimiento</w:t>
      </w:r>
      <w:r w:rsidR="00BA49DD" w:rsidRPr="00E019DE">
        <w:rPr>
          <w:rFonts w:cs="Arial"/>
          <w:b/>
          <w:lang w:val="pt-BR"/>
        </w:rPr>
        <w:t xml:space="preserve"> de negocio</w:t>
      </w:r>
      <w:r w:rsidRPr="00E019DE">
        <w:rPr>
          <w:rFonts w:cs="Arial"/>
          <w:b/>
          <w:lang w:val="pt-BR"/>
        </w:rPr>
        <w:t>:</w:t>
      </w:r>
      <w:bookmarkEnd w:id="6"/>
      <w:bookmarkEnd w:id="7"/>
      <w:r w:rsidR="00B82512">
        <w:rPr>
          <w:rFonts w:cs="Arial"/>
          <w:b/>
          <w:lang w:val="pt-BR"/>
        </w:rPr>
        <w:t xml:space="preserve"> </w:t>
      </w:r>
      <w:r w:rsidR="006D4CB5">
        <w:rPr>
          <w:rFonts w:cs="Arial"/>
          <w:b/>
          <w:lang w:val="pt-BR"/>
        </w:rPr>
        <w:t>&lt;titulo&gt;</w:t>
      </w:r>
    </w:p>
    <w:p w14:paraId="16752007" w14:textId="77777777" w:rsidR="00BF1517" w:rsidRPr="00BF1517" w:rsidRDefault="00BF1517" w:rsidP="00E35069">
      <w:pPr>
        <w:jc w:val="both"/>
        <w:rPr>
          <w:lang w:val="es-CO"/>
        </w:rPr>
      </w:pPr>
    </w:p>
    <w:p w14:paraId="1DA34468" w14:textId="19C9DA9D" w:rsidR="00E555EC" w:rsidRDefault="00BA49DD" w:rsidP="00734014">
      <w:pPr>
        <w:pStyle w:val="Ttulo1"/>
        <w:rPr>
          <w:rFonts w:ascii="Arial" w:hAnsi="Arial" w:cs="Arial"/>
        </w:rPr>
      </w:pPr>
      <w:bookmarkStart w:id="8" w:name="_Toc5279310"/>
      <w:r>
        <w:rPr>
          <w:rFonts w:ascii="Arial" w:hAnsi="Arial" w:cs="Arial"/>
        </w:rPr>
        <w:t>FUNCIONALIDADES IMPACTADAS</w:t>
      </w:r>
      <w:r w:rsidR="008E1DBC">
        <w:rPr>
          <w:rFonts w:ascii="Arial" w:hAnsi="Arial" w:cs="Arial"/>
        </w:rPr>
        <w:t xml:space="preserve"> POR </w:t>
      </w:r>
      <w:r w:rsidR="005A1F3A">
        <w:rPr>
          <w:rFonts w:ascii="Arial" w:hAnsi="Arial" w:cs="Arial"/>
        </w:rPr>
        <w:t xml:space="preserve">EL </w:t>
      </w:r>
      <w:r w:rsidR="008E1DBC">
        <w:rPr>
          <w:rFonts w:ascii="Arial" w:hAnsi="Arial" w:cs="Arial"/>
        </w:rPr>
        <w:t>CAMBIO</w:t>
      </w:r>
      <w:bookmarkEnd w:id="8"/>
    </w:p>
    <w:p w14:paraId="5A02158B" w14:textId="2072C954" w:rsidR="00EF780D" w:rsidRDefault="00EF780D" w:rsidP="00EF780D">
      <w:pPr>
        <w:pStyle w:val="Ttulo2"/>
        <w:rPr>
          <w:lang w:val="es-MX"/>
        </w:rPr>
      </w:pPr>
      <w:bookmarkStart w:id="9" w:name="_Toc5279311"/>
      <w:r>
        <w:rPr>
          <w:lang w:val="es-MX"/>
        </w:rPr>
        <w:t>Módulos afectados</w:t>
      </w:r>
      <w:bookmarkEnd w:id="9"/>
    </w:p>
    <w:p w14:paraId="0409E641" w14:textId="0B957DA5" w:rsidR="00E31A55" w:rsidRDefault="00E31A55" w:rsidP="00E31A55">
      <w:pPr>
        <w:rPr>
          <w:lang w:val="es-MX"/>
        </w:rPr>
      </w:pPr>
    </w:p>
    <w:p w14:paraId="0101D047" w14:textId="3B8BC6FD" w:rsidR="00714BC5" w:rsidRDefault="006D4CB5" w:rsidP="00E31A55">
      <w:pPr>
        <w:rPr>
          <w:lang w:val="es-MX"/>
        </w:rPr>
      </w:pPr>
      <w:r>
        <w:rPr>
          <w:lang w:val="es-MX"/>
        </w:rPr>
        <w:t>&lt;modulo&gt;</w:t>
      </w:r>
    </w:p>
    <w:p w14:paraId="542D7516" w14:textId="77777777" w:rsidR="00FC2377" w:rsidRDefault="00FC2377" w:rsidP="00E31A55">
      <w:pPr>
        <w:pStyle w:val="Ttulo3"/>
        <w:rPr>
          <w:lang w:val="es-MX"/>
        </w:rPr>
      </w:pPr>
      <w:bookmarkStart w:id="10" w:name="_Toc5279312"/>
      <w:r>
        <w:rPr>
          <w:lang w:val="es-MX"/>
        </w:rPr>
        <w:t>ANÁLISIS</w:t>
      </w:r>
      <w:bookmarkEnd w:id="10"/>
    </w:p>
    <w:p w14:paraId="36339523" w14:textId="73ED3A9A" w:rsidR="008C07B8" w:rsidRDefault="008C07B8" w:rsidP="003C3A74">
      <w:pPr>
        <w:jc w:val="both"/>
        <w:rPr>
          <w:lang w:val="es-MX"/>
        </w:rPr>
      </w:pPr>
    </w:p>
    <w:p w14:paraId="127B509F" w14:textId="150321A8" w:rsidR="008E34B3" w:rsidRDefault="008E34B3" w:rsidP="00E31A55">
      <w:pPr>
        <w:rPr>
          <w:lang w:val="es-MX"/>
        </w:rPr>
      </w:pPr>
    </w:p>
    <w:p w14:paraId="30EA8B38" w14:textId="30EBB16C" w:rsidR="00E64728" w:rsidRDefault="00E64728" w:rsidP="00E31A55">
      <w:pPr>
        <w:rPr>
          <w:lang w:val="es-MX"/>
        </w:rPr>
      </w:pPr>
    </w:p>
    <w:p w14:paraId="6F37A466" w14:textId="3DB1D361" w:rsidR="00FC2377" w:rsidRDefault="00FC2377" w:rsidP="00FC2377">
      <w:pPr>
        <w:pStyle w:val="Ttulo3"/>
        <w:rPr>
          <w:lang w:val="es-MX"/>
        </w:rPr>
      </w:pPr>
      <w:bookmarkStart w:id="11" w:name="_Toc5279313"/>
      <w:r>
        <w:rPr>
          <w:lang w:val="es-MX"/>
        </w:rPr>
        <w:t>DISEÑO</w:t>
      </w:r>
      <w:bookmarkEnd w:id="11"/>
    </w:p>
    <w:p w14:paraId="56BC653B" w14:textId="0190ABA2" w:rsidR="00113B3E" w:rsidRDefault="00DE4953" w:rsidP="00DE4953">
      <w:pPr>
        <w:pStyle w:val="Ttulo4"/>
        <w:rPr>
          <w:lang w:val="es-MX"/>
        </w:rPr>
      </w:pPr>
      <w:r>
        <w:rPr>
          <w:lang w:val="es-MX"/>
        </w:rPr>
        <w:t xml:space="preserve">Tablas, </w:t>
      </w:r>
      <w:r w:rsidR="00A430AD">
        <w:rPr>
          <w:lang w:val="es-MX"/>
        </w:rPr>
        <w:t xml:space="preserve">Llaves, Indices, Secuencias y </w:t>
      </w:r>
      <w:r>
        <w:rPr>
          <w:lang w:val="es-MX"/>
        </w:rPr>
        <w:t>Triggers.</w:t>
      </w:r>
    </w:p>
    <w:p w14:paraId="15ED884B" w14:textId="26150B9E" w:rsidR="00A430AD" w:rsidRDefault="00A430AD" w:rsidP="00A430AD">
      <w:pPr>
        <w:rPr>
          <w:lang w:val="es-MX"/>
        </w:rPr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681"/>
        <w:gridCol w:w="1026"/>
        <w:gridCol w:w="656"/>
        <w:gridCol w:w="1343"/>
        <w:gridCol w:w="1134"/>
        <w:gridCol w:w="1560"/>
      </w:tblGrid>
      <w:tr w:rsidR="00A430AD" w:rsidRPr="00434340" w14:paraId="06C84149" w14:textId="77777777" w:rsidTr="00C44D76">
        <w:trPr>
          <w:trHeight w:val="405"/>
          <w:tblHeader/>
        </w:trPr>
        <w:tc>
          <w:tcPr>
            <w:tcW w:w="9385" w:type="dxa"/>
            <w:gridSpan w:val="7"/>
            <w:shd w:val="clear" w:color="auto" w:fill="BFBFBF"/>
            <w:vAlign w:val="center"/>
          </w:tcPr>
          <w:p w14:paraId="056ECD57" w14:textId="77777777" w:rsidR="00A430AD" w:rsidRPr="00F80E43" w:rsidRDefault="00A430AD" w:rsidP="00C44D76">
            <w:pPr>
              <w:pStyle w:val="MVMTextoTablaIzquierda"/>
              <w:jc w:val="center"/>
              <w:rPr>
                <w:b/>
              </w:rPr>
            </w:pPr>
            <w:r w:rsidRPr="00F80E43">
              <w:rPr>
                <w:b/>
                <w:sz w:val="20"/>
              </w:rPr>
              <w:t>Especificación de tablas</w:t>
            </w:r>
          </w:p>
        </w:tc>
      </w:tr>
      <w:tr w:rsidR="00A430AD" w:rsidRPr="00434340" w14:paraId="428EB9E8" w14:textId="77777777" w:rsidTr="00C44D76">
        <w:tc>
          <w:tcPr>
            <w:tcW w:w="1985" w:type="dxa"/>
            <w:shd w:val="clear" w:color="auto" w:fill="auto"/>
            <w:vAlign w:val="center"/>
          </w:tcPr>
          <w:p w14:paraId="4B7D51F7" w14:textId="77777777" w:rsidR="00A430AD" w:rsidRPr="00434340" w:rsidRDefault="00A430AD" w:rsidP="00C44D76">
            <w:pPr>
              <w:pStyle w:val="MVMTextoTablaIzquierda"/>
              <w:jc w:val="center"/>
              <w:rPr>
                <w:b/>
                <w:lang w:val="es-ES_tradnl"/>
              </w:rPr>
            </w:pPr>
            <w:r w:rsidRPr="00434340">
              <w:rPr>
                <w:b/>
                <w:lang w:val="es-ES_tradnl"/>
              </w:rPr>
              <w:t>ID</w:t>
            </w:r>
          </w:p>
        </w:tc>
        <w:tc>
          <w:tcPr>
            <w:tcW w:w="3363" w:type="dxa"/>
            <w:gridSpan w:val="3"/>
            <w:shd w:val="clear" w:color="auto" w:fill="auto"/>
            <w:vAlign w:val="center"/>
          </w:tcPr>
          <w:p w14:paraId="21BE5B05" w14:textId="41736419" w:rsidR="00A430AD" w:rsidRPr="00434340" w:rsidRDefault="00A430AD" w:rsidP="00C44D76">
            <w:pPr>
              <w:pStyle w:val="MVMTextoTablaIzquierda"/>
              <w:rPr>
                <w:lang w:val="es-ES_tradnl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EB6885D" w14:textId="77777777" w:rsidR="00A430AD" w:rsidRPr="00434340" w:rsidRDefault="00A430AD" w:rsidP="00C44D76">
            <w:pPr>
              <w:pStyle w:val="MVMTextoTablaIzquierda"/>
              <w:rPr>
                <w:b/>
                <w:lang w:val="es-ES_tradnl"/>
              </w:rPr>
            </w:pPr>
            <w:r w:rsidRPr="00434340">
              <w:rPr>
                <w:b/>
                <w:lang w:val="es-ES_tradnl"/>
              </w:rPr>
              <w:t>Nombre tabla</w:t>
            </w:r>
          </w:p>
        </w:tc>
        <w:tc>
          <w:tcPr>
            <w:tcW w:w="2694" w:type="dxa"/>
            <w:gridSpan w:val="2"/>
            <w:shd w:val="clear" w:color="auto" w:fill="auto"/>
            <w:vAlign w:val="center"/>
          </w:tcPr>
          <w:p w14:paraId="5B9A1E71" w14:textId="2ECE6F36" w:rsidR="00A430AD" w:rsidRPr="00434340" w:rsidRDefault="00A430AD" w:rsidP="00F247B4">
            <w:pPr>
              <w:pStyle w:val="MVMTextoTablaIzquierda"/>
              <w:rPr>
                <w:lang w:val="es-ES_tradnl"/>
              </w:rPr>
            </w:pPr>
            <w:r w:rsidRPr="00A430AD">
              <w:rPr>
                <w:lang w:val="es-ES_tradnl"/>
              </w:rPr>
              <w:t>EPM_</w:t>
            </w:r>
            <w:r w:rsidR="00F247B4">
              <w:rPr>
                <w:lang w:val="es-ES_tradnl"/>
              </w:rPr>
              <w:t>NOTALVIS</w:t>
            </w:r>
          </w:p>
        </w:tc>
      </w:tr>
      <w:tr w:rsidR="00A430AD" w:rsidRPr="00434340" w14:paraId="5656D3DC" w14:textId="77777777" w:rsidTr="00C44D76">
        <w:tc>
          <w:tcPr>
            <w:tcW w:w="1985" w:type="dxa"/>
            <w:shd w:val="clear" w:color="auto" w:fill="auto"/>
            <w:vAlign w:val="center"/>
          </w:tcPr>
          <w:p w14:paraId="787EBF7C" w14:textId="77777777" w:rsidR="00A430AD" w:rsidRPr="00434340" w:rsidRDefault="00A430AD" w:rsidP="00C44D76">
            <w:pPr>
              <w:pStyle w:val="MVMTextoTablaIzquierda"/>
              <w:jc w:val="center"/>
              <w:rPr>
                <w:b/>
                <w:lang w:val="es-ES_tradnl"/>
              </w:rPr>
            </w:pPr>
            <w:r w:rsidRPr="00434340">
              <w:rPr>
                <w:b/>
                <w:lang w:val="es-ES_tradnl"/>
              </w:rPr>
              <w:t>Descripción</w:t>
            </w:r>
          </w:p>
        </w:tc>
        <w:tc>
          <w:tcPr>
            <w:tcW w:w="7400" w:type="dxa"/>
            <w:gridSpan w:val="6"/>
            <w:shd w:val="clear" w:color="auto" w:fill="auto"/>
            <w:vAlign w:val="center"/>
          </w:tcPr>
          <w:p w14:paraId="3184FFD1" w14:textId="1003D8A0" w:rsidR="00A430AD" w:rsidRPr="00434340" w:rsidRDefault="00F247B4" w:rsidP="00A430AD">
            <w:pPr>
              <w:pStyle w:val="MVMTextoTablaIzquierda"/>
              <w:rPr>
                <w:lang w:val="es-ES_tradnl"/>
              </w:rPr>
            </w:pPr>
            <w:r w:rsidRPr="00F247B4">
              <w:rPr>
                <w:lang w:val="es-ES_tradnl"/>
              </w:rPr>
              <w:t>Configuración alertas de notificación para Visado</w:t>
            </w:r>
            <w:r>
              <w:rPr>
                <w:lang w:val="es-ES_tradnl"/>
              </w:rPr>
              <w:t>.</w:t>
            </w:r>
          </w:p>
        </w:tc>
      </w:tr>
      <w:tr w:rsidR="00A430AD" w:rsidRPr="00434340" w14:paraId="679D2DCE" w14:textId="77777777" w:rsidTr="00C44D76">
        <w:tc>
          <w:tcPr>
            <w:tcW w:w="1985" w:type="dxa"/>
            <w:shd w:val="clear" w:color="auto" w:fill="auto"/>
            <w:vAlign w:val="center"/>
          </w:tcPr>
          <w:p w14:paraId="5C0A7E14" w14:textId="77777777" w:rsidR="00A430AD" w:rsidRPr="00434340" w:rsidRDefault="00A430AD" w:rsidP="00C44D76">
            <w:pPr>
              <w:pStyle w:val="MVMTextoTablaIzquierda"/>
              <w:jc w:val="center"/>
              <w:rPr>
                <w:b/>
                <w:lang w:val="es-ES_tradnl"/>
              </w:rPr>
            </w:pPr>
            <w:r w:rsidRPr="00434340">
              <w:rPr>
                <w:b/>
                <w:lang w:val="es-ES_tradnl"/>
              </w:rPr>
              <w:t>Esquema</w:t>
            </w:r>
          </w:p>
        </w:tc>
        <w:tc>
          <w:tcPr>
            <w:tcW w:w="3363" w:type="dxa"/>
            <w:gridSpan w:val="3"/>
            <w:shd w:val="clear" w:color="auto" w:fill="auto"/>
            <w:vAlign w:val="center"/>
          </w:tcPr>
          <w:p w14:paraId="1993B955" w14:textId="77777777" w:rsidR="00A430AD" w:rsidRPr="00434340" w:rsidRDefault="00A430AD" w:rsidP="00C44D76">
            <w:pPr>
              <w:pStyle w:val="MVMTextoTablaIzquierda"/>
              <w:jc w:val="center"/>
              <w:rPr>
                <w:b/>
                <w:lang w:val="es-ES_tradnl"/>
              </w:rPr>
            </w:pPr>
            <w:r w:rsidRPr="00434340">
              <w:rPr>
                <w:b/>
                <w:lang w:val="es-ES_tradnl"/>
              </w:rPr>
              <w:t>Volumen actual</w:t>
            </w:r>
          </w:p>
        </w:tc>
        <w:tc>
          <w:tcPr>
            <w:tcW w:w="4037" w:type="dxa"/>
            <w:gridSpan w:val="3"/>
            <w:shd w:val="clear" w:color="auto" w:fill="auto"/>
            <w:vAlign w:val="center"/>
          </w:tcPr>
          <w:p w14:paraId="5339B337" w14:textId="77777777" w:rsidR="00A430AD" w:rsidRPr="00434340" w:rsidRDefault="00A430AD" w:rsidP="00C44D76">
            <w:pPr>
              <w:pStyle w:val="MVMTextoTablaIzquierda"/>
              <w:jc w:val="center"/>
              <w:rPr>
                <w:b/>
                <w:lang w:val="es-ES_tradnl"/>
              </w:rPr>
            </w:pPr>
            <w:r w:rsidRPr="00434340">
              <w:rPr>
                <w:b/>
                <w:lang w:val="es-ES_tradnl"/>
              </w:rPr>
              <w:t>Volumen proyectado</w:t>
            </w:r>
          </w:p>
        </w:tc>
      </w:tr>
      <w:tr w:rsidR="00A430AD" w:rsidRPr="00434340" w14:paraId="0FE937F2" w14:textId="77777777" w:rsidTr="00C44D76">
        <w:tc>
          <w:tcPr>
            <w:tcW w:w="1985" w:type="dxa"/>
            <w:shd w:val="clear" w:color="auto" w:fill="auto"/>
            <w:vAlign w:val="center"/>
          </w:tcPr>
          <w:p w14:paraId="13F31619" w14:textId="00713044" w:rsidR="00A430AD" w:rsidRPr="00434340" w:rsidRDefault="00F9311A" w:rsidP="00C44D76">
            <w:pPr>
              <w:pStyle w:val="MVMTextoTablaIzquierda"/>
              <w:rPr>
                <w:lang w:val="es-ES_tradnl"/>
              </w:rPr>
            </w:pPr>
            <w:r>
              <w:rPr>
                <w:lang w:val="es-ES_tradnl"/>
              </w:rPr>
              <w:t>FLEX</w:t>
            </w:r>
          </w:p>
        </w:tc>
        <w:tc>
          <w:tcPr>
            <w:tcW w:w="3363" w:type="dxa"/>
            <w:gridSpan w:val="3"/>
            <w:shd w:val="clear" w:color="auto" w:fill="auto"/>
            <w:vAlign w:val="center"/>
          </w:tcPr>
          <w:p w14:paraId="6FA383E3" w14:textId="11556305" w:rsidR="00A430AD" w:rsidRPr="00434340" w:rsidRDefault="00A430AD" w:rsidP="00C44D76">
            <w:pPr>
              <w:pStyle w:val="MVMTextoTablaIzquierda"/>
              <w:rPr>
                <w:lang w:val="es-ES_tradnl"/>
              </w:rPr>
            </w:pPr>
          </w:p>
        </w:tc>
        <w:tc>
          <w:tcPr>
            <w:tcW w:w="4037" w:type="dxa"/>
            <w:gridSpan w:val="3"/>
            <w:shd w:val="clear" w:color="auto" w:fill="auto"/>
            <w:vAlign w:val="center"/>
          </w:tcPr>
          <w:p w14:paraId="6F078E41" w14:textId="34BAD7CA" w:rsidR="00A430AD" w:rsidRPr="00434340" w:rsidRDefault="00F247B4" w:rsidP="00C44D76">
            <w:pPr>
              <w:pStyle w:val="MVMTextoTablaIzquierda"/>
              <w:rPr>
                <w:lang w:val="es-ES_tradnl"/>
              </w:rPr>
            </w:pPr>
            <w:r>
              <w:rPr>
                <w:lang w:val="es-ES_tradnl"/>
              </w:rPr>
              <w:t>1000</w:t>
            </w:r>
            <w:r w:rsidR="00F9311A">
              <w:rPr>
                <w:lang w:val="es-ES_tradnl"/>
              </w:rPr>
              <w:t xml:space="preserve"> al año</w:t>
            </w:r>
          </w:p>
        </w:tc>
      </w:tr>
      <w:tr w:rsidR="00A430AD" w:rsidRPr="00434340" w14:paraId="7688A983" w14:textId="77777777" w:rsidTr="00C44D76">
        <w:tc>
          <w:tcPr>
            <w:tcW w:w="9385" w:type="dxa"/>
            <w:gridSpan w:val="7"/>
            <w:shd w:val="clear" w:color="auto" w:fill="auto"/>
            <w:vAlign w:val="center"/>
          </w:tcPr>
          <w:p w14:paraId="0113FAC9" w14:textId="77777777" w:rsidR="00A430AD" w:rsidRPr="00434340" w:rsidRDefault="00A430AD" w:rsidP="00C44D76">
            <w:pPr>
              <w:pStyle w:val="MVMTextoTablaIzquierda"/>
              <w:jc w:val="center"/>
              <w:rPr>
                <w:b/>
                <w:lang w:val="es-ES_tradnl"/>
              </w:rPr>
            </w:pPr>
            <w:r w:rsidRPr="00434340">
              <w:rPr>
                <w:b/>
                <w:lang w:val="es-ES_tradnl"/>
              </w:rPr>
              <w:t>ATRIBUTOS</w:t>
            </w:r>
          </w:p>
        </w:tc>
      </w:tr>
      <w:tr w:rsidR="00A430AD" w:rsidRPr="00434340" w14:paraId="560E788A" w14:textId="77777777" w:rsidTr="00C44D76">
        <w:tc>
          <w:tcPr>
            <w:tcW w:w="1985" w:type="dxa"/>
            <w:shd w:val="clear" w:color="auto" w:fill="auto"/>
            <w:vAlign w:val="center"/>
          </w:tcPr>
          <w:p w14:paraId="73DC0524" w14:textId="77777777" w:rsidR="00A430AD" w:rsidRPr="00434340" w:rsidRDefault="00A430AD" w:rsidP="00C44D76">
            <w:pPr>
              <w:pStyle w:val="MVMTextoTablaIzquierda"/>
              <w:jc w:val="center"/>
              <w:rPr>
                <w:b/>
                <w:lang w:val="es-ES_tradnl"/>
              </w:rPr>
            </w:pPr>
            <w:r w:rsidRPr="00434340">
              <w:rPr>
                <w:b/>
                <w:lang w:val="es-ES_tradnl"/>
              </w:rPr>
              <w:t>Nombre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5ABE39E0" w14:textId="77777777" w:rsidR="00A430AD" w:rsidRPr="00434340" w:rsidRDefault="00A430AD" w:rsidP="00C44D76">
            <w:pPr>
              <w:pStyle w:val="MVMTextoTablaIzquierda"/>
              <w:jc w:val="center"/>
              <w:rPr>
                <w:b/>
                <w:lang w:val="es-ES_tradnl"/>
              </w:rPr>
            </w:pPr>
            <w:r w:rsidRPr="00434340">
              <w:rPr>
                <w:b/>
                <w:lang w:val="es-ES_tradnl"/>
              </w:rPr>
              <w:t>Tipo</w:t>
            </w: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 w14:paraId="4EBF33B2" w14:textId="77777777" w:rsidR="00A430AD" w:rsidRPr="00434340" w:rsidRDefault="00A430AD" w:rsidP="00C44D76">
            <w:pPr>
              <w:pStyle w:val="MVMTextoTablaIzquierda"/>
              <w:jc w:val="center"/>
              <w:rPr>
                <w:b/>
                <w:lang w:val="es-ES_tradnl"/>
              </w:rPr>
            </w:pPr>
            <w:r w:rsidRPr="00434340">
              <w:rPr>
                <w:b/>
                <w:lang w:val="es-ES_tradnl"/>
              </w:rPr>
              <w:t>Descripción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182F0E08" w14:textId="7B075C35" w:rsidR="00A430AD" w:rsidRPr="00434340" w:rsidRDefault="00AC65A6" w:rsidP="00C44D76">
            <w:pPr>
              <w:pStyle w:val="MVMTextoTablaIzquierda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39FEA1" w14:textId="46A8A7EF" w:rsidR="00A430AD" w:rsidRPr="00434340" w:rsidRDefault="00AC65A6" w:rsidP="00C44D76">
            <w:pPr>
              <w:pStyle w:val="MVMTextoTablaIzquierda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BEA4965" w14:textId="6FE9300D" w:rsidR="00A430AD" w:rsidRPr="00434340" w:rsidRDefault="00A7317B" w:rsidP="00C44D76">
            <w:pPr>
              <w:pStyle w:val="MVMTextoTablaIzquierda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¿Requerido?</w:t>
            </w:r>
          </w:p>
        </w:tc>
      </w:tr>
      <w:tr w:rsidR="00A430AD" w:rsidRPr="00434340" w14:paraId="3C9B9589" w14:textId="77777777" w:rsidTr="00C44D76">
        <w:tc>
          <w:tcPr>
            <w:tcW w:w="1985" w:type="dxa"/>
            <w:shd w:val="clear" w:color="auto" w:fill="auto"/>
            <w:vAlign w:val="center"/>
          </w:tcPr>
          <w:p w14:paraId="627D936B" w14:textId="0DA90AA5" w:rsidR="00A430AD" w:rsidRPr="00434340" w:rsidRDefault="0020484D" w:rsidP="00C44D76">
            <w:pPr>
              <w:pStyle w:val="MVMTextoTablaIzquierda"/>
              <w:rPr>
                <w:lang w:val="es-ES_tradnl"/>
              </w:rPr>
            </w:pPr>
            <w:r>
              <w:rPr>
                <w:lang w:val="es-ES_tradnl"/>
              </w:rPr>
              <w:t>NAVOCODI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068D5268" w14:textId="602C4F6B" w:rsidR="00A430AD" w:rsidRPr="00434340" w:rsidRDefault="00AC1A50" w:rsidP="00C44D76">
            <w:pPr>
              <w:pStyle w:val="MVMTextoTablaIzquierda"/>
              <w:rPr>
                <w:lang w:val="es-ES_tradnl"/>
              </w:rPr>
            </w:pPr>
            <w:r>
              <w:rPr>
                <w:lang w:val="es-ES_tradnl"/>
              </w:rPr>
              <w:t>NUMBER(15)</w:t>
            </w: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 w14:paraId="769F0DC9" w14:textId="3652D08C" w:rsidR="00A430AD" w:rsidRPr="00434340" w:rsidRDefault="00AC1A50" w:rsidP="00C44D76">
            <w:pPr>
              <w:pStyle w:val="MVMTextoTablaIzquierda"/>
              <w:rPr>
                <w:lang w:val="es-ES_tradnl"/>
              </w:rPr>
            </w:pPr>
            <w:r>
              <w:rPr>
                <w:lang w:val="es-ES_tradnl"/>
              </w:rPr>
              <w:t>Código Identificador del registro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4EE0C617" w14:textId="3E9E99E0" w:rsidR="00A430AD" w:rsidRPr="00434340" w:rsidRDefault="00A430AD" w:rsidP="00C44D76">
            <w:pPr>
              <w:pStyle w:val="MVMTextoTablaIzquierda"/>
              <w:rPr>
                <w:lang w:val="es-ES_tradn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01C33C1" w14:textId="77777777" w:rsidR="00A430AD" w:rsidRPr="00434340" w:rsidRDefault="00A430AD" w:rsidP="00C44D76">
            <w:pPr>
              <w:pStyle w:val="MVMTextoTablaIzquierda"/>
              <w:rPr>
                <w:lang w:val="es-ES_tradnl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74FA2CF4" w14:textId="7E27EECE" w:rsidR="00A430AD" w:rsidRPr="00434340" w:rsidRDefault="00A7317B" w:rsidP="00C44D76">
            <w:pPr>
              <w:pStyle w:val="MVMTextoTablaIzquierda"/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</w:p>
        </w:tc>
      </w:tr>
      <w:tr w:rsidR="00AC1A50" w:rsidRPr="00434340" w14:paraId="0658CD88" w14:textId="77777777" w:rsidTr="00C44D76">
        <w:tc>
          <w:tcPr>
            <w:tcW w:w="1985" w:type="dxa"/>
            <w:shd w:val="clear" w:color="auto" w:fill="auto"/>
            <w:vAlign w:val="center"/>
          </w:tcPr>
          <w:p w14:paraId="5CC127F1" w14:textId="2D204EF1" w:rsidR="00AC1A50" w:rsidRDefault="0020484D" w:rsidP="00AC1A50">
            <w:pPr>
              <w:pStyle w:val="MVMTextoTablaIzquierda"/>
              <w:rPr>
                <w:lang w:val="es-ES_tradnl"/>
              </w:rPr>
            </w:pPr>
            <w:r w:rsidRPr="0020484D">
              <w:rPr>
                <w:lang w:val="es-ES_tradnl"/>
              </w:rPr>
              <w:t>NAVIAREA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926436E" w14:textId="24A9962D" w:rsidR="00AC1A50" w:rsidRDefault="00AC1A50" w:rsidP="00AC1A50">
            <w:pPr>
              <w:pStyle w:val="MVMTextoTablaIzquierda"/>
              <w:rPr>
                <w:lang w:val="es-ES_tradnl"/>
              </w:rPr>
            </w:pPr>
            <w:r>
              <w:rPr>
                <w:lang w:val="es-ES_tradnl"/>
              </w:rPr>
              <w:t>NUMBER(15)</w:t>
            </w: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 w14:paraId="4BF5CEF8" w14:textId="2ED1D594" w:rsidR="00AC1A50" w:rsidRDefault="0020484D" w:rsidP="00AC1A50">
            <w:pPr>
              <w:pStyle w:val="MVMTextoTablaIzquierda"/>
              <w:rPr>
                <w:lang w:val="es-ES_tradnl"/>
              </w:rPr>
            </w:pPr>
            <w:r w:rsidRPr="0020484D">
              <w:rPr>
                <w:lang w:val="es-ES_tradnl"/>
              </w:rPr>
              <w:t>Código del área organizacional, a la cual pertenece el usuario que registra la financiación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3011CB40" w14:textId="0C56D14E" w:rsidR="00AC1A50" w:rsidRPr="00434340" w:rsidRDefault="0020484D" w:rsidP="0020484D">
            <w:pPr>
              <w:pStyle w:val="MVMTextoTablaIzquierda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AF10D8" w14:textId="77777777" w:rsidR="00AC1A50" w:rsidRPr="00434340" w:rsidRDefault="00AC1A50" w:rsidP="00AC1A50">
            <w:pPr>
              <w:pStyle w:val="MVMTextoTablaIzquierda"/>
              <w:rPr>
                <w:lang w:val="es-ES_tradnl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182609F5" w14:textId="18F13DE5" w:rsidR="00AC1A50" w:rsidRPr="00434340" w:rsidRDefault="00A7317B" w:rsidP="00AC1A50">
            <w:pPr>
              <w:pStyle w:val="MVMTextoTablaIzquierda"/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</w:p>
        </w:tc>
      </w:tr>
      <w:tr w:rsidR="00AC1A50" w:rsidRPr="00434340" w14:paraId="2774EE35" w14:textId="77777777" w:rsidTr="00C44D76">
        <w:tc>
          <w:tcPr>
            <w:tcW w:w="1985" w:type="dxa"/>
            <w:shd w:val="clear" w:color="auto" w:fill="auto"/>
            <w:vAlign w:val="center"/>
          </w:tcPr>
          <w:p w14:paraId="416B65A9" w14:textId="183D0CEB" w:rsidR="00AC1A50" w:rsidRDefault="0020484D" w:rsidP="00AC1A50">
            <w:pPr>
              <w:pStyle w:val="MVMTextoTablaIzquierda"/>
              <w:rPr>
                <w:lang w:val="es-ES_tradnl"/>
              </w:rPr>
            </w:pPr>
            <w:r w:rsidRPr="0020484D">
              <w:rPr>
                <w:lang w:val="es-ES_tradnl"/>
              </w:rPr>
              <w:t>NAVIUSER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5027DDB5" w14:textId="145748F0" w:rsidR="00AC1A50" w:rsidRDefault="0020484D" w:rsidP="00AC1A50">
            <w:pPr>
              <w:pStyle w:val="MVMTextoTablaIzquierda"/>
              <w:rPr>
                <w:lang w:val="es-ES_tradnl"/>
              </w:rPr>
            </w:pPr>
            <w:r>
              <w:rPr>
                <w:lang w:val="es-ES_tradnl"/>
              </w:rPr>
              <w:t>NUMBER(15)</w:t>
            </w: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 w14:paraId="24715660" w14:textId="4E85091B" w:rsidR="00AC1A50" w:rsidRDefault="0020484D" w:rsidP="00AC1A50">
            <w:pPr>
              <w:pStyle w:val="MVMTextoTablaIzquierda"/>
              <w:rPr>
                <w:lang w:val="es-ES_tradnl"/>
              </w:rPr>
            </w:pPr>
            <w:r w:rsidRPr="0020484D">
              <w:rPr>
                <w:lang w:val="es-ES_tradnl"/>
              </w:rPr>
              <w:t>Id de usuario al cual se le debe generar alerta de notificación por área organizacional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2B0B70C0" w14:textId="7E00AFB5" w:rsidR="00AC1A50" w:rsidRPr="00434340" w:rsidRDefault="0020484D" w:rsidP="0020484D">
            <w:pPr>
              <w:pStyle w:val="MVMTextoTablaIzquierda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F1415A" w14:textId="77777777" w:rsidR="00AC1A50" w:rsidRPr="00434340" w:rsidRDefault="00AC1A50" w:rsidP="00AC1A50">
            <w:pPr>
              <w:pStyle w:val="MVMTextoTablaIzquierda"/>
              <w:rPr>
                <w:lang w:val="es-ES_tradnl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7264FE19" w14:textId="29D458D1" w:rsidR="00AC1A50" w:rsidRPr="00434340" w:rsidRDefault="00A7317B" w:rsidP="00AC1A50">
            <w:pPr>
              <w:pStyle w:val="MVMTextoTablaIzquierda"/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</w:p>
        </w:tc>
      </w:tr>
      <w:tr w:rsidR="00AC1A50" w:rsidRPr="00434340" w14:paraId="1CCAF8E5" w14:textId="77777777" w:rsidTr="00C44D76">
        <w:tc>
          <w:tcPr>
            <w:tcW w:w="1985" w:type="dxa"/>
            <w:shd w:val="clear" w:color="auto" w:fill="auto"/>
            <w:vAlign w:val="center"/>
          </w:tcPr>
          <w:p w14:paraId="34E3D73C" w14:textId="4B3424A8" w:rsidR="00AC1A50" w:rsidRDefault="0020484D" w:rsidP="00AC1A50">
            <w:pPr>
              <w:pStyle w:val="MVMTextoTablaIzquierda"/>
              <w:rPr>
                <w:lang w:val="es-ES_tradnl"/>
              </w:rPr>
            </w:pPr>
            <w:r w:rsidRPr="0020484D">
              <w:rPr>
                <w:lang w:val="es-ES_tradnl"/>
              </w:rPr>
              <w:t>NAVIMAIL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3C4E287" w14:textId="19A5DCA1" w:rsidR="00AC1A50" w:rsidRDefault="0020484D" w:rsidP="00AC1A50">
            <w:pPr>
              <w:pStyle w:val="MVMTextoTablaIzquierda"/>
              <w:rPr>
                <w:lang w:val="es-ES_tradnl"/>
              </w:rPr>
            </w:pPr>
            <w:r w:rsidRPr="0020484D">
              <w:rPr>
                <w:lang w:val="es-ES_tradnl"/>
              </w:rPr>
              <w:t>VARCHAR2(2000)</w:t>
            </w: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 w14:paraId="533324B1" w14:textId="2A6178F3" w:rsidR="00AC1A50" w:rsidRDefault="0020484D" w:rsidP="00AC1A50">
            <w:pPr>
              <w:pStyle w:val="MVMTextoTablaIzquierda"/>
              <w:rPr>
                <w:lang w:val="es-ES_tradnl"/>
              </w:rPr>
            </w:pPr>
            <w:r w:rsidRPr="0020484D">
              <w:rPr>
                <w:lang w:val="es-ES_tradnl"/>
              </w:rPr>
              <w:t>Cuenta(s) de correo para notificación (separadas por PIPE [|])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6C13775C" w14:textId="77777777" w:rsidR="00AC1A50" w:rsidRPr="00434340" w:rsidRDefault="00AC1A50" w:rsidP="00AC1A50">
            <w:pPr>
              <w:pStyle w:val="MVMTextoTablaIzquierda"/>
              <w:rPr>
                <w:lang w:val="es-ES_tradn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D6F530" w14:textId="77777777" w:rsidR="00AC1A50" w:rsidRPr="00434340" w:rsidRDefault="00AC1A50" w:rsidP="00AC1A50">
            <w:pPr>
              <w:pStyle w:val="MVMTextoTablaIzquierda"/>
              <w:rPr>
                <w:lang w:val="es-ES_tradnl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6E891A83" w14:textId="4D9F23FF" w:rsidR="00AC1A50" w:rsidRPr="00434340" w:rsidRDefault="00A7317B" w:rsidP="00AC1A50">
            <w:pPr>
              <w:pStyle w:val="MVMTextoTablaIzquierda"/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</w:p>
        </w:tc>
      </w:tr>
      <w:tr w:rsidR="00AC1A50" w:rsidRPr="00434340" w14:paraId="6FAB6707" w14:textId="77777777" w:rsidTr="00C44D76">
        <w:tc>
          <w:tcPr>
            <w:tcW w:w="1985" w:type="dxa"/>
            <w:shd w:val="clear" w:color="auto" w:fill="auto"/>
            <w:vAlign w:val="center"/>
          </w:tcPr>
          <w:p w14:paraId="0A8542DF" w14:textId="3AC39CC7" w:rsidR="00AC1A50" w:rsidRDefault="0020484D" w:rsidP="00AC1A50">
            <w:pPr>
              <w:pStyle w:val="MVMTextoTablaIzquierda"/>
              <w:rPr>
                <w:lang w:val="es-ES_tradnl"/>
              </w:rPr>
            </w:pPr>
            <w:r w:rsidRPr="0020484D">
              <w:rPr>
                <w:lang w:val="es-ES_tradnl"/>
              </w:rPr>
              <w:t>NAVIESTA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563150B" w14:textId="7985B106" w:rsidR="00AC1A50" w:rsidRDefault="0020484D" w:rsidP="00AC1A50">
            <w:pPr>
              <w:pStyle w:val="MVMTextoTablaIzquierda"/>
              <w:rPr>
                <w:lang w:val="es-ES_tradnl"/>
              </w:rPr>
            </w:pPr>
            <w:r w:rsidRPr="0020484D">
              <w:rPr>
                <w:lang w:val="es-ES_tradnl"/>
              </w:rPr>
              <w:t>VARCHAR2(1)</w:t>
            </w: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 w14:paraId="352B0B08" w14:textId="6772CC59" w:rsidR="00AC1A50" w:rsidRDefault="0020484D" w:rsidP="00AC1A50">
            <w:pPr>
              <w:pStyle w:val="MVMTextoTablaIzquierda"/>
              <w:rPr>
                <w:lang w:val="es-ES_tradnl"/>
              </w:rPr>
            </w:pPr>
            <w:r w:rsidRPr="0020484D">
              <w:rPr>
                <w:lang w:val="es-ES_tradnl"/>
              </w:rPr>
              <w:t>Estado del registro (''A - Activo'', ''I - Inactivo'')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4F53090C" w14:textId="77777777" w:rsidR="00AC1A50" w:rsidRPr="00434340" w:rsidRDefault="00AC1A50" w:rsidP="00AC1A50">
            <w:pPr>
              <w:pStyle w:val="MVMTextoTablaIzquierda"/>
              <w:rPr>
                <w:lang w:val="es-ES_tradn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8EF4B7" w14:textId="77777777" w:rsidR="00AC1A50" w:rsidRPr="00434340" w:rsidRDefault="00AC1A50" w:rsidP="00AC1A50">
            <w:pPr>
              <w:pStyle w:val="MVMTextoTablaIzquierda"/>
              <w:rPr>
                <w:lang w:val="es-ES_tradnl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6A4EE4C6" w14:textId="4146A774" w:rsidR="00AC1A50" w:rsidRPr="00434340" w:rsidRDefault="00A7317B" w:rsidP="00AC1A50">
            <w:pPr>
              <w:pStyle w:val="MVMTextoTablaIzquierda"/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</w:p>
        </w:tc>
      </w:tr>
      <w:tr w:rsidR="00A7317B" w:rsidRPr="00434340" w14:paraId="080475A9" w14:textId="77777777" w:rsidTr="00C44D76">
        <w:tc>
          <w:tcPr>
            <w:tcW w:w="9385" w:type="dxa"/>
            <w:gridSpan w:val="7"/>
            <w:shd w:val="clear" w:color="auto" w:fill="auto"/>
            <w:vAlign w:val="center"/>
          </w:tcPr>
          <w:p w14:paraId="37C47D37" w14:textId="77777777" w:rsidR="00A7317B" w:rsidRPr="00434340" w:rsidRDefault="00A7317B" w:rsidP="00A7317B">
            <w:pPr>
              <w:pStyle w:val="MVMTextoTablaIzquierda"/>
              <w:jc w:val="center"/>
              <w:rPr>
                <w:b/>
                <w:lang w:val="es-ES_tradnl"/>
              </w:rPr>
            </w:pPr>
            <w:r w:rsidRPr="00434340">
              <w:rPr>
                <w:b/>
                <w:lang w:val="es-ES_tradnl"/>
              </w:rPr>
              <w:lastRenderedPageBreak/>
              <w:t>Restricciones para los atributos</w:t>
            </w:r>
          </w:p>
        </w:tc>
      </w:tr>
      <w:tr w:rsidR="006F0434" w:rsidRPr="00434340" w14:paraId="7C2B1A0B" w14:textId="77777777" w:rsidTr="00C44D76">
        <w:tc>
          <w:tcPr>
            <w:tcW w:w="4692" w:type="dxa"/>
            <w:gridSpan w:val="3"/>
            <w:shd w:val="clear" w:color="auto" w:fill="auto"/>
            <w:vAlign w:val="center"/>
          </w:tcPr>
          <w:p w14:paraId="64D467D2" w14:textId="2D443917" w:rsidR="006F0434" w:rsidRPr="00434340" w:rsidRDefault="006F0434" w:rsidP="006F0434">
            <w:pPr>
              <w:pStyle w:val="MVMTextoTablaIzquierda"/>
              <w:rPr>
                <w:lang w:val="es-ES_tradnl"/>
              </w:rPr>
            </w:pPr>
          </w:p>
        </w:tc>
        <w:tc>
          <w:tcPr>
            <w:tcW w:w="4693" w:type="dxa"/>
            <w:gridSpan w:val="4"/>
            <w:shd w:val="clear" w:color="auto" w:fill="auto"/>
            <w:vAlign w:val="center"/>
          </w:tcPr>
          <w:p w14:paraId="2E227D3B" w14:textId="18E53C3A" w:rsidR="006F0434" w:rsidRPr="00434340" w:rsidRDefault="006F0434" w:rsidP="00A7317B">
            <w:pPr>
              <w:pStyle w:val="MVMTextoTablaIzquierda"/>
              <w:rPr>
                <w:lang w:val="es-ES_tradnl"/>
              </w:rPr>
            </w:pPr>
          </w:p>
        </w:tc>
      </w:tr>
      <w:tr w:rsidR="00E80F1E" w:rsidRPr="00434340" w14:paraId="255F0947" w14:textId="77777777" w:rsidTr="00C44D76">
        <w:tc>
          <w:tcPr>
            <w:tcW w:w="9385" w:type="dxa"/>
            <w:gridSpan w:val="7"/>
            <w:shd w:val="clear" w:color="auto" w:fill="auto"/>
            <w:vAlign w:val="center"/>
          </w:tcPr>
          <w:p w14:paraId="32273668" w14:textId="6E6068D9" w:rsidR="00E80F1E" w:rsidRPr="001A3573" w:rsidRDefault="00E80F1E" w:rsidP="001A3573">
            <w:pPr>
              <w:pStyle w:val="MVMTextoTablaIzquierda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Llave primaria</w:t>
            </w:r>
          </w:p>
        </w:tc>
      </w:tr>
      <w:tr w:rsidR="00E80F1E" w:rsidRPr="00434340" w14:paraId="04E41B16" w14:textId="77777777" w:rsidTr="00C44D76">
        <w:tc>
          <w:tcPr>
            <w:tcW w:w="4692" w:type="dxa"/>
            <w:gridSpan w:val="3"/>
            <w:shd w:val="clear" w:color="auto" w:fill="auto"/>
            <w:vAlign w:val="center"/>
          </w:tcPr>
          <w:p w14:paraId="00FCD491" w14:textId="10594E14" w:rsidR="00E80F1E" w:rsidRPr="00E80F1E" w:rsidRDefault="00E80F1E" w:rsidP="0020484D">
            <w:pPr>
              <w:pStyle w:val="MVMTextoTablaIzquierda"/>
              <w:rPr>
                <w:lang w:val="es-ES_tradnl"/>
              </w:rPr>
            </w:pPr>
            <w:r w:rsidRPr="00E80F1E">
              <w:rPr>
                <w:lang w:val="es-ES_tradnl"/>
              </w:rPr>
              <w:t>PK_EPM_</w:t>
            </w:r>
            <w:r w:rsidR="0020484D">
              <w:rPr>
                <w:lang w:val="es-ES_tradnl"/>
              </w:rPr>
              <w:t>NOTALVIS</w:t>
            </w:r>
          </w:p>
        </w:tc>
        <w:tc>
          <w:tcPr>
            <w:tcW w:w="4693" w:type="dxa"/>
            <w:gridSpan w:val="4"/>
            <w:shd w:val="clear" w:color="auto" w:fill="auto"/>
            <w:vAlign w:val="center"/>
          </w:tcPr>
          <w:p w14:paraId="6E1A600F" w14:textId="07646D7F" w:rsidR="00E80F1E" w:rsidRPr="00E80F1E" w:rsidRDefault="0020484D" w:rsidP="00E80F1E">
            <w:pPr>
              <w:pStyle w:val="MVMTextoTablaIzquierda"/>
              <w:rPr>
                <w:lang w:val="es-ES_tradnl"/>
              </w:rPr>
            </w:pPr>
            <w:r>
              <w:rPr>
                <w:lang w:val="es-ES_tradnl"/>
              </w:rPr>
              <w:t>NAVIAREA, NAVIUSER</w:t>
            </w:r>
          </w:p>
        </w:tc>
      </w:tr>
      <w:tr w:rsidR="001A3573" w:rsidRPr="00434340" w14:paraId="4ED5E30A" w14:textId="77777777" w:rsidTr="00C44D76">
        <w:tc>
          <w:tcPr>
            <w:tcW w:w="9385" w:type="dxa"/>
            <w:gridSpan w:val="7"/>
            <w:shd w:val="clear" w:color="auto" w:fill="auto"/>
            <w:vAlign w:val="center"/>
          </w:tcPr>
          <w:p w14:paraId="272EF0BA" w14:textId="3AF41D81" w:rsidR="001A3573" w:rsidRPr="001A3573" w:rsidRDefault="001A3573" w:rsidP="001A3573">
            <w:pPr>
              <w:pStyle w:val="MVMTextoTablaIzquierda"/>
              <w:jc w:val="center"/>
              <w:rPr>
                <w:b/>
                <w:lang w:val="es-ES_tradnl"/>
              </w:rPr>
            </w:pPr>
            <w:r w:rsidRPr="001A3573">
              <w:rPr>
                <w:b/>
                <w:lang w:val="es-ES_tradnl"/>
              </w:rPr>
              <w:t>Indices</w:t>
            </w:r>
            <w:r>
              <w:rPr>
                <w:b/>
                <w:lang w:val="es-ES_tradnl"/>
              </w:rPr>
              <w:t xml:space="preserve"> de la tabla</w:t>
            </w:r>
          </w:p>
        </w:tc>
      </w:tr>
      <w:tr w:rsidR="006F0434" w:rsidRPr="00434340" w14:paraId="603FE41F" w14:textId="77777777" w:rsidTr="00C44D76">
        <w:tc>
          <w:tcPr>
            <w:tcW w:w="4692" w:type="dxa"/>
            <w:gridSpan w:val="3"/>
            <w:shd w:val="clear" w:color="auto" w:fill="auto"/>
            <w:vAlign w:val="center"/>
          </w:tcPr>
          <w:p w14:paraId="6BD39C6E" w14:textId="1560096C" w:rsidR="006F0434" w:rsidRPr="006F0434" w:rsidRDefault="006F0434" w:rsidP="0020484D">
            <w:pPr>
              <w:pStyle w:val="MVMTextoTablaIzquierda"/>
              <w:rPr>
                <w:lang w:val="es-ES_tradnl"/>
              </w:rPr>
            </w:pPr>
            <w:r w:rsidRPr="006F0434">
              <w:rPr>
                <w:lang w:val="es-ES_tradnl"/>
              </w:rPr>
              <w:t>IX_ EPM_</w:t>
            </w:r>
            <w:r w:rsidR="0020484D">
              <w:rPr>
                <w:lang w:val="es-ES_tradnl"/>
              </w:rPr>
              <w:t>NOTALVIS</w:t>
            </w:r>
            <w:r w:rsidRPr="006F0434">
              <w:rPr>
                <w:lang w:val="es-ES_tradnl"/>
              </w:rPr>
              <w:t>01</w:t>
            </w:r>
          </w:p>
        </w:tc>
        <w:tc>
          <w:tcPr>
            <w:tcW w:w="4693" w:type="dxa"/>
            <w:gridSpan w:val="4"/>
            <w:shd w:val="clear" w:color="auto" w:fill="auto"/>
            <w:vAlign w:val="center"/>
          </w:tcPr>
          <w:p w14:paraId="3E6FC0B0" w14:textId="043F91BB" w:rsidR="006F0434" w:rsidRPr="001A3573" w:rsidRDefault="0020484D" w:rsidP="006F0434">
            <w:pPr>
              <w:pStyle w:val="MVMTextoTablaIzquierda"/>
              <w:rPr>
                <w:b/>
                <w:lang w:val="es-ES_tradnl"/>
              </w:rPr>
            </w:pPr>
            <w:r>
              <w:rPr>
                <w:lang w:val="es-ES_tradnl"/>
              </w:rPr>
              <w:t>NAVIAREA</w:t>
            </w:r>
          </w:p>
        </w:tc>
      </w:tr>
      <w:tr w:rsidR="006F0434" w:rsidRPr="00434340" w14:paraId="66FFA664" w14:textId="77777777" w:rsidTr="00C44D76">
        <w:tc>
          <w:tcPr>
            <w:tcW w:w="4692" w:type="dxa"/>
            <w:gridSpan w:val="3"/>
            <w:shd w:val="clear" w:color="auto" w:fill="auto"/>
            <w:vAlign w:val="center"/>
          </w:tcPr>
          <w:p w14:paraId="08E82DE3" w14:textId="1C436164" w:rsidR="006F0434" w:rsidRPr="006F0434" w:rsidRDefault="0020484D" w:rsidP="006F0434">
            <w:pPr>
              <w:pStyle w:val="MVMTextoTablaIzquierda"/>
              <w:rPr>
                <w:lang w:val="es-ES_tradnl"/>
              </w:rPr>
            </w:pPr>
            <w:r w:rsidRPr="006F0434">
              <w:rPr>
                <w:lang w:val="es-ES_tradnl"/>
              </w:rPr>
              <w:t>IX_ EPM_</w:t>
            </w:r>
            <w:r>
              <w:rPr>
                <w:lang w:val="es-ES_tradnl"/>
              </w:rPr>
              <w:t>NOTALVIS</w:t>
            </w:r>
            <w:r w:rsidRPr="006F0434">
              <w:rPr>
                <w:lang w:val="es-ES_tradnl"/>
              </w:rPr>
              <w:t>0</w:t>
            </w:r>
            <w:r>
              <w:rPr>
                <w:lang w:val="es-ES_tradnl"/>
              </w:rPr>
              <w:t>2</w:t>
            </w:r>
          </w:p>
        </w:tc>
        <w:tc>
          <w:tcPr>
            <w:tcW w:w="4693" w:type="dxa"/>
            <w:gridSpan w:val="4"/>
            <w:shd w:val="clear" w:color="auto" w:fill="auto"/>
            <w:vAlign w:val="center"/>
          </w:tcPr>
          <w:p w14:paraId="4E351F54" w14:textId="105AD742" w:rsidR="006F0434" w:rsidRDefault="0020484D" w:rsidP="006F0434">
            <w:pPr>
              <w:pStyle w:val="MVMTextoTablaIzquierda"/>
              <w:rPr>
                <w:lang w:val="es-ES_tradnl"/>
              </w:rPr>
            </w:pPr>
            <w:r>
              <w:rPr>
                <w:lang w:val="es-ES_tradnl"/>
              </w:rPr>
              <w:t>NAVIUSER</w:t>
            </w:r>
          </w:p>
        </w:tc>
      </w:tr>
    </w:tbl>
    <w:p w14:paraId="7123D427" w14:textId="56A756F7" w:rsidR="00F10CA2" w:rsidRDefault="00F10CA2" w:rsidP="001A3573">
      <w:pPr>
        <w:jc w:val="both"/>
        <w:rPr>
          <w:iCs/>
          <w:lang w:val="es-CO"/>
        </w:rPr>
      </w:pPr>
    </w:p>
    <w:p w14:paraId="6CC02ADA" w14:textId="77777777" w:rsidR="00201F8A" w:rsidRDefault="00201F8A" w:rsidP="001A3573">
      <w:pPr>
        <w:jc w:val="both"/>
        <w:rPr>
          <w:iCs/>
          <w:lang w:val="es-CO"/>
        </w:rPr>
      </w:pPr>
    </w:p>
    <w:p w14:paraId="2F393AE6" w14:textId="15AFE3A2" w:rsidR="00F16527" w:rsidRPr="00201F8A" w:rsidRDefault="00F16527" w:rsidP="00201F8A">
      <w:pPr>
        <w:ind w:firstLine="709"/>
        <w:jc w:val="both"/>
        <w:rPr>
          <w:b/>
          <w:iCs/>
          <w:lang w:val="es-CO"/>
        </w:rPr>
      </w:pPr>
      <w:r w:rsidRPr="00201F8A">
        <w:rPr>
          <w:b/>
          <w:iCs/>
          <w:lang w:val="es-CO"/>
        </w:rPr>
        <w:t>Secuencia</w:t>
      </w:r>
      <w:r w:rsidR="007E24C9" w:rsidRPr="00201F8A">
        <w:rPr>
          <w:b/>
          <w:iCs/>
          <w:lang w:val="es-CO"/>
        </w:rPr>
        <w:t xml:space="preserve"> para tabla </w:t>
      </w:r>
      <w:r w:rsidR="007E24C9" w:rsidRPr="00201F8A">
        <w:rPr>
          <w:b/>
          <w:lang w:val="es-ES_tradnl"/>
        </w:rPr>
        <w:t>EPM_</w:t>
      </w:r>
      <w:r w:rsidR="00BA7917">
        <w:rPr>
          <w:b/>
          <w:lang w:val="es-ES_tradnl"/>
        </w:rPr>
        <w:t>NOTALVIS</w:t>
      </w:r>
      <w:r w:rsidRPr="00201F8A">
        <w:rPr>
          <w:b/>
          <w:iCs/>
          <w:lang w:val="es-CO"/>
        </w:rPr>
        <w:t>:</w:t>
      </w:r>
    </w:p>
    <w:p w14:paraId="0823D03E" w14:textId="26EEF4B4" w:rsidR="00F16527" w:rsidRDefault="00F16527" w:rsidP="00F16527">
      <w:pPr>
        <w:pStyle w:val="Prrafodelista"/>
        <w:jc w:val="both"/>
        <w:rPr>
          <w:iCs/>
          <w:lang w:val="es-CO"/>
        </w:rPr>
      </w:pPr>
      <w:r>
        <w:rPr>
          <w:iCs/>
          <w:lang w:val="es-CO"/>
        </w:rPr>
        <w:t>Nombre</w:t>
      </w:r>
      <w:r>
        <w:rPr>
          <w:iCs/>
          <w:lang w:val="es-CO"/>
        </w:rPr>
        <w:tab/>
        <w:t>SQ_EPM_</w:t>
      </w:r>
      <w:r w:rsidR="006E566C">
        <w:rPr>
          <w:iCs/>
          <w:lang w:val="es-CO"/>
        </w:rPr>
        <w:t>NOTALVIS</w:t>
      </w:r>
    </w:p>
    <w:p w14:paraId="7C8455F7" w14:textId="77777777" w:rsidR="00F16527" w:rsidRDefault="00F16527" w:rsidP="00F16527">
      <w:pPr>
        <w:pStyle w:val="Prrafodelista"/>
        <w:jc w:val="both"/>
        <w:rPr>
          <w:iCs/>
          <w:lang w:val="es-CO"/>
        </w:rPr>
      </w:pPr>
      <w:r>
        <w:rPr>
          <w:iCs/>
          <w:lang w:val="es-CO"/>
        </w:rPr>
        <w:t>Inicio:</w:t>
      </w:r>
      <w:r>
        <w:rPr>
          <w:iCs/>
          <w:lang w:val="es-CO"/>
        </w:rPr>
        <w:tab/>
      </w:r>
      <w:r>
        <w:rPr>
          <w:iCs/>
          <w:lang w:val="es-CO"/>
        </w:rPr>
        <w:tab/>
        <w:t>1</w:t>
      </w:r>
    </w:p>
    <w:p w14:paraId="07F25F8B" w14:textId="77777777" w:rsidR="00F16527" w:rsidRDefault="00F16527" w:rsidP="00F16527">
      <w:pPr>
        <w:pStyle w:val="Prrafodelista"/>
        <w:jc w:val="both"/>
        <w:rPr>
          <w:iCs/>
          <w:lang w:val="es-CO"/>
        </w:rPr>
      </w:pPr>
      <w:r>
        <w:rPr>
          <w:iCs/>
          <w:lang w:val="es-CO"/>
        </w:rPr>
        <w:t>Hasta:</w:t>
      </w:r>
      <w:r>
        <w:rPr>
          <w:iCs/>
          <w:lang w:val="es-CO"/>
        </w:rPr>
        <w:tab/>
      </w:r>
      <w:r>
        <w:rPr>
          <w:iCs/>
          <w:lang w:val="es-CO"/>
        </w:rPr>
        <w:tab/>
        <w:t>999999999</w:t>
      </w:r>
    </w:p>
    <w:p w14:paraId="3D182623" w14:textId="1B990CC2" w:rsidR="00C107ED" w:rsidRDefault="00F16527" w:rsidP="00F16527">
      <w:pPr>
        <w:pStyle w:val="Prrafodelista"/>
        <w:jc w:val="both"/>
        <w:rPr>
          <w:iCs/>
          <w:lang w:val="es-CO"/>
        </w:rPr>
      </w:pPr>
      <w:r>
        <w:rPr>
          <w:iCs/>
          <w:lang w:val="es-CO"/>
        </w:rPr>
        <w:t>Incremento:</w:t>
      </w:r>
      <w:r>
        <w:rPr>
          <w:iCs/>
          <w:lang w:val="es-CO"/>
        </w:rPr>
        <w:tab/>
        <w:t xml:space="preserve">1 </w:t>
      </w:r>
    </w:p>
    <w:p w14:paraId="38BB0AB8" w14:textId="7A96FB7F" w:rsidR="009D1375" w:rsidRPr="009D1375" w:rsidRDefault="009D1375" w:rsidP="009D1375">
      <w:pPr>
        <w:jc w:val="both"/>
        <w:rPr>
          <w:iCs/>
          <w:lang w:val="es-CO"/>
        </w:rPr>
      </w:pPr>
    </w:p>
    <w:p w14:paraId="66FF0C63" w14:textId="77777777" w:rsidR="00FF5F81" w:rsidRPr="00C107ED" w:rsidRDefault="00FF5F81" w:rsidP="00C107ED">
      <w:pPr>
        <w:pStyle w:val="Prrafodelista"/>
        <w:jc w:val="both"/>
        <w:rPr>
          <w:iCs/>
          <w:lang w:val="es-CO"/>
        </w:rPr>
      </w:pPr>
    </w:p>
    <w:p w14:paraId="7EF3588F" w14:textId="77777777" w:rsidR="00B134C2" w:rsidRPr="00B1431A" w:rsidRDefault="00B134C2" w:rsidP="00B134C2">
      <w:pPr>
        <w:pStyle w:val="Ttulo4"/>
      </w:pPr>
      <w:bookmarkStart w:id="12" w:name="_Toc288756895"/>
      <w:bookmarkStart w:id="13" w:name="_Toc325613455"/>
      <w:bookmarkStart w:id="14" w:name="_Toc334186231"/>
      <w:r>
        <w:t>Paquetes, Funciones o Procedimientos Almacenados</w:t>
      </w:r>
      <w:bookmarkEnd w:id="12"/>
      <w:bookmarkEnd w:id="13"/>
      <w:bookmarkEnd w:id="14"/>
    </w:p>
    <w:p w14:paraId="287E9845" w14:textId="1BA45A86" w:rsidR="00B84928" w:rsidRDefault="00B84928" w:rsidP="00FC2377"/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1"/>
        <w:gridCol w:w="6141"/>
      </w:tblGrid>
      <w:tr w:rsidR="00DE3386" w:rsidRPr="008E1B9E" w14:paraId="28D3CB2B" w14:textId="77777777" w:rsidTr="005D4B67">
        <w:trPr>
          <w:trHeight w:val="315"/>
          <w:jc w:val="center"/>
        </w:trPr>
        <w:tc>
          <w:tcPr>
            <w:tcW w:w="8279" w:type="dxa"/>
            <w:gridSpan w:val="3"/>
            <w:shd w:val="clear" w:color="auto" w:fill="E5E5E5"/>
            <w:vAlign w:val="center"/>
            <w:hideMark/>
          </w:tcPr>
          <w:p w14:paraId="1C0FE513" w14:textId="23D2569B" w:rsidR="00DE3386" w:rsidRPr="00DE3386" w:rsidRDefault="00AC630B" w:rsidP="00C44D76">
            <w:pPr>
              <w:jc w:val="center"/>
              <w:rPr>
                <w:rFonts w:eastAsiaTheme="minorHAnsi" w:cs="Arial"/>
                <w:b/>
                <w:bCs/>
                <w:lang w:val="en-US"/>
              </w:rPr>
            </w:pPr>
            <w:r>
              <w:rPr>
                <w:b/>
                <w:lang w:val="en-US"/>
              </w:rPr>
              <w:t>&lt;nombre&gt;</w:t>
            </w:r>
            <w:bookmarkStart w:id="15" w:name="_GoBack"/>
            <w:bookmarkEnd w:id="15"/>
          </w:p>
        </w:tc>
      </w:tr>
      <w:tr w:rsidR="00DE3386" w14:paraId="10105BCF" w14:textId="77777777" w:rsidTr="005D4B67">
        <w:trPr>
          <w:trHeight w:val="315"/>
          <w:jc w:val="center"/>
        </w:trPr>
        <w:tc>
          <w:tcPr>
            <w:tcW w:w="2127" w:type="dxa"/>
            <w:shd w:val="clear" w:color="auto" w:fill="E5E5E5"/>
            <w:vAlign w:val="center"/>
            <w:hideMark/>
          </w:tcPr>
          <w:p w14:paraId="6025EC1D" w14:textId="77777777" w:rsidR="00DE3386" w:rsidRPr="00636602" w:rsidRDefault="00DE3386" w:rsidP="00C44D76">
            <w:pPr>
              <w:rPr>
                <w:rFonts w:eastAsiaTheme="minorHAnsi" w:cs="Arial"/>
                <w:b/>
                <w:bCs/>
                <w:lang w:val="es-ES_tradnl"/>
              </w:rPr>
            </w:pPr>
            <w:r w:rsidRPr="00636602">
              <w:rPr>
                <w:b/>
                <w:bCs/>
              </w:rPr>
              <w:t>Descripción</w:t>
            </w:r>
          </w:p>
        </w:tc>
        <w:tc>
          <w:tcPr>
            <w:tcW w:w="6152" w:type="dxa"/>
            <w:gridSpan w:val="2"/>
            <w:vAlign w:val="center"/>
            <w:hideMark/>
          </w:tcPr>
          <w:p w14:paraId="29DFF6EB" w14:textId="110FE268" w:rsidR="00DE3386" w:rsidRPr="00154E51" w:rsidRDefault="00DE3386" w:rsidP="003C4A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Theme="minorHAnsi" w:cs="Arial"/>
                <w:lang w:val="es-MX"/>
              </w:rPr>
            </w:pPr>
          </w:p>
        </w:tc>
      </w:tr>
      <w:tr w:rsidR="00DE3386" w14:paraId="58AE7323" w14:textId="77777777" w:rsidTr="005D4B67">
        <w:trPr>
          <w:trHeight w:val="319"/>
          <w:jc w:val="center"/>
        </w:trPr>
        <w:tc>
          <w:tcPr>
            <w:tcW w:w="2138" w:type="dxa"/>
            <w:gridSpan w:val="2"/>
            <w:shd w:val="clear" w:color="auto" w:fill="E5E5E5"/>
            <w:vAlign w:val="center"/>
            <w:hideMark/>
          </w:tcPr>
          <w:p w14:paraId="5E9EBDC8" w14:textId="77777777" w:rsidR="00DE3386" w:rsidRPr="00636602" w:rsidRDefault="00DE3386" w:rsidP="00C44D76">
            <w:pPr>
              <w:rPr>
                <w:b/>
                <w:bCs/>
              </w:rPr>
            </w:pPr>
            <w:r w:rsidRPr="00636602">
              <w:rPr>
                <w:b/>
                <w:bCs/>
              </w:rPr>
              <w:t>Nombre del Procedimiento / Función</w:t>
            </w:r>
          </w:p>
        </w:tc>
        <w:tc>
          <w:tcPr>
            <w:tcW w:w="6141" w:type="dxa"/>
            <w:vAlign w:val="center"/>
            <w:hideMark/>
          </w:tcPr>
          <w:p w14:paraId="0AE39A98" w14:textId="59BCEFE1" w:rsidR="00DE3386" w:rsidRPr="00154E51" w:rsidRDefault="00DE3386" w:rsidP="00AC630B">
            <w:pPr>
              <w:jc w:val="both"/>
              <w:rPr>
                <w:rFonts w:eastAsiaTheme="minorHAnsi" w:cs="Arial"/>
                <w:lang w:val="es-MX"/>
              </w:rPr>
            </w:pPr>
          </w:p>
        </w:tc>
      </w:tr>
      <w:tr w:rsidR="00DE3386" w14:paraId="60D95C83" w14:textId="77777777" w:rsidTr="005D4B67">
        <w:trPr>
          <w:trHeight w:val="319"/>
          <w:jc w:val="center"/>
        </w:trPr>
        <w:tc>
          <w:tcPr>
            <w:tcW w:w="2138" w:type="dxa"/>
            <w:gridSpan w:val="2"/>
            <w:shd w:val="clear" w:color="auto" w:fill="E5E5E5"/>
            <w:vAlign w:val="center"/>
            <w:hideMark/>
          </w:tcPr>
          <w:p w14:paraId="3783EF37" w14:textId="77777777" w:rsidR="00DE3386" w:rsidRPr="00636602" w:rsidRDefault="00DE3386" w:rsidP="00C44D76">
            <w:pPr>
              <w:rPr>
                <w:b/>
                <w:bCs/>
              </w:rPr>
            </w:pPr>
            <w:r w:rsidRPr="00636602">
              <w:rPr>
                <w:b/>
                <w:bCs/>
              </w:rPr>
              <w:t>Descripción</w:t>
            </w:r>
          </w:p>
        </w:tc>
        <w:tc>
          <w:tcPr>
            <w:tcW w:w="6141" w:type="dxa"/>
            <w:vAlign w:val="center"/>
            <w:hideMark/>
          </w:tcPr>
          <w:p w14:paraId="5B7CE13A" w14:textId="404B77D6" w:rsidR="00DE3386" w:rsidRPr="00154E51" w:rsidRDefault="00DE3386" w:rsidP="00DE3386">
            <w:pPr>
              <w:autoSpaceDE w:val="0"/>
              <w:autoSpaceDN w:val="0"/>
              <w:adjustRightInd w:val="0"/>
              <w:rPr>
                <w:rFonts w:eastAsiaTheme="minorHAnsi" w:cs="Arial"/>
                <w:lang w:val="es-MX"/>
              </w:rPr>
            </w:pPr>
          </w:p>
        </w:tc>
      </w:tr>
      <w:tr w:rsidR="00DE3386" w:rsidRPr="004B237A" w14:paraId="5CD705C5" w14:textId="77777777" w:rsidTr="005D4B67">
        <w:trPr>
          <w:trHeight w:val="319"/>
          <w:jc w:val="center"/>
        </w:trPr>
        <w:tc>
          <w:tcPr>
            <w:tcW w:w="2138" w:type="dxa"/>
            <w:gridSpan w:val="2"/>
            <w:shd w:val="clear" w:color="auto" w:fill="E5E5E5"/>
            <w:vAlign w:val="center"/>
            <w:hideMark/>
          </w:tcPr>
          <w:p w14:paraId="0DBF03C1" w14:textId="77777777" w:rsidR="00DE3386" w:rsidRPr="00636602" w:rsidRDefault="00DE3386" w:rsidP="00C44D76">
            <w:pPr>
              <w:rPr>
                <w:b/>
                <w:bCs/>
              </w:rPr>
            </w:pPr>
            <w:r w:rsidRPr="00636602">
              <w:rPr>
                <w:b/>
                <w:bCs/>
              </w:rPr>
              <w:t xml:space="preserve">Proceso </w:t>
            </w:r>
          </w:p>
        </w:tc>
        <w:tc>
          <w:tcPr>
            <w:tcW w:w="6141" w:type="dxa"/>
            <w:vAlign w:val="center"/>
            <w:hideMark/>
          </w:tcPr>
          <w:p w14:paraId="56AA42F1" w14:textId="2A411234" w:rsidR="00D54EEB" w:rsidRPr="00D54EEB" w:rsidRDefault="00D54EEB" w:rsidP="00D54EEB">
            <w:pPr>
              <w:jc w:val="both"/>
              <w:rPr>
                <w:rFonts w:eastAsiaTheme="minorHAnsi" w:cs="Arial"/>
                <w:lang w:val="en-US"/>
              </w:rPr>
            </w:pPr>
          </w:p>
        </w:tc>
      </w:tr>
      <w:tr w:rsidR="00DE3386" w14:paraId="397749B5" w14:textId="77777777" w:rsidTr="005D4B67">
        <w:trPr>
          <w:trHeight w:val="319"/>
          <w:jc w:val="center"/>
        </w:trPr>
        <w:tc>
          <w:tcPr>
            <w:tcW w:w="2138" w:type="dxa"/>
            <w:gridSpan w:val="2"/>
            <w:shd w:val="clear" w:color="auto" w:fill="E5E5E5"/>
            <w:vAlign w:val="center"/>
            <w:hideMark/>
          </w:tcPr>
          <w:p w14:paraId="400537D3" w14:textId="77777777" w:rsidR="00DE3386" w:rsidRPr="00636602" w:rsidRDefault="00DE3386" w:rsidP="00C44D76">
            <w:pPr>
              <w:rPr>
                <w:b/>
                <w:bCs/>
              </w:rPr>
            </w:pPr>
            <w:r w:rsidRPr="00636602">
              <w:rPr>
                <w:b/>
                <w:bCs/>
              </w:rPr>
              <w:t>Parámetros de entrada</w:t>
            </w:r>
          </w:p>
        </w:tc>
        <w:tc>
          <w:tcPr>
            <w:tcW w:w="6141" w:type="dxa"/>
            <w:vAlign w:val="center"/>
            <w:hideMark/>
          </w:tcPr>
          <w:p w14:paraId="233B6AA7" w14:textId="5E4A8E80" w:rsidR="00DE3386" w:rsidRPr="007A072D" w:rsidRDefault="00DE3386" w:rsidP="00C44D76">
            <w:pPr>
              <w:jc w:val="both"/>
              <w:rPr>
                <w:rFonts w:ascii="Calibri" w:eastAsiaTheme="minorHAnsi" w:hAnsi="Calibri" w:cs="Arial"/>
                <w:sz w:val="24"/>
                <w:szCs w:val="24"/>
                <w:lang w:val="es-CO" w:eastAsia="en-US"/>
              </w:rPr>
            </w:pPr>
          </w:p>
        </w:tc>
      </w:tr>
      <w:tr w:rsidR="00DE3386" w:rsidRPr="00B606BB" w14:paraId="3FF20506" w14:textId="77777777" w:rsidTr="005D4B67">
        <w:trPr>
          <w:trHeight w:val="319"/>
          <w:jc w:val="center"/>
        </w:trPr>
        <w:tc>
          <w:tcPr>
            <w:tcW w:w="2138" w:type="dxa"/>
            <w:gridSpan w:val="2"/>
            <w:shd w:val="clear" w:color="auto" w:fill="E5E5E5"/>
            <w:vAlign w:val="center"/>
            <w:hideMark/>
          </w:tcPr>
          <w:p w14:paraId="305371B5" w14:textId="77777777" w:rsidR="00DE3386" w:rsidRPr="00636602" w:rsidRDefault="00DE3386" w:rsidP="00C44D76">
            <w:pPr>
              <w:rPr>
                <w:b/>
                <w:bCs/>
              </w:rPr>
            </w:pPr>
            <w:r w:rsidRPr="00636602">
              <w:rPr>
                <w:b/>
                <w:bCs/>
              </w:rPr>
              <w:t>Parámetros de salida</w:t>
            </w:r>
          </w:p>
        </w:tc>
        <w:tc>
          <w:tcPr>
            <w:tcW w:w="6141" w:type="dxa"/>
            <w:vAlign w:val="center"/>
            <w:hideMark/>
          </w:tcPr>
          <w:p w14:paraId="0C3DF523" w14:textId="490FC724" w:rsidR="00DE3386" w:rsidRPr="007A072D" w:rsidRDefault="00DE3386" w:rsidP="00C44D76">
            <w:pPr>
              <w:jc w:val="both"/>
              <w:rPr>
                <w:rFonts w:ascii="Calibri" w:eastAsiaTheme="minorHAnsi" w:hAnsi="Calibri" w:cs="Arial"/>
                <w:sz w:val="24"/>
                <w:szCs w:val="24"/>
                <w:lang w:val="es-CO" w:eastAsia="en-US"/>
              </w:rPr>
            </w:pPr>
          </w:p>
        </w:tc>
      </w:tr>
    </w:tbl>
    <w:p w14:paraId="1A4A142A" w14:textId="27541507" w:rsidR="00BA49DD" w:rsidRDefault="00BA49DD" w:rsidP="00122C3F">
      <w:pPr>
        <w:rPr>
          <w:lang w:val="es-MX"/>
        </w:rPr>
      </w:pPr>
    </w:p>
    <w:p w14:paraId="2B055A93" w14:textId="58526583" w:rsidR="00CC4F70" w:rsidRDefault="00CC4F70" w:rsidP="00122C3F">
      <w:pPr>
        <w:rPr>
          <w:lang w:val="es-CO"/>
        </w:rPr>
      </w:pPr>
    </w:p>
    <w:p w14:paraId="21FAB90F" w14:textId="77777777" w:rsidR="00A42278" w:rsidRPr="00D75DC4" w:rsidRDefault="00A42278" w:rsidP="00122C3F">
      <w:pPr>
        <w:rPr>
          <w:lang w:val="es-CO"/>
        </w:rPr>
      </w:pPr>
    </w:p>
    <w:p w14:paraId="3AA03789" w14:textId="77777777" w:rsidR="00EF780D" w:rsidRPr="00EF780D" w:rsidRDefault="00EF780D" w:rsidP="00EF780D">
      <w:pPr>
        <w:pStyle w:val="Ttulo2"/>
        <w:rPr>
          <w:lang w:val="es-MX"/>
        </w:rPr>
      </w:pPr>
      <w:bookmarkStart w:id="16" w:name="_Toc5279314"/>
      <w:r w:rsidRPr="00EF780D">
        <w:rPr>
          <w:lang w:val="es-MX"/>
        </w:rPr>
        <w:t>Configuraciones/Parametrizaciones</w:t>
      </w:r>
      <w:bookmarkEnd w:id="16"/>
    </w:p>
    <w:p w14:paraId="0D0891C1" w14:textId="52A25261" w:rsidR="00EF780D" w:rsidRPr="00D92D69" w:rsidRDefault="00EF780D" w:rsidP="00122C3F">
      <w:pPr>
        <w:rPr>
          <w:rFonts w:cs="Arial"/>
          <w:b/>
          <w:i/>
          <w:color w:val="0000FF"/>
        </w:rPr>
      </w:pPr>
    </w:p>
    <w:p w14:paraId="51F640F0" w14:textId="77777777" w:rsidR="00D92D69" w:rsidRPr="00D92D69" w:rsidRDefault="00D92D69" w:rsidP="00D92D69">
      <w:pPr>
        <w:pStyle w:val="Ttulo3"/>
      </w:pPr>
      <w:bookmarkStart w:id="17" w:name="_Toc531361926"/>
      <w:bookmarkStart w:id="18" w:name="_Toc5279315"/>
      <w:r w:rsidRPr="00D92D69">
        <w:t>Base de datos SFBB0708 (Configuración):</w:t>
      </w:r>
      <w:bookmarkEnd w:id="17"/>
      <w:bookmarkEnd w:id="18"/>
    </w:p>
    <w:p w14:paraId="1F93D217" w14:textId="72338F8D" w:rsidR="00D92D69" w:rsidRDefault="00D92D69" w:rsidP="00122C3F">
      <w:pPr>
        <w:rPr>
          <w:rFonts w:eastAsia="Arial" w:cs="Arial"/>
          <w:color w:val="000000"/>
          <w:lang w:val="es-ES_tradnl"/>
        </w:rPr>
      </w:pPr>
    </w:p>
    <w:p w14:paraId="637DDBB7" w14:textId="75E5F4B5" w:rsidR="00EF780D" w:rsidRDefault="00EF780D" w:rsidP="00EF780D">
      <w:pPr>
        <w:pStyle w:val="Ttulo2"/>
      </w:pPr>
      <w:bookmarkStart w:id="19" w:name="_Toc5279316"/>
      <w:r>
        <w:t>Seguridad</w:t>
      </w:r>
      <w:bookmarkEnd w:id="19"/>
    </w:p>
    <w:p w14:paraId="11E9C41C" w14:textId="30935B5B" w:rsidR="00EF780D" w:rsidRDefault="00EF780D" w:rsidP="00EF780D">
      <w:pPr>
        <w:rPr>
          <w:rFonts w:cs="Arial"/>
          <w:i/>
          <w:color w:val="0000FF"/>
        </w:rPr>
      </w:pPr>
      <w:r>
        <w:rPr>
          <w:rFonts w:cs="Arial"/>
          <w:i/>
          <w:color w:val="0000FF"/>
        </w:rPr>
        <w:t>[</w:t>
      </w:r>
      <w:r w:rsidRPr="00EF780D">
        <w:rPr>
          <w:rFonts w:cs="Arial"/>
          <w:i/>
          <w:color w:val="0000FF"/>
        </w:rPr>
        <w:t>Indicar los roles o permisos que deban ser configurados, ajustados derivados de las necesidades de la solución</w:t>
      </w:r>
      <w:r>
        <w:rPr>
          <w:rFonts w:cs="Arial"/>
          <w:i/>
          <w:color w:val="0000FF"/>
        </w:rPr>
        <w:t>]</w:t>
      </w:r>
    </w:p>
    <w:p w14:paraId="20247B0B" w14:textId="307E622F" w:rsidR="00EF780D" w:rsidRDefault="00EF780D" w:rsidP="00EF780D">
      <w:pPr>
        <w:rPr>
          <w:rFonts w:cs="Arial"/>
          <w:i/>
          <w:color w:val="0000FF"/>
        </w:rPr>
      </w:pPr>
    </w:p>
    <w:p w14:paraId="7B89631D" w14:textId="36D6C4FE" w:rsidR="007B231A" w:rsidRDefault="007B231A" w:rsidP="007B231A">
      <w:pPr>
        <w:pStyle w:val="Ttulo2"/>
      </w:pPr>
      <w:bookmarkStart w:id="20" w:name="_Toc5279317"/>
      <w:r>
        <w:t>Definición de casos de prueba</w:t>
      </w:r>
      <w:bookmarkEnd w:id="20"/>
    </w:p>
    <w:p w14:paraId="1B08451B" w14:textId="54BB38F2" w:rsidR="007B231A" w:rsidRPr="00827CE4" w:rsidRDefault="00827CE4" w:rsidP="007B231A">
      <w:pPr>
        <w:rPr>
          <w:rFonts w:cs="Arial"/>
          <w:i/>
          <w:color w:val="0000FF"/>
          <w:u w:val="single"/>
        </w:rPr>
      </w:pPr>
      <w:r>
        <w:rPr>
          <w:rFonts w:cs="Arial"/>
          <w:i/>
          <w:color w:val="0000FF"/>
        </w:rPr>
        <w:t>N.A.</w:t>
      </w:r>
    </w:p>
    <w:p w14:paraId="68500888" w14:textId="77777777" w:rsidR="007B231A" w:rsidRPr="007B231A" w:rsidRDefault="007B231A" w:rsidP="007B231A"/>
    <w:p w14:paraId="7E4ECA43" w14:textId="20F2F876" w:rsidR="00F07CAE" w:rsidRDefault="00F07CAE" w:rsidP="00F07CAE">
      <w:pPr>
        <w:pStyle w:val="Ttulo1"/>
        <w:rPr>
          <w:rFonts w:ascii="Arial" w:hAnsi="Arial" w:cs="Arial"/>
        </w:rPr>
      </w:pPr>
      <w:bookmarkStart w:id="21" w:name="_Toc5279318"/>
      <w:r>
        <w:rPr>
          <w:rFonts w:ascii="Arial" w:hAnsi="Arial" w:cs="Arial"/>
        </w:rPr>
        <w:t>FUNCIONALIDADES IMPACTADAS</w:t>
      </w:r>
      <w:r w:rsidR="00A27F7C">
        <w:rPr>
          <w:rFonts w:ascii="Arial" w:hAnsi="Arial" w:cs="Arial"/>
        </w:rPr>
        <w:t xml:space="preserve"> </w:t>
      </w:r>
      <w:r w:rsidR="008E1DBC">
        <w:rPr>
          <w:rFonts w:ascii="Arial" w:hAnsi="Arial" w:cs="Arial"/>
        </w:rPr>
        <w:t xml:space="preserve">POR </w:t>
      </w:r>
      <w:r w:rsidR="00A27F7C">
        <w:rPr>
          <w:rFonts w:ascii="Arial" w:hAnsi="Arial" w:cs="Arial"/>
        </w:rPr>
        <w:t>RN</w:t>
      </w:r>
      <w:r w:rsidR="008E1DBC">
        <w:rPr>
          <w:rFonts w:ascii="Arial" w:hAnsi="Arial" w:cs="Arial"/>
        </w:rPr>
        <w:t xml:space="preserve"> (Demanda)</w:t>
      </w:r>
      <w:bookmarkEnd w:id="21"/>
    </w:p>
    <w:p w14:paraId="3BB1F3D3" w14:textId="534D486C" w:rsidR="005162BF" w:rsidRDefault="00827CE4" w:rsidP="005162BF">
      <w:pPr>
        <w:pStyle w:val="C1"/>
        <w:rPr>
          <w:i/>
          <w:iCs/>
          <w:color w:val="0000FF"/>
        </w:rPr>
      </w:pPr>
      <w:r>
        <w:rPr>
          <w:i/>
          <w:iCs/>
          <w:color w:val="0000FF"/>
        </w:rPr>
        <w:t>N.A.</w:t>
      </w:r>
    </w:p>
    <w:p w14:paraId="56E04AD9" w14:textId="77777777" w:rsidR="009D6F36" w:rsidRDefault="009D6F36" w:rsidP="005162BF">
      <w:pPr>
        <w:pStyle w:val="C1"/>
        <w:rPr>
          <w:i/>
          <w:iCs/>
          <w:color w:val="0000FF"/>
        </w:rPr>
      </w:pPr>
    </w:p>
    <w:p w14:paraId="040C940D" w14:textId="77777777" w:rsidR="00827CE4" w:rsidRPr="00F07CAE" w:rsidRDefault="00827CE4" w:rsidP="00827CE4">
      <w:pPr>
        <w:pStyle w:val="Ttulo1"/>
        <w:tabs>
          <w:tab w:val="clear" w:pos="574"/>
          <w:tab w:val="num" w:pos="432"/>
        </w:tabs>
        <w:ind w:left="432"/>
        <w:rPr>
          <w:rFonts w:ascii="Arial" w:hAnsi="Arial" w:cs="Arial"/>
        </w:rPr>
      </w:pPr>
      <w:bookmarkStart w:id="22" w:name="_Toc531672956"/>
      <w:bookmarkStart w:id="23" w:name="_Toc5279319"/>
      <w:r w:rsidRPr="00F07CAE">
        <w:rPr>
          <w:rFonts w:ascii="Arial" w:hAnsi="Arial" w:cs="Arial"/>
        </w:rPr>
        <w:t>SECUENCIA DE ACTIVIDADES PARA PASO ENTRE AMBIENTES</w:t>
      </w:r>
      <w:bookmarkEnd w:id="22"/>
      <w:bookmarkEnd w:id="23"/>
    </w:p>
    <w:p w14:paraId="71985837" w14:textId="4CAB7317" w:rsidR="00827CE4" w:rsidRDefault="00827CE4" w:rsidP="00827CE4">
      <w:pPr>
        <w:pStyle w:val="Ttulo2"/>
        <w:tabs>
          <w:tab w:val="clear" w:pos="718"/>
          <w:tab w:val="num" w:pos="576"/>
        </w:tabs>
        <w:spacing w:after="60"/>
        <w:ind w:left="576"/>
      </w:pPr>
      <w:bookmarkStart w:id="24" w:name="_Toc531672957"/>
      <w:bookmarkStart w:id="25" w:name="_Toc5279320"/>
      <w:r>
        <w:t>Paso a Pruebas:</w:t>
      </w:r>
      <w:bookmarkEnd w:id="24"/>
      <w:bookmarkEnd w:id="25"/>
    </w:p>
    <w:p w14:paraId="7C7D173C" w14:textId="74705CBC" w:rsidR="00827CE4" w:rsidRDefault="00827CE4" w:rsidP="00827CE4"/>
    <w:p w14:paraId="65F1504E" w14:textId="77777777" w:rsidR="00827CE4" w:rsidRPr="000260D6" w:rsidRDefault="00827CE4" w:rsidP="00827CE4">
      <w:pPr>
        <w:ind w:firstLine="360"/>
        <w:rPr>
          <w:rFonts w:cs="Arial"/>
          <w:b/>
          <w:u w:val="single"/>
          <w:lang w:val="es-CO" w:eastAsia="es-ES"/>
        </w:rPr>
      </w:pPr>
      <w:r w:rsidRPr="000260D6">
        <w:rPr>
          <w:rFonts w:cs="Arial"/>
          <w:b/>
          <w:highlight w:val="cyan"/>
          <w:u w:val="single"/>
          <w:lang w:val="es-CO" w:eastAsia="es-ES"/>
        </w:rPr>
        <w:t>Base de datos: SFBB0708</w:t>
      </w:r>
      <w:r w:rsidRPr="000260D6">
        <w:rPr>
          <w:rFonts w:cs="Arial"/>
          <w:b/>
          <w:u w:val="single"/>
          <w:lang w:val="es-CO" w:eastAsia="es-ES"/>
        </w:rPr>
        <w:t xml:space="preserve"> </w:t>
      </w:r>
    </w:p>
    <w:p w14:paraId="7E23526D" w14:textId="77777777" w:rsidR="00827CE4" w:rsidRPr="0037727A" w:rsidRDefault="00827CE4" w:rsidP="00827CE4"/>
    <w:p w14:paraId="18688339" w14:textId="77777777" w:rsidR="009D6F36" w:rsidRPr="0037727A" w:rsidRDefault="009D6F36" w:rsidP="009D6F36">
      <w:pPr>
        <w:pStyle w:val="Prrafodelista"/>
        <w:numPr>
          <w:ilvl w:val="0"/>
          <w:numId w:val="10"/>
        </w:numPr>
        <w:jc w:val="both"/>
        <w:rPr>
          <w:rFonts w:ascii="Verdana" w:hAnsi="Verdana" w:cs="Arial"/>
          <w:lang w:val="es-CO"/>
        </w:rPr>
      </w:pPr>
      <w:r w:rsidRPr="0037727A">
        <w:rPr>
          <w:rFonts w:ascii="Verdana" w:hAnsi="Verdana" w:cs="Arial"/>
          <w:lang w:val="es-CO"/>
        </w:rPr>
        <w:t xml:space="preserve">Con el usuario </w:t>
      </w:r>
      <w:r w:rsidRPr="0037727A">
        <w:rPr>
          <w:rFonts w:ascii="Verdana" w:hAnsi="Verdana"/>
          <w:b/>
          <w:color w:val="0070C0"/>
          <w:lang w:val="es-CO"/>
        </w:rPr>
        <w:t>FLEX</w:t>
      </w:r>
      <w:r>
        <w:rPr>
          <w:rFonts w:ascii="Verdana" w:hAnsi="Verdana"/>
          <w:b/>
          <w:color w:val="0070C0"/>
          <w:lang w:val="es-CO"/>
        </w:rPr>
        <w:t xml:space="preserve"> </w:t>
      </w:r>
      <w:r w:rsidRPr="0037727A">
        <w:rPr>
          <w:rFonts w:ascii="Verdana" w:hAnsi="Verdana" w:cs="Arial"/>
          <w:lang w:val="es-CO"/>
        </w:rPr>
        <w:t xml:space="preserve"> en la base de datos </w:t>
      </w:r>
      <w:r>
        <w:rPr>
          <w:rFonts w:ascii="Verdana" w:hAnsi="Verdana"/>
          <w:b/>
          <w:color w:val="0070C0"/>
          <w:highlight w:val="yellow"/>
          <w:lang w:val="es-CO"/>
        </w:rPr>
        <w:t>SFBB</w:t>
      </w:r>
      <w:r w:rsidRPr="0037727A">
        <w:rPr>
          <w:rFonts w:ascii="Verdana" w:hAnsi="Verdana"/>
          <w:b/>
          <w:color w:val="0070C0"/>
          <w:highlight w:val="yellow"/>
          <w:lang w:val="es-CO"/>
        </w:rPr>
        <w:t>0708</w:t>
      </w:r>
      <w:r w:rsidRPr="0037727A">
        <w:rPr>
          <w:rFonts w:ascii="Verdana" w:hAnsi="Verdana"/>
          <w:b/>
          <w:color w:val="0070C0"/>
          <w:lang w:val="es-CO"/>
        </w:rPr>
        <w:t xml:space="preserve"> </w:t>
      </w:r>
      <w:r w:rsidRPr="0037727A">
        <w:rPr>
          <w:rFonts w:ascii="Verdana" w:hAnsi="Verdana" w:cs="Arial"/>
          <w:lang w:val="es-CO"/>
        </w:rPr>
        <w:t>ejecutar el(os) siguiente(s) script(s) en el orden descrito:</w:t>
      </w:r>
    </w:p>
    <w:p w14:paraId="7C7ED6E7" w14:textId="77777777" w:rsidR="009D6F36" w:rsidRPr="00B75733" w:rsidRDefault="009D6F36" w:rsidP="009D6F36">
      <w:pPr>
        <w:jc w:val="both"/>
        <w:rPr>
          <w:rFonts w:ascii="Verdana" w:hAnsi="Verdana" w:cs="Arial"/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21"/>
        <w:gridCol w:w="3009"/>
      </w:tblGrid>
      <w:tr w:rsidR="009D6F36" w:rsidRPr="00B75733" w14:paraId="10CF320E" w14:textId="77777777" w:rsidTr="009D6F36">
        <w:tc>
          <w:tcPr>
            <w:tcW w:w="3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29075AC6" w14:textId="77777777" w:rsidR="009D6F36" w:rsidRPr="00B75733" w:rsidRDefault="009D6F36" w:rsidP="009D6F36">
            <w:pPr>
              <w:jc w:val="both"/>
              <w:rPr>
                <w:rFonts w:ascii="Verdana" w:hAnsi="Verdana" w:cs="Arial"/>
                <w:b/>
                <w:lang w:val="es-CO"/>
              </w:rPr>
            </w:pPr>
            <w:r w:rsidRPr="00B75733">
              <w:rPr>
                <w:rFonts w:ascii="Verdana" w:hAnsi="Verdana" w:cs="Arial"/>
                <w:b/>
                <w:lang w:val="es-CO"/>
              </w:rPr>
              <w:t>Script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A322557" w14:textId="77777777" w:rsidR="009D6F36" w:rsidRDefault="009D6F36" w:rsidP="009D6F36">
            <w:pPr>
              <w:jc w:val="both"/>
              <w:rPr>
                <w:rFonts w:ascii="Verdana" w:hAnsi="Verdana" w:cs="Arial"/>
                <w:b/>
                <w:lang w:val="es-CO"/>
              </w:rPr>
            </w:pPr>
            <w:r>
              <w:rPr>
                <w:rFonts w:ascii="Verdana" w:hAnsi="Verdana" w:cs="Arial"/>
                <w:b/>
                <w:lang w:val="es-CO"/>
              </w:rPr>
              <w:t>Tiempo ejecución</w:t>
            </w:r>
          </w:p>
        </w:tc>
      </w:tr>
      <w:tr w:rsidR="009D6F36" w:rsidRPr="00827CE4" w14:paraId="2C5524E9" w14:textId="77777777" w:rsidTr="009D6F36">
        <w:trPr>
          <w:trHeight w:val="257"/>
        </w:trPr>
        <w:tc>
          <w:tcPr>
            <w:tcW w:w="3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00672" w14:textId="3E980F47" w:rsidR="009D6F36" w:rsidRPr="00827CE4" w:rsidRDefault="0051367D" w:rsidP="009D6F36">
            <w:pPr>
              <w:jc w:val="both"/>
              <w:rPr>
                <w:rFonts w:ascii="Verdana" w:hAnsi="Verdana" w:cs="Arial"/>
                <w:color w:val="FF0000"/>
                <w:lang w:val="en-US"/>
              </w:rPr>
            </w:pPr>
            <w:r w:rsidRPr="0051367D">
              <w:rPr>
                <w:rFonts w:ascii="Verdana" w:hAnsi="Verdana" w:cs="Arial"/>
                <w:color w:val="FF0000"/>
                <w:lang w:val="en-US"/>
              </w:rPr>
              <w:t>WO0000000101429_apl_FLEX_SFOA_BB.sql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2892" w14:textId="59198D50" w:rsidR="009D6F36" w:rsidRPr="009D6F36" w:rsidRDefault="00141BA5" w:rsidP="009D6F36">
            <w:pPr>
              <w:jc w:val="both"/>
              <w:rPr>
                <w:rFonts w:ascii="Verdana" w:hAnsi="Verdana" w:cs="Arial"/>
                <w:color w:val="FF0000"/>
                <w:u w:val="single"/>
                <w:lang w:val="en-US"/>
              </w:rPr>
            </w:pPr>
            <w:r>
              <w:rPr>
                <w:rFonts w:ascii="Verdana" w:hAnsi="Verdana" w:cs="Arial"/>
                <w:color w:val="FF0000"/>
                <w:lang w:val="en-US"/>
              </w:rPr>
              <w:t>10</w:t>
            </w:r>
            <w:r w:rsidR="009D6F36">
              <w:rPr>
                <w:rFonts w:ascii="Verdana" w:hAnsi="Verdana" w:cs="Arial"/>
                <w:color w:val="FF0000"/>
                <w:lang w:val="en-US"/>
              </w:rPr>
              <w:t xml:space="preserve"> Segundos</w:t>
            </w:r>
          </w:p>
        </w:tc>
      </w:tr>
      <w:tr w:rsidR="00141BA5" w:rsidRPr="00141BA5" w14:paraId="1DA3CF21" w14:textId="77777777" w:rsidTr="009D6F36">
        <w:trPr>
          <w:trHeight w:val="257"/>
        </w:trPr>
        <w:tc>
          <w:tcPr>
            <w:tcW w:w="3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8041" w14:textId="4FE43DCE" w:rsidR="00141BA5" w:rsidRPr="00141BA5" w:rsidRDefault="00141BA5" w:rsidP="009D6F36">
            <w:pPr>
              <w:jc w:val="both"/>
              <w:rPr>
                <w:rFonts w:ascii="Verdana" w:hAnsi="Verdana" w:cs="Arial"/>
                <w:color w:val="FF0000"/>
                <w:lang w:val="en-US"/>
              </w:rPr>
            </w:pPr>
            <w:r w:rsidRPr="00141BA5">
              <w:rPr>
                <w:rFonts w:ascii="Verdana" w:hAnsi="Verdana" w:cs="Arial"/>
                <w:color w:val="FF0000"/>
                <w:lang w:val="en-US"/>
              </w:rPr>
              <w:t>WO0000000101429_apl_grant_FLEX.sql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F29D0" w14:textId="526D00E0" w:rsidR="00141BA5" w:rsidRDefault="00141BA5" w:rsidP="009D6F36">
            <w:pPr>
              <w:jc w:val="both"/>
              <w:rPr>
                <w:rFonts w:ascii="Verdana" w:hAnsi="Verdana" w:cs="Arial"/>
                <w:color w:val="FF0000"/>
                <w:lang w:val="en-US"/>
              </w:rPr>
            </w:pPr>
            <w:r>
              <w:rPr>
                <w:rFonts w:ascii="Verdana" w:hAnsi="Verdana" w:cs="Arial"/>
                <w:color w:val="FF0000"/>
                <w:lang w:val="en-US"/>
              </w:rPr>
              <w:t>5 Segundos</w:t>
            </w:r>
          </w:p>
        </w:tc>
      </w:tr>
    </w:tbl>
    <w:p w14:paraId="5975B724" w14:textId="6E5C2707" w:rsidR="009D6F36" w:rsidRDefault="009D6F36" w:rsidP="009D6F36">
      <w:pPr>
        <w:pStyle w:val="Prrafodelista"/>
        <w:jc w:val="both"/>
        <w:rPr>
          <w:rFonts w:ascii="Verdana" w:hAnsi="Verdana" w:cs="Arial"/>
        </w:rPr>
      </w:pPr>
    </w:p>
    <w:p w14:paraId="60521A4C" w14:textId="77777777" w:rsidR="00B66911" w:rsidRPr="00141BA5" w:rsidRDefault="00B66911" w:rsidP="009D6F36">
      <w:pPr>
        <w:pStyle w:val="Prrafodelista"/>
        <w:jc w:val="both"/>
        <w:rPr>
          <w:rFonts w:ascii="Verdana" w:hAnsi="Verdana" w:cs="Arial"/>
        </w:rPr>
      </w:pPr>
    </w:p>
    <w:p w14:paraId="13FFB846" w14:textId="77777777" w:rsidR="009D6F36" w:rsidRPr="0037727A" w:rsidRDefault="009D6F36" w:rsidP="009D6F36">
      <w:pPr>
        <w:pStyle w:val="Prrafodelista"/>
        <w:numPr>
          <w:ilvl w:val="0"/>
          <w:numId w:val="10"/>
        </w:numPr>
        <w:jc w:val="both"/>
        <w:rPr>
          <w:rFonts w:ascii="Verdana" w:hAnsi="Verdana" w:cs="Arial"/>
          <w:lang w:val="es-CO"/>
        </w:rPr>
      </w:pPr>
      <w:r w:rsidRPr="0037727A">
        <w:rPr>
          <w:rFonts w:ascii="Verdana" w:hAnsi="Verdana" w:cs="Arial"/>
          <w:lang w:val="es-CO"/>
        </w:rPr>
        <w:t xml:space="preserve">Con el usuario </w:t>
      </w:r>
      <w:r w:rsidRPr="0037727A">
        <w:rPr>
          <w:rFonts w:ascii="Verdana" w:hAnsi="Verdana"/>
          <w:b/>
          <w:color w:val="0070C0"/>
          <w:lang w:val="es-CO"/>
        </w:rPr>
        <w:t>FLEX</w:t>
      </w:r>
      <w:r>
        <w:rPr>
          <w:rFonts w:ascii="Verdana" w:hAnsi="Verdana"/>
          <w:b/>
          <w:color w:val="0070C0"/>
          <w:lang w:val="es-CO"/>
        </w:rPr>
        <w:t xml:space="preserve">_CUSTOMIZACION </w:t>
      </w:r>
      <w:r w:rsidRPr="0037727A">
        <w:rPr>
          <w:rFonts w:ascii="Verdana" w:hAnsi="Verdana" w:cs="Arial"/>
          <w:lang w:val="es-CO"/>
        </w:rPr>
        <w:t xml:space="preserve"> en la base de datos </w:t>
      </w:r>
      <w:r>
        <w:rPr>
          <w:rFonts w:ascii="Verdana" w:hAnsi="Verdana"/>
          <w:b/>
          <w:color w:val="0070C0"/>
          <w:highlight w:val="yellow"/>
          <w:lang w:val="es-CO"/>
        </w:rPr>
        <w:t>SFBB</w:t>
      </w:r>
      <w:r w:rsidRPr="0037727A">
        <w:rPr>
          <w:rFonts w:ascii="Verdana" w:hAnsi="Verdana"/>
          <w:b/>
          <w:color w:val="0070C0"/>
          <w:highlight w:val="yellow"/>
          <w:lang w:val="es-CO"/>
        </w:rPr>
        <w:t>0708</w:t>
      </w:r>
      <w:r w:rsidRPr="0037727A">
        <w:rPr>
          <w:rFonts w:ascii="Verdana" w:hAnsi="Verdana"/>
          <w:b/>
          <w:color w:val="0070C0"/>
          <w:lang w:val="es-CO"/>
        </w:rPr>
        <w:t xml:space="preserve"> </w:t>
      </w:r>
      <w:r w:rsidRPr="0037727A">
        <w:rPr>
          <w:rFonts w:ascii="Verdana" w:hAnsi="Verdana" w:cs="Arial"/>
          <w:lang w:val="es-CO"/>
        </w:rPr>
        <w:t>ejecutar el(os) siguiente(s) script(s) en el orden descrito:</w:t>
      </w:r>
    </w:p>
    <w:p w14:paraId="544D00E3" w14:textId="77777777" w:rsidR="009D6F36" w:rsidRPr="00B75733" w:rsidRDefault="009D6F36" w:rsidP="009D6F36">
      <w:pPr>
        <w:jc w:val="both"/>
        <w:rPr>
          <w:rFonts w:ascii="Verdana" w:hAnsi="Verdana" w:cs="Arial"/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5"/>
        <w:gridCol w:w="2655"/>
      </w:tblGrid>
      <w:tr w:rsidR="009D6F36" w:rsidRPr="00B75733" w14:paraId="00F62271" w14:textId="77777777" w:rsidTr="009D6F36">
        <w:tc>
          <w:tcPr>
            <w:tcW w:w="3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2927EBCB" w14:textId="77777777" w:rsidR="009D6F36" w:rsidRPr="00B75733" w:rsidRDefault="009D6F36" w:rsidP="009D6F36">
            <w:pPr>
              <w:jc w:val="both"/>
              <w:rPr>
                <w:rFonts w:ascii="Verdana" w:hAnsi="Verdana" w:cs="Arial"/>
                <w:b/>
                <w:lang w:val="es-CO"/>
              </w:rPr>
            </w:pPr>
            <w:r w:rsidRPr="00B75733">
              <w:rPr>
                <w:rFonts w:ascii="Verdana" w:hAnsi="Verdana" w:cs="Arial"/>
                <w:b/>
                <w:lang w:val="es-CO"/>
              </w:rPr>
              <w:t>Script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B8D90BA" w14:textId="77777777" w:rsidR="009D6F36" w:rsidRDefault="009D6F36" w:rsidP="009D6F36">
            <w:pPr>
              <w:jc w:val="both"/>
              <w:rPr>
                <w:rFonts w:ascii="Verdana" w:hAnsi="Verdana" w:cs="Arial"/>
                <w:b/>
                <w:lang w:val="es-CO"/>
              </w:rPr>
            </w:pPr>
            <w:r>
              <w:rPr>
                <w:rFonts w:ascii="Verdana" w:hAnsi="Verdana" w:cs="Arial"/>
                <w:b/>
                <w:lang w:val="es-CO"/>
              </w:rPr>
              <w:t>Tiempo ejecución</w:t>
            </w:r>
          </w:p>
        </w:tc>
      </w:tr>
      <w:tr w:rsidR="009D6F36" w:rsidRPr="00B75733" w14:paraId="7BB78BCD" w14:textId="77777777" w:rsidTr="009D6F36">
        <w:trPr>
          <w:trHeight w:val="257"/>
        </w:trPr>
        <w:tc>
          <w:tcPr>
            <w:tcW w:w="3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3E7B1" w14:textId="2335B63B" w:rsidR="009D6F36" w:rsidRPr="00B75733" w:rsidRDefault="00141BA5" w:rsidP="009D6F36">
            <w:pPr>
              <w:jc w:val="both"/>
              <w:rPr>
                <w:rFonts w:ascii="Verdana" w:hAnsi="Verdana" w:cs="Arial"/>
                <w:color w:val="FF0000"/>
                <w:lang w:val="es-CO"/>
              </w:rPr>
            </w:pPr>
            <w:r w:rsidRPr="00141BA5">
              <w:rPr>
                <w:rFonts w:ascii="Verdana" w:hAnsi="Verdana" w:cs="Arial"/>
                <w:color w:val="FF0000"/>
                <w:lang w:val="en-US"/>
              </w:rPr>
              <w:t>WO0000000101429_apl_FLEX_CUSTOMIZACION.sql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7CAC" w14:textId="0C7CBCA2" w:rsidR="009D6F36" w:rsidRPr="00160BFE" w:rsidRDefault="00141BA5" w:rsidP="009D6F36">
            <w:pPr>
              <w:jc w:val="both"/>
              <w:rPr>
                <w:rFonts w:ascii="Verdana" w:hAnsi="Verdana" w:cs="Arial"/>
                <w:color w:val="FF0000"/>
                <w:lang w:val="es-CO"/>
              </w:rPr>
            </w:pPr>
            <w:r>
              <w:rPr>
                <w:rFonts w:ascii="Verdana" w:hAnsi="Verdana" w:cs="Arial"/>
                <w:color w:val="FF0000"/>
                <w:lang w:val="es-CO"/>
              </w:rPr>
              <w:t>10 Segundos</w:t>
            </w:r>
          </w:p>
        </w:tc>
      </w:tr>
      <w:tr w:rsidR="009D6F36" w:rsidRPr="00B75733" w14:paraId="146D7939" w14:textId="77777777" w:rsidTr="009D6F36">
        <w:trPr>
          <w:trHeight w:val="257"/>
        </w:trPr>
        <w:tc>
          <w:tcPr>
            <w:tcW w:w="3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35F4" w14:textId="22CB4EB5" w:rsidR="009D6F36" w:rsidRPr="00EA4FF5" w:rsidRDefault="00141BA5" w:rsidP="009D6F36">
            <w:pPr>
              <w:jc w:val="both"/>
              <w:rPr>
                <w:rFonts w:ascii="Verdana" w:hAnsi="Verdana" w:cs="Arial"/>
                <w:color w:val="FF0000"/>
                <w:lang w:val="es-CO"/>
              </w:rPr>
            </w:pPr>
            <w:r w:rsidRPr="00141BA5">
              <w:rPr>
                <w:rFonts w:ascii="Verdana" w:hAnsi="Verdana" w:cs="Arial"/>
                <w:color w:val="FF0000"/>
                <w:lang w:val="en-US"/>
              </w:rPr>
              <w:t>WO0000000101429_apl_grant_FLEX_CUSTOMIZACION.sql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9C7E" w14:textId="604E1D2F" w:rsidR="009D6F36" w:rsidRDefault="00141BA5" w:rsidP="009D6F36">
            <w:pPr>
              <w:jc w:val="both"/>
              <w:rPr>
                <w:rFonts w:ascii="Verdana" w:hAnsi="Verdana" w:cs="Arial"/>
                <w:color w:val="FF0000"/>
                <w:lang w:val="es-CO"/>
              </w:rPr>
            </w:pPr>
            <w:r>
              <w:rPr>
                <w:rFonts w:ascii="Verdana" w:hAnsi="Verdana" w:cs="Arial"/>
                <w:color w:val="FF0000"/>
                <w:lang w:val="es-CO"/>
              </w:rPr>
              <w:t>5 Segundos</w:t>
            </w:r>
          </w:p>
        </w:tc>
      </w:tr>
    </w:tbl>
    <w:p w14:paraId="3F000473" w14:textId="77777777" w:rsidR="009D6F36" w:rsidRDefault="009D6F36" w:rsidP="009D6F36">
      <w:pPr>
        <w:jc w:val="both"/>
        <w:rPr>
          <w:rFonts w:ascii="Verdana" w:hAnsi="Verdana" w:cs="Arial"/>
          <w:lang w:val="es-CO"/>
        </w:rPr>
      </w:pPr>
    </w:p>
    <w:p w14:paraId="7EB78950" w14:textId="77777777" w:rsidR="009D6F36" w:rsidRPr="00ED70DB" w:rsidRDefault="009D6F36" w:rsidP="009D6F36">
      <w:pPr>
        <w:pStyle w:val="Prrafodelista"/>
        <w:numPr>
          <w:ilvl w:val="0"/>
          <w:numId w:val="10"/>
        </w:numPr>
        <w:rPr>
          <w:rFonts w:ascii="Verdana" w:hAnsi="Verdana" w:cs="Arial"/>
          <w:lang w:val="es-CO"/>
        </w:rPr>
      </w:pPr>
      <w:r w:rsidRPr="00ED70DB">
        <w:rPr>
          <w:rFonts w:ascii="Verdana" w:hAnsi="Verdana" w:cs="Arial"/>
          <w:lang w:val="es-CO"/>
        </w:rPr>
        <w:t>Recompilar objetos invalidos en la BD.</w:t>
      </w:r>
    </w:p>
    <w:p w14:paraId="621BC496" w14:textId="77777777" w:rsidR="009D6F36" w:rsidRDefault="009D6F36" w:rsidP="009D6F36">
      <w:pPr>
        <w:jc w:val="both"/>
        <w:rPr>
          <w:rFonts w:ascii="Verdana" w:hAnsi="Verdana" w:cs="Arial"/>
          <w:lang w:val="es-CO"/>
        </w:rPr>
      </w:pPr>
    </w:p>
    <w:p w14:paraId="2E4CCC7B" w14:textId="77777777" w:rsidR="009D6F36" w:rsidRPr="00B75733" w:rsidRDefault="009D6F36" w:rsidP="00827CE4">
      <w:pPr>
        <w:jc w:val="both"/>
        <w:rPr>
          <w:rFonts w:ascii="Verdana" w:hAnsi="Verdana" w:cs="Arial"/>
          <w:lang w:val="es-CO"/>
        </w:rPr>
      </w:pPr>
    </w:p>
    <w:p w14:paraId="36D3B4D4" w14:textId="77777777" w:rsidR="00827CE4" w:rsidRPr="000260D6" w:rsidRDefault="00827CE4" w:rsidP="00827CE4">
      <w:pPr>
        <w:ind w:firstLine="360"/>
        <w:rPr>
          <w:rFonts w:cs="Arial"/>
          <w:b/>
          <w:u w:val="single"/>
          <w:lang w:val="es-CO" w:eastAsia="es-ES"/>
        </w:rPr>
      </w:pPr>
      <w:r w:rsidRPr="000260D6">
        <w:rPr>
          <w:rFonts w:cs="Arial"/>
          <w:b/>
          <w:highlight w:val="cyan"/>
          <w:u w:val="single"/>
          <w:lang w:val="es-CO" w:eastAsia="es-ES"/>
        </w:rPr>
        <w:t>Base de datos: SF</w:t>
      </w:r>
      <w:r>
        <w:rPr>
          <w:rFonts w:cs="Arial"/>
          <w:b/>
          <w:highlight w:val="cyan"/>
          <w:u w:val="single"/>
          <w:lang w:val="es-CO" w:eastAsia="es-ES"/>
        </w:rPr>
        <w:t>OA</w:t>
      </w:r>
      <w:r w:rsidRPr="000260D6">
        <w:rPr>
          <w:rFonts w:cs="Arial"/>
          <w:b/>
          <w:highlight w:val="cyan"/>
          <w:u w:val="single"/>
          <w:lang w:val="es-CO" w:eastAsia="es-ES"/>
        </w:rPr>
        <w:t>0708</w:t>
      </w:r>
      <w:r w:rsidRPr="000260D6">
        <w:rPr>
          <w:rFonts w:cs="Arial"/>
          <w:b/>
          <w:u w:val="single"/>
          <w:lang w:val="es-CO" w:eastAsia="es-ES"/>
        </w:rPr>
        <w:t xml:space="preserve"> </w:t>
      </w:r>
    </w:p>
    <w:p w14:paraId="72CD05D9" w14:textId="77777777" w:rsidR="00827CE4" w:rsidRPr="000260D6" w:rsidRDefault="00827CE4" w:rsidP="00827CE4">
      <w:pPr>
        <w:ind w:firstLine="360"/>
        <w:rPr>
          <w:rFonts w:cs="Arial"/>
          <w:b/>
          <w:u w:val="single"/>
          <w:lang w:val="es-CO" w:eastAsia="es-ES"/>
        </w:rPr>
      </w:pPr>
    </w:p>
    <w:p w14:paraId="3E66580F" w14:textId="77777777" w:rsidR="00827CE4" w:rsidRPr="0037727A" w:rsidRDefault="00827CE4" w:rsidP="00827CE4"/>
    <w:p w14:paraId="7BCC556C" w14:textId="548DA94D" w:rsidR="009D6F36" w:rsidRPr="0037727A" w:rsidRDefault="009D6F36" w:rsidP="009D6F36">
      <w:pPr>
        <w:pStyle w:val="Prrafodelista"/>
        <w:numPr>
          <w:ilvl w:val="0"/>
          <w:numId w:val="10"/>
        </w:numPr>
        <w:jc w:val="both"/>
        <w:rPr>
          <w:rFonts w:ascii="Verdana" w:hAnsi="Verdana" w:cs="Arial"/>
          <w:lang w:val="es-CO"/>
        </w:rPr>
      </w:pPr>
      <w:r w:rsidRPr="0037727A">
        <w:rPr>
          <w:rFonts w:ascii="Verdana" w:hAnsi="Verdana" w:cs="Arial"/>
          <w:lang w:val="es-CO"/>
        </w:rPr>
        <w:t xml:space="preserve">Con el usuario </w:t>
      </w:r>
      <w:r w:rsidRPr="0037727A">
        <w:rPr>
          <w:rFonts w:ascii="Verdana" w:hAnsi="Verdana"/>
          <w:b/>
          <w:color w:val="0070C0"/>
          <w:lang w:val="es-CO"/>
        </w:rPr>
        <w:t>FLEX</w:t>
      </w:r>
      <w:r>
        <w:rPr>
          <w:rFonts w:ascii="Verdana" w:hAnsi="Verdana"/>
          <w:b/>
          <w:color w:val="0070C0"/>
          <w:lang w:val="es-CO"/>
        </w:rPr>
        <w:t xml:space="preserve"> </w:t>
      </w:r>
      <w:r w:rsidRPr="0037727A">
        <w:rPr>
          <w:rFonts w:ascii="Verdana" w:hAnsi="Verdana" w:cs="Arial"/>
          <w:lang w:val="es-CO"/>
        </w:rPr>
        <w:t xml:space="preserve"> en la base de datos </w:t>
      </w:r>
      <w:r>
        <w:rPr>
          <w:rFonts w:ascii="Verdana" w:hAnsi="Verdana"/>
          <w:b/>
          <w:color w:val="0070C0"/>
          <w:highlight w:val="yellow"/>
          <w:lang w:val="es-CO"/>
        </w:rPr>
        <w:t>SFOA</w:t>
      </w:r>
      <w:r w:rsidRPr="0037727A">
        <w:rPr>
          <w:rFonts w:ascii="Verdana" w:hAnsi="Verdana"/>
          <w:b/>
          <w:color w:val="0070C0"/>
          <w:highlight w:val="yellow"/>
          <w:lang w:val="es-CO"/>
        </w:rPr>
        <w:t>0708</w:t>
      </w:r>
      <w:r w:rsidRPr="0037727A">
        <w:rPr>
          <w:rFonts w:ascii="Verdana" w:hAnsi="Verdana"/>
          <w:b/>
          <w:color w:val="0070C0"/>
          <w:lang w:val="es-CO"/>
        </w:rPr>
        <w:t xml:space="preserve"> </w:t>
      </w:r>
      <w:r w:rsidRPr="0037727A">
        <w:rPr>
          <w:rFonts w:ascii="Verdana" w:hAnsi="Verdana" w:cs="Arial"/>
          <w:lang w:val="es-CO"/>
        </w:rPr>
        <w:t>ejecutar el(os) siguiente(s) script(s) en el orden descrito:</w:t>
      </w:r>
    </w:p>
    <w:p w14:paraId="68F5FE60" w14:textId="77777777" w:rsidR="009D6F36" w:rsidRPr="00B75733" w:rsidRDefault="009D6F36" w:rsidP="009D6F36">
      <w:pPr>
        <w:jc w:val="both"/>
        <w:rPr>
          <w:rFonts w:ascii="Verdana" w:hAnsi="Verdana" w:cs="Arial"/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21"/>
        <w:gridCol w:w="3009"/>
      </w:tblGrid>
      <w:tr w:rsidR="00B66911" w:rsidRPr="00B75733" w14:paraId="2DD860B4" w14:textId="77777777" w:rsidTr="009D6F36">
        <w:tc>
          <w:tcPr>
            <w:tcW w:w="3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402CA9AD" w14:textId="33F8CD3A" w:rsidR="00B66911" w:rsidRPr="00B75733" w:rsidRDefault="00B66911" w:rsidP="00B66911">
            <w:pPr>
              <w:jc w:val="both"/>
              <w:rPr>
                <w:rFonts w:ascii="Verdana" w:hAnsi="Verdana" w:cs="Arial"/>
                <w:b/>
                <w:lang w:val="es-CO"/>
              </w:rPr>
            </w:pPr>
            <w:r w:rsidRPr="00B75733">
              <w:rPr>
                <w:rFonts w:ascii="Verdana" w:hAnsi="Verdana" w:cs="Arial"/>
                <w:b/>
                <w:lang w:val="es-CO"/>
              </w:rPr>
              <w:t>Script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C7634E8" w14:textId="11739E63" w:rsidR="00B66911" w:rsidRDefault="00B66911" w:rsidP="00B66911">
            <w:pPr>
              <w:jc w:val="both"/>
              <w:rPr>
                <w:rFonts w:ascii="Verdana" w:hAnsi="Verdana" w:cs="Arial"/>
                <w:b/>
                <w:lang w:val="es-CO"/>
              </w:rPr>
            </w:pPr>
            <w:r>
              <w:rPr>
                <w:rFonts w:ascii="Verdana" w:hAnsi="Verdana" w:cs="Arial"/>
                <w:b/>
                <w:lang w:val="es-CO"/>
              </w:rPr>
              <w:t>Tiempo ejecución</w:t>
            </w:r>
          </w:p>
        </w:tc>
      </w:tr>
      <w:tr w:rsidR="00B66911" w:rsidRPr="00827CE4" w14:paraId="55A943C5" w14:textId="77777777" w:rsidTr="009D6F36">
        <w:trPr>
          <w:trHeight w:val="257"/>
        </w:trPr>
        <w:tc>
          <w:tcPr>
            <w:tcW w:w="3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2AA9C" w14:textId="1B253423" w:rsidR="00B66911" w:rsidRPr="00827CE4" w:rsidRDefault="0051367D" w:rsidP="00B66911">
            <w:pPr>
              <w:jc w:val="both"/>
              <w:rPr>
                <w:rFonts w:ascii="Verdana" w:hAnsi="Verdana" w:cs="Arial"/>
                <w:color w:val="FF0000"/>
                <w:lang w:val="en-US"/>
              </w:rPr>
            </w:pPr>
            <w:r w:rsidRPr="0051367D">
              <w:rPr>
                <w:rFonts w:ascii="Verdana" w:hAnsi="Verdana" w:cs="Arial"/>
                <w:color w:val="FF0000"/>
                <w:lang w:val="en-US"/>
              </w:rPr>
              <w:t>WO0000000101429_apl_FLEX_SFOA_BB.sql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1EFA" w14:textId="66D1F824" w:rsidR="00B66911" w:rsidRPr="009D6F36" w:rsidRDefault="00B66911" w:rsidP="00B66911">
            <w:pPr>
              <w:jc w:val="both"/>
              <w:rPr>
                <w:rFonts w:ascii="Verdana" w:hAnsi="Verdana" w:cs="Arial"/>
                <w:color w:val="FF0000"/>
                <w:u w:val="single"/>
                <w:lang w:val="en-US"/>
              </w:rPr>
            </w:pPr>
            <w:r>
              <w:rPr>
                <w:rFonts w:ascii="Verdana" w:hAnsi="Verdana" w:cs="Arial"/>
                <w:color w:val="FF0000"/>
                <w:lang w:val="en-US"/>
              </w:rPr>
              <w:t>10 Segundos</w:t>
            </w:r>
          </w:p>
        </w:tc>
      </w:tr>
      <w:tr w:rsidR="00B66911" w:rsidRPr="00827CE4" w14:paraId="4F017210" w14:textId="77777777" w:rsidTr="009D6F36">
        <w:trPr>
          <w:trHeight w:val="257"/>
        </w:trPr>
        <w:tc>
          <w:tcPr>
            <w:tcW w:w="3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AF7A4" w14:textId="194AB724" w:rsidR="00B66911" w:rsidRPr="00141BA5" w:rsidRDefault="00B66911" w:rsidP="00B66911">
            <w:pPr>
              <w:jc w:val="both"/>
              <w:rPr>
                <w:rFonts w:ascii="Verdana" w:hAnsi="Verdana" w:cs="Arial"/>
                <w:color w:val="FF0000"/>
                <w:lang w:val="en-US"/>
              </w:rPr>
            </w:pPr>
            <w:r w:rsidRPr="00141BA5">
              <w:rPr>
                <w:rFonts w:ascii="Verdana" w:hAnsi="Verdana" w:cs="Arial"/>
                <w:color w:val="FF0000"/>
                <w:lang w:val="en-US"/>
              </w:rPr>
              <w:t>WO0000000101429_apl_grant_FLEX.sql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B1F6E" w14:textId="62608D7C" w:rsidR="00B66911" w:rsidRDefault="00B66911" w:rsidP="00B66911">
            <w:pPr>
              <w:jc w:val="both"/>
              <w:rPr>
                <w:rFonts w:ascii="Verdana" w:hAnsi="Verdana" w:cs="Arial"/>
                <w:color w:val="FF0000"/>
                <w:lang w:val="en-US"/>
              </w:rPr>
            </w:pPr>
            <w:r>
              <w:rPr>
                <w:rFonts w:ascii="Verdana" w:hAnsi="Verdana" w:cs="Arial"/>
                <w:color w:val="FF0000"/>
                <w:lang w:val="en-US"/>
              </w:rPr>
              <w:t>5 Segundos</w:t>
            </w:r>
          </w:p>
        </w:tc>
      </w:tr>
    </w:tbl>
    <w:p w14:paraId="5999CC6F" w14:textId="77777777" w:rsidR="009D6F36" w:rsidRDefault="009D6F36" w:rsidP="009D6F36">
      <w:pPr>
        <w:pStyle w:val="Prrafodelista"/>
        <w:jc w:val="both"/>
        <w:rPr>
          <w:rFonts w:ascii="Verdana" w:hAnsi="Verdana" w:cs="Arial"/>
          <w:lang w:val="es-CO"/>
        </w:rPr>
      </w:pPr>
    </w:p>
    <w:p w14:paraId="7C449F6E" w14:textId="783BCB7A" w:rsidR="009D6F36" w:rsidRPr="0037727A" w:rsidRDefault="009D6F36" w:rsidP="009D6F36">
      <w:pPr>
        <w:pStyle w:val="Prrafodelista"/>
        <w:numPr>
          <w:ilvl w:val="0"/>
          <w:numId w:val="10"/>
        </w:numPr>
        <w:jc w:val="both"/>
        <w:rPr>
          <w:rFonts w:ascii="Verdana" w:hAnsi="Verdana" w:cs="Arial"/>
          <w:lang w:val="es-CO"/>
        </w:rPr>
      </w:pPr>
      <w:r w:rsidRPr="0037727A">
        <w:rPr>
          <w:rFonts w:ascii="Verdana" w:hAnsi="Verdana" w:cs="Arial"/>
          <w:lang w:val="es-CO"/>
        </w:rPr>
        <w:t xml:space="preserve">Con el usuario </w:t>
      </w:r>
      <w:r w:rsidRPr="0037727A">
        <w:rPr>
          <w:rFonts w:ascii="Verdana" w:hAnsi="Verdana"/>
          <w:b/>
          <w:color w:val="0070C0"/>
          <w:lang w:val="es-CO"/>
        </w:rPr>
        <w:t>FLEX</w:t>
      </w:r>
      <w:r>
        <w:rPr>
          <w:rFonts w:ascii="Verdana" w:hAnsi="Verdana"/>
          <w:b/>
          <w:color w:val="0070C0"/>
          <w:lang w:val="es-CO"/>
        </w:rPr>
        <w:t xml:space="preserve">_CUSTOMIZACION </w:t>
      </w:r>
      <w:r w:rsidRPr="0037727A">
        <w:rPr>
          <w:rFonts w:ascii="Verdana" w:hAnsi="Verdana" w:cs="Arial"/>
          <w:lang w:val="es-CO"/>
        </w:rPr>
        <w:t xml:space="preserve"> en la base de datos </w:t>
      </w:r>
      <w:r>
        <w:rPr>
          <w:rFonts w:ascii="Verdana" w:hAnsi="Verdana"/>
          <w:b/>
          <w:color w:val="0070C0"/>
          <w:highlight w:val="yellow"/>
          <w:lang w:val="es-CO"/>
        </w:rPr>
        <w:t>SFOA</w:t>
      </w:r>
      <w:r w:rsidRPr="0037727A">
        <w:rPr>
          <w:rFonts w:ascii="Verdana" w:hAnsi="Verdana"/>
          <w:b/>
          <w:color w:val="0070C0"/>
          <w:highlight w:val="yellow"/>
          <w:lang w:val="es-CO"/>
        </w:rPr>
        <w:t>0708</w:t>
      </w:r>
      <w:r w:rsidRPr="0037727A">
        <w:rPr>
          <w:rFonts w:ascii="Verdana" w:hAnsi="Verdana"/>
          <w:b/>
          <w:color w:val="0070C0"/>
          <w:lang w:val="es-CO"/>
        </w:rPr>
        <w:t xml:space="preserve"> </w:t>
      </w:r>
      <w:r w:rsidRPr="0037727A">
        <w:rPr>
          <w:rFonts w:ascii="Verdana" w:hAnsi="Verdana" w:cs="Arial"/>
          <w:lang w:val="es-CO"/>
        </w:rPr>
        <w:t>ejecutar el(os) siguiente(s) script(s) en el orden descrito:</w:t>
      </w:r>
    </w:p>
    <w:p w14:paraId="6FA52862" w14:textId="77777777" w:rsidR="009D6F36" w:rsidRPr="00B75733" w:rsidRDefault="009D6F36" w:rsidP="009D6F36">
      <w:pPr>
        <w:jc w:val="both"/>
        <w:rPr>
          <w:rFonts w:ascii="Verdana" w:hAnsi="Verdana" w:cs="Arial"/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5"/>
        <w:gridCol w:w="2655"/>
      </w:tblGrid>
      <w:tr w:rsidR="00B66911" w:rsidRPr="00B75733" w14:paraId="2908538B" w14:textId="77777777" w:rsidTr="009D6F36">
        <w:tc>
          <w:tcPr>
            <w:tcW w:w="3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2E0B2752" w14:textId="6F55CFF4" w:rsidR="00B66911" w:rsidRPr="00B75733" w:rsidRDefault="00B66911" w:rsidP="00B66911">
            <w:pPr>
              <w:jc w:val="both"/>
              <w:rPr>
                <w:rFonts w:ascii="Verdana" w:hAnsi="Verdana" w:cs="Arial"/>
                <w:b/>
                <w:lang w:val="es-CO"/>
              </w:rPr>
            </w:pPr>
            <w:r w:rsidRPr="00B75733">
              <w:rPr>
                <w:rFonts w:ascii="Verdana" w:hAnsi="Verdana" w:cs="Arial"/>
                <w:b/>
                <w:lang w:val="es-CO"/>
              </w:rPr>
              <w:t>Script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CF04808" w14:textId="088837D9" w:rsidR="00B66911" w:rsidRDefault="00B66911" w:rsidP="00B66911">
            <w:pPr>
              <w:jc w:val="both"/>
              <w:rPr>
                <w:rFonts w:ascii="Verdana" w:hAnsi="Verdana" w:cs="Arial"/>
                <w:b/>
                <w:lang w:val="es-CO"/>
              </w:rPr>
            </w:pPr>
            <w:r>
              <w:rPr>
                <w:rFonts w:ascii="Verdana" w:hAnsi="Verdana" w:cs="Arial"/>
                <w:b/>
                <w:lang w:val="es-CO"/>
              </w:rPr>
              <w:t>Tiempo ejecución</w:t>
            </w:r>
          </w:p>
        </w:tc>
      </w:tr>
      <w:tr w:rsidR="00B66911" w:rsidRPr="00B75733" w14:paraId="220A1273" w14:textId="77777777" w:rsidTr="009D6F36">
        <w:trPr>
          <w:trHeight w:val="257"/>
        </w:trPr>
        <w:tc>
          <w:tcPr>
            <w:tcW w:w="3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9C00E" w14:textId="7ADD6C77" w:rsidR="00B66911" w:rsidRPr="00B75733" w:rsidRDefault="00B66911" w:rsidP="00B66911">
            <w:pPr>
              <w:jc w:val="both"/>
              <w:rPr>
                <w:rFonts w:ascii="Verdana" w:hAnsi="Verdana" w:cs="Arial"/>
                <w:color w:val="FF0000"/>
                <w:lang w:val="es-CO"/>
              </w:rPr>
            </w:pPr>
            <w:r w:rsidRPr="00141BA5">
              <w:rPr>
                <w:rFonts w:ascii="Verdana" w:hAnsi="Verdana" w:cs="Arial"/>
                <w:color w:val="FF0000"/>
                <w:lang w:val="en-US"/>
              </w:rPr>
              <w:t>WO0000000101429_apl_FLEX_CUSTOMIZACION.sql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BAA5" w14:textId="0E705678" w:rsidR="00B66911" w:rsidRPr="00160BFE" w:rsidRDefault="00B66911" w:rsidP="00B66911">
            <w:pPr>
              <w:jc w:val="both"/>
              <w:rPr>
                <w:rFonts w:ascii="Verdana" w:hAnsi="Verdana" w:cs="Arial"/>
                <w:color w:val="FF0000"/>
                <w:lang w:val="es-CO"/>
              </w:rPr>
            </w:pPr>
            <w:r>
              <w:rPr>
                <w:rFonts w:ascii="Verdana" w:hAnsi="Verdana" w:cs="Arial"/>
                <w:color w:val="FF0000"/>
                <w:lang w:val="es-CO"/>
              </w:rPr>
              <w:t>10 Segundos</w:t>
            </w:r>
          </w:p>
        </w:tc>
      </w:tr>
      <w:tr w:rsidR="00B66911" w:rsidRPr="00B75733" w14:paraId="1ED36445" w14:textId="77777777" w:rsidTr="009D6F36">
        <w:trPr>
          <w:trHeight w:val="257"/>
        </w:trPr>
        <w:tc>
          <w:tcPr>
            <w:tcW w:w="3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29CB1" w14:textId="74F46548" w:rsidR="00B66911" w:rsidRPr="00EA4FF5" w:rsidRDefault="00B66911" w:rsidP="00B66911">
            <w:pPr>
              <w:jc w:val="both"/>
              <w:rPr>
                <w:rFonts w:ascii="Verdana" w:hAnsi="Verdana" w:cs="Arial"/>
                <w:color w:val="FF0000"/>
                <w:lang w:val="es-CO"/>
              </w:rPr>
            </w:pPr>
            <w:r w:rsidRPr="00141BA5">
              <w:rPr>
                <w:rFonts w:ascii="Verdana" w:hAnsi="Verdana" w:cs="Arial"/>
                <w:color w:val="FF0000"/>
                <w:lang w:val="en-US"/>
              </w:rPr>
              <w:lastRenderedPageBreak/>
              <w:t>WO0000000101429_apl_grant_FLEX_CUSTOMIZACION.sql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271E" w14:textId="18D8E29E" w:rsidR="00B66911" w:rsidRDefault="00B66911" w:rsidP="00B66911">
            <w:pPr>
              <w:jc w:val="both"/>
              <w:rPr>
                <w:rFonts w:ascii="Verdana" w:hAnsi="Verdana" w:cs="Arial"/>
                <w:color w:val="FF0000"/>
                <w:lang w:val="es-CO"/>
              </w:rPr>
            </w:pPr>
            <w:r>
              <w:rPr>
                <w:rFonts w:ascii="Verdana" w:hAnsi="Verdana" w:cs="Arial"/>
                <w:color w:val="FF0000"/>
                <w:lang w:val="es-CO"/>
              </w:rPr>
              <w:t>5 Segundos</w:t>
            </w:r>
          </w:p>
        </w:tc>
      </w:tr>
    </w:tbl>
    <w:p w14:paraId="2EBA71A7" w14:textId="77777777" w:rsidR="009D6F36" w:rsidRDefault="009D6F36" w:rsidP="009D6F36">
      <w:pPr>
        <w:jc w:val="both"/>
        <w:rPr>
          <w:rFonts w:ascii="Verdana" w:hAnsi="Verdana" w:cs="Arial"/>
          <w:lang w:val="en-US"/>
        </w:rPr>
      </w:pPr>
    </w:p>
    <w:p w14:paraId="41A6E231" w14:textId="77777777" w:rsidR="009D6F36" w:rsidRDefault="009D6F36" w:rsidP="009D6F36">
      <w:pPr>
        <w:jc w:val="both"/>
        <w:rPr>
          <w:rFonts w:ascii="Verdana" w:hAnsi="Verdana" w:cs="Arial"/>
          <w:lang w:val="es-CO"/>
        </w:rPr>
      </w:pPr>
    </w:p>
    <w:p w14:paraId="3A40596D" w14:textId="1C47B6BC" w:rsidR="009D6F36" w:rsidRDefault="009D6F36" w:rsidP="009D6F36">
      <w:pPr>
        <w:pStyle w:val="Prrafodelista"/>
        <w:numPr>
          <w:ilvl w:val="0"/>
          <w:numId w:val="10"/>
        </w:numPr>
        <w:rPr>
          <w:rFonts w:ascii="Verdana" w:hAnsi="Verdana" w:cs="Arial"/>
          <w:lang w:val="es-CO"/>
        </w:rPr>
      </w:pPr>
      <w:r w:rsidRPr="00ED70DB">
        <w:rPr>
          <w:rFonts w:ascii="Verdana" w:hAnsi="Verdana" w:cs="Arial"/>
          <w:lang w:val="es-CO"/>
        </w:rPr>
        <w:t>Recompilar objetos invalidos en la BD.</w:t>
      </w:r>
    </w:p>
    <w:p w14:paraId="06E4BE2B" w14:textId="50031C22" w:rsidR="00827CE4" w:rsidRDefault="00827CE4" w:rsidP="00ED6351">
      <w:pPr>
        <w:jc w:val="both"/>
      </w:pPr>
    </w:p>
    <w:p w14:paraId="56C39456" w14:textId="0B7F0B93" w:rsidR="00827CE4" w:rsidRDefault="00827CE4" w:rsidP="00827CE4">
      <w:pPr>
        <w:pStyle w:val="Ttulo2"/>
        <w:tabs>
          <w:tab w:val="clear" w:pos="718"/>
          <w:tab w:val="num" w:pos="576"/>
        </w:tabs>
        <w:spacing w:after="60"/>
        <w:ind w:left="576"/>
      </w:pPr>
      <w:bookmarkStart w:id="26" w:name="_Toc531672958"/>
      <w:bookmarkStart w:id="27" w:name="_Toc5279321"/>
      <w:r w:rsidRPr="00340E63">
        <w:t>Paso a Producción:</w:t>
      </w:r>
      <w:bookmarkEnd w:id="26"/>
      <w:bookmarkEnd w:id="27"/>
    </w:p>
    <w:p w14:paraId="23EBC618" w14:textId="271B4955" w:rsidR="00274628" w:rsidRDefault="00274628" w:rsidP="00274628"/>
    <w:p w14:paraId="281E8953" w14:textId="77777777" w:rsidR="00827CE4" w:rsidRDefault="00827CE4" w:rsidP="00827CE4"/>
    <w:p w14:paraId="36870613" w14:textId="77777777" w:rsidR="00827CE4" w:rsidRPr="004A3FF9" w:rsidRDefault="00827CE4" w:rsidP="00827CE4">
      <w:pPr>
        <w:ind w:firstLine="360"/>
        <w:rPr>
          <w:rFonts w:cs="Arial"/>
          <w:lang w:val="es-CO" w:eastAsia="es-ES"/>
        </w:rPr>
      </w:pPr>
      <w:r w:rsidRPr="004A3FF9">
        <w:rPr>
          <w:rFonts w:cs="Arial"/>
          <w:b/>
          <w:highlight w:val="cyan"/>
          <w:u w:val="single"/>
          <w:lang w:val="es-CO" w:eastAsia="es-ES"/>
        </w:rPr>
        <w:t>Base de datos: SFPA0708</w:t>
      </w:r>
    </w:p>
    <w:p w14:paraId="7500E755" w14:textId="77777777" w:rsidR="00827CE4" w:rsidRDefault="00827CE4" w:rsidP="00827CE4"/>
    <w:p w14:paraId="3EB79F51" w14:textId="77777777" w:rsidR="00827CE4" w:rsidRDefault="00827CE4" w:rsidP="00827CE4">
      <w:pPr>
        <w:jc w:val="both"/>
        <w:rPr>
          <w:rFonts w:ascii="Verdana" w:hAnsi="Verdana" w:cs="Arial"/>
          <w:lang w:val="es-CO"/>
        </w:rPr>
      </w:pPr>
    </w:p>
    <w:p w14:paraId="750BC6EC" w14:textId="77777777" w:rsidR="00E447B5" w:rsidRPr="0037727A" w:rsidRDefault="00E447B5" w:rsidP="00E447B5">
      <w:pPr>
        <w:pStyle w:val="Prrafodelista"/>
        <w:numPr>
          <w:ilvl w:val="0"/>
          <w:numId w:val="11"/>
        </w:numPr>
        <w:jc w:val="both"/>
        <w:rPr>
          <w:rFonts w:ascii="Verdana" w:hAnsi="Verdana" w:cs="Arial"/>
          <w:lang w:val="es-CO"/>
        </w:rPr>
      </w:pPr>
      <w:r w:rsidRPr="0037727A">
        <w:rPr>
          <w:rFonts w:ascii="Verdana" w:hAnsi="Verdana" w:cs="Arial"/>
          <w:lang w:val="es-CO"/>
        </w:rPr>
        <w:t xml:space="preserve">Con el usuario </w:t>
      </w:r>
      <w:r w:rsidRPr="0037727A">
        <w:rPr>
          <w:rFonts w:ascii="Verdana" w:hAnsi="Verdana"/>
          <w:b/>
          <w:color w:val="0070C0"/>
          <w:lang w:val="es-CO"/>
        </w:rPr>
        <w:t>FLEX</w:t>
      </w:r>
      <w:r>
        <w:rPr>
          <w:rFonts w:ascii="Verdana" w:hAnsi="Verdana"/>
          <w:b/>
          <w:color w:val="0070C0"/>
          <w:lang w:val="es-CO"/>
        </w:rPr>
        <w:t xml:space="preserve"> </w:t>
      </w:r>
      <w:r w:rsidRPr="0037727A">
        <w:rPr>
          <w:rFonts w:ascii="Verdana" w:hAnsi="Verdana" w:cs="Arial"/>
          <w:lang w:val="es-CO"/>
        </w:rPr>
        <w:t xml:space="preserve"> en la base de datos </w:t>
      </w:r>
      <w:r>
        <w:rPr>
          <w:rFonts w:ascii="Verdana" w:hAnsi="Verdana"/>
          <w:b/>
          <w:color w:val="0070C0"/>
          <w:highlight w:val="yellow"/>
          <w:lang w:val="es-CO"/>
        </w:rPr>
        <w:t>SFPA</w:t>
      </w:r>
      <w:r w:rsidRPr="0037727A">
        <w:rPr>
          <w:rFonts w:ascii="Verdana" w:hAnsi="Verdana"/>
          <w:b/>
          <w:color w:val="0070C0"/>
          <w:highlight w:val="yellow"/>
          <w:lang w:val="es-CO"/>
        </w:rPr>
        <w:t>0708</w:t>
      </w:r>
      <w:r w:rsidRPr="0037727A">
        <w:rPr>
          <w:rFonts w:ascii="Verdana" w:hAnsi="Verdana"/>
          <w:b/>
          <w:color w:val="0070C0"/>
          <w:lang w:val="es-CO"/>
        </w:rPr>
        <w:t xml:space="preserve"> </w:t>
      </w:r>
      <w:r w:rsidRPr="0037727A">
        <w:rPr>
          <w:rFonts w:ascii="Verdana" w:hAnsi="Verdana" w:cs="Arial"/>
          <w:lang w:val="es-CO"/>
        </w:rPr>
        <w:t>ejecutar el(os) siguiente(s) script(s) en el orden descrito:</w:t>
      </w:r>
    </w:p>
    <w:p w14:paraId="5FDB4B69" w14:textId="77777777" w:rsidR="00E447B5" w:rsidRPr="00B75733" w:rsidRDefault="00E447B5" w:rsidP="00E447B5">
      <w:pPr>
        <w:jc w:val="both"/>
        <w:rPr>
          <w:rFonts w:ascii="Verdana" w:hAnsi="Verdana" w:cs="Arial"/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21"/>
        <w:gridCol w:w="3009"/>
      </w:tblGrid>
      <w:tr w:rsidR="00E447B5" w:rsidRPr="00B75733" w14:paraId="48830605" w14:textId="77777777" w:rsidTr="00840BE1">
        <w:tc>
          <w:tcPr>
            <w:tcW w:w="3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7AE8E8C3" w14:textId="77777777" w:rsidR="00E447B5" w:rsidRPr="00B75733" w:rsidRDefault="00E447B5" w:rsidP="00840BE1">
            <w:pPr>
              <w:jc w:val="both"/>
              <w:rPr>
                <w:rFonts w:ascii="Verdana" w:hAnsi="Verdana" w:cs="Arial"/>
                <w:b/>
                <w:lang w:val="es-CO"/>
              </w:rPr>
            </w:pPr>
            <w:r w:rsidRPr="00B75733">
              <w:rPr>
                <w:rFonts w:ascii="Verdana" w:hAnsi="Verdana" w:cs="Arial"/>
                <w:b/>
                <w:lang w:val="es-CO"/>
              </w:rPr>
              <w:t>Script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4367713" w14:textId="77777777" w:rsidR="00E447B5" w:rsidRDefault="00E447B5" w:rsidP="00840BE1">
            <w:pPr>
              <w:jc w:val="both"/>
              <w:rPr>
                <w:rFonts w:ascii="Verdana" w:hAnsi="Verdana" w:cs="Arial"/>
                <w:b/>
                <w:lang w:val="es-CO"/>
              </w:rPr>
            </w:pPr>
            <w:r>
              <w:rPr>
                <w:rFonts w:ascii="Verdana" w:hAnsi="Verdana" w:cs="Arial"/>
                <w:b/>
                <w:lang w:val="es-CO"/>
              </w:rPr>
              <w:t>Tiempo ejecución</w:t>
            </w:r>
          </w:p>
        </w:tc>
      </w:tr>
      <w:tr w:rsidR="00840BF9" w:rsidRPr="00827CE4" w14:paraId="12A7D203" w14:textId="77777777" w:rsidTr="00840BE1">
        <w:trPr>
          <w:trHeight w:val="257"/>
        </w:trPr>
        <w:tc>
          <w:tcPr>
            <w:tcW w:w="3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AB9CB" w14:textId="421C733C" w:rsidR="00840BF9" w:rsidRPr="00827CE4" w:rsidRDefault="00840BF9" w:rsidP="00840BF9">
            <w:pPr>
              <w:jc w:val="both"/>
              <w:rPr>
                <w:rFonts w:ascii="Verdana" w:hAnsi="Verdana" w:cs="Arial"/>
                <w:color w:val="FF0000"/>
                <w:lang w:val="en-US"/>
              </w:rPr>
            </w:pPr>
            <w:r w:rsidRPr="00141BA5">
              <w:rPr>
                <w:rFonts w:ascii="Verdana" w:hAnsi="Verdana" w:cs="Arial"/>
                <w:color w:val="FF0000"/>
                <w:lang w:val="en-US"/>
              </w:rPr>
              <w:t>WO0000000101429_apl_FLEX.sql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81A2" w14:textId="6510B256" w:rsidR="00840BF9" w:rsidRPr="00827CE4" w:rsidRDefault="00840BF9" w:rsidP="00840BF9">
            <w:pPr>
              <w:jc w:val="both"/>
              <w:rPr>
                <w:rFonts w:ascii="Verdana" w:hAnsi="Verdana" w:cs="Arial"/>
                <w:color w:val="FF0000"/>
                <w:lang w:val="en-US"/>
              </w:rPr>
            </w:pPr>
            <w:r>
              <w:rPr>
                <w:rFonts w:ascii="Verdana" w:hAnsi="Verdana" w:cs="Arial"/>
                <w:color w:val="FF0000"/>
                <w:lang w:val="en-US"/>
              </w:rPr>
              <w:t>10 Segundos</w:t>
            </w:r>
          </w:p>
        </w:tc>
      </w:tr>
      <w:tr w:rsidR="00840BF9" w:rsidRPr="00827CE4" w14:paraId="53BFD1D8" w14:textId="77777777" w:rsidTr="00840BE1">
        <w:trPr>
          <w:trHeight w:val="257"/>
        </w:trPr>
        <w:tc>
          <w:tcPr>
            <w:tcW w:w="3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6C5F" w14:textId="41E917B2" w:rsidR="00840BF9" w:rsidRPr="00827CE4" w:rsidRDefault="00840BF9" w:rsidP="00840BF9">
            <w:pPr>
              <w:jc w:val="both"/>
              <w:rPr>
                <w:rFonts w:ascii="Verdana" w:hAnsi="Verdana" w:cs="Arial"/>
                <w:color w:val="FF0000"/>
                <w:lang w:val="en-US"/>
              </w:rPr>
            </w:pPr>
            <w:r w:rsidRPr="00141BA5">
              <w:rPr>
                <w:rFonts w:ascii="Verdana" w:hAnsi="Verdana" w:cs="Arial"/>
                <w:color w:val="FF0000"/>
                <w:lang w:val="en-US"/>
              </w:rPr>
              <w:t>WO0000000101429_apl_grant_FLEX.sql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4398" w14:textId="566657A3" w:rsidR="00840BF9" w:rsidRPr="00827CE4" w:rsidRDefault="00840BF9" w:rsidP="00840BF9">
            <w:pPr>
              <w:jc w:val="both"/>
              <w:rPr>
                <w:rFonts w:ascii="Verdana" w:hAnsi="Verdana" w:cs="Arial"/>
                <w:color w:val="FF0000"/>
                <w:lang w:val="en-US"/>
              </w:rPr>
            </w:pPr>
            <w:r>
              <w:rPr>
                <w:rFonts w:ascii="Verdana" w:hAnsi="Verdana" w:cs="Arial"/>
                <w:color w:val="FF0000"/>
                <w:lang w:val="en-US"/>
              </w:rPr>
              <w:t>5 Segundos</w:t>
            </w:r>
          </w:p>
        </w:tc>
      </w:tr>
    </w:tbl>
    <w:p w14:paraId="38B0E346" w14:textId="77777777" w:rsidR="00E447B5" w:rsidRDefault="00E447B5" w:rsidP="00E447B5">
      <w:pPr>
        <w:pStyle w:val="Prrafodelista"/>
        <w:jc w:val="both"/>
        <w:rPr>
          <w:rFonts w:ascii="Verdana" w:hAnsi="Verdana" w:cs="Arial"/>
          <w:lang w:val="es-CO"/>
        </w:rPr>
      </w:pPr>
    </w:p>
    <w:p w14:paraId="2567AE95" w14:textId="00E22B15" w:rsidR="00827CE4" w:rsidRDefault="00827CE4" w:rsidP="004D1CB1">
      <w:pPr>
        <w:pStyle w:val="Prrafodelista"/>
        <w:numPr>
          <w:ilvl w:val="0"/>
          <w:numId w:val="11"/>
        </w:numPr>
        <w:jc w:val="both"/>
        <w:rPr>
          <w:rFonts w:ascii="Verdana" w:hAnsi="Verdana" w:cs="Arial"/>
          <w:lang w:val="es-CO"/>
        </w:rPr>
      </w:pPr>
      <w:r w:rsidRPr="0037727A">
        <w:rPr>
          <w:rFonts w:ascii="Verdana" w:hAnsi="Verdana" w:cs="Arial"/>
          <w:lang w:val="es-CO"/>
        </w:rPr>
        <w:t xml:space="preserve">Con el usuario </w:t>
      </w:r>
      <w:r w:rsidRPr="0037727A">
        <w:rPr>
          <w:rFonts w:ascii="Verdana" w:hAnsi="Verdana"/>
          <w:b/>
          <w:color w:val="0070C0"/>
          <w:lang w:val="es-CO"/>
        </w:rPr>
        <w:t>FLEX</w:t>
      </w:r>
      <w:r>
        <w:rPr>
          <w:rFonts w:ascii="Verdana" w:hAnsi="Verdana"/>
          <w:b/>
          <w:color w:val="0070C0"/>
          <w:lang w:val="es-CO"/>
        </w:rPr>
        <w:t xml:space="preserve">_CUSTOMIZACION </w:t>
      </w:r>
      <w:r w:rsidRPr="0037727A">
        <w:rPr>
          <w:rFonts w:ascii="Verdana" w:hAnsi="Verdana" w:cs="Arial"/>
          <w:lang w:val="es-CO"/>
        </w:rPr>
        <w:t xml:space="preserve"> en la base de datos </w:t>
      </w:r>
      <w:r>
        <w:rPr>
          <w:rFonts w:ascii="Verdana" w:hAnsi="Verdana"/>
          <w:b/>
          <w:color w:val="0070C0"/>
          <w:highlight w:val="yellow"/>
          <w:lang w:val="es-CO"/>
        </w:rPr>
        <w:t>SFPA</w:t>
      </w:r>
      <w:r w:rsidRPr="0037727A">
        <w:rPr>
          <w:rFonts w:ascii="Verdana" w:hAnsi="Verdana"/>
          <w:b/>
          <w:color w:val="0070C0"/>
          <w:highlight w:val="yellow"/>
          <w:lang w:val="es-CO"/>
        </w:rPr>
        <w:t>0708</w:t>
      </w:r>
      <w:r w:rsidRPr="0037727A">
        <w:rPr>
          <w:rFonts w:ascii="Verdana" w:hAnsi="Verdana"/>
          <w:b/>
          <w:color w:val="0070C0"/>
          <w:lang w:val="es-CO"/>
        </w:rPr>
        <w:t xml:space="preserve"> </w:t>
      </w:r>
      <w:r w:rsidRPr="0037727A">
        <w:rPr>
          <w:rFonts w:ascii="Verdana" w:hAnsi="Verdana" w:cs="Arial"/>
          <w:lang w:val="es-CO"/>
        </w:rPr>
        <w:t>ejecutar el(os) siguiente(s) script(s) en el orden descrito:</w:t>
      </w:r>
    </w:p>
    <w:p w14:paraId="7F9B6F69" w14:textId="77777777" w:rsidR="00E447B5" w:rsidRPr="0037727A" w:rsidRDefault="00E447B5" w:rsidP="00E447B5">
      <w:pPr>
        <w:pStyle w:val="Prrafodelista"/>
        <w:jc w:val="both"/>
        <w:rPr>
          <w:rFonts w:ascii="Verdana" w:hAnsi="Verdana" w:cs="Arial"/>
          <w:lang w:val="es-CO"/>
        </w:rPr>
      </w:pPr>
    </w:p>
    <w:p w14:paraId="15A160E6" w14:textId="2403E806" w:rsidR="00827CE4" w:rsidRDefault="00827CE4" w:rsidP="00827CE4">
      <w:pPr>
        <w:jc w:val="both"/>
        <w:rPr>
          <w:rFonts w:ascii="Verdana" w:hAnsi="Verdana" w:cs="Arial"/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5"/>
        <w:gridCol w:w="2655"/>
      </w:tblGrid>
      <w:tr w:rsidR="00827CE4" w:rsidRPr="00B75733" w14:paraId="29126594" w14:textId="77777777" w:rsidTr="009D6F36">
        <w:tc>
          <w:tcPr>
            <w:tcW w:w="3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38C911CD" w14:textId="77777777" w:rsidR="00827CE4" w:rsidRPr="00B75733" w:rsidRDefault="00827CE4" w:rsidP="009D6F36">
            <w:pPr>
              <w:jc w:val="both"/>
              <w:rPr>
                <w:rFonts w:ascii="Verdana" w:hAnsi="Verdana" w:cs="Arial"/>
                <w:b/>
                <w:lang w:val="es-CO"/>
              </w:rPr>
            </w:pPr>
            <w:r w:rsidRPr="00B75733">
              <w:rPr>
                <w:rFonts w:ascii="Verdana" w:hAnsi="Verdana" w:cs="Arial"/>
                <w:b/>
                <w:lang w:val="es-CO"/>
              </w:rPr>
              <w:t>Script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4BCC65C" w14:textId="77777777" w:rsidR="00827CE4" w:rsidRDefault="00827CE4" w:rsidP="009D6F36">
            <w:pPr>
              <w:jc w:val="both"/>
              <w:rPr>
                <w:rFonts w:ascii="Verdana" w:hAnsi="Verdana" w:cs="Arial"/>
                <w:b/>
                <w:lang w:val="es-CO"/>
              </w:rPr>
            </w:pPr>
            <w:r>
              <w:rPr>
                <w:rFonts w:ascii="Verdana" w:hAnsi="Verdana" w:cs="Arial"/>
                <w:b/>
                <w:lang w:val="es-CO"/>
              </w:rPr>
              <w:t>Tiempo ejecución</w:t>
            </w:r>
          </w:p>
        </w:tc>
      </w:tr>
      <w:tr w:rsidR="00840BF9" w:rsidRPr="00B75733" w14:paraId="0074C3B3" w14:textId="77777777" w:rsidTr="009D6F36">
        <w:trPr>
          <w:trHeight w:val="257"/>
        </w:trPr>
        <w:tc>
          <w:tcPr>
            <w:tcW w:w="3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B469" w14:textId="57B41948" w:rsidR="00840BF9" w:rsidRPr="00B75733" w:rsidRDefault="00840BF9" w:rsidP="00840BF9">
            <w:pPr>
              <w:jc w:val="both"/>
              <w:rPr>
                <w:rFonts w:ascii="Verdana" w:hAnsi="Verdana" w:cs="Arial"/>
                <w:color w:val="FF0000"/>
                <w:lang w:val="es-CO"/>
              </w:rPr>
            </w:pPr>
            <w:r w:rsidRPr="00141BA5">
              <w:rPr>
                <w:rFonts w:ascii="Verdana" w:hAnsi="Verdana" w:cs="Arial"/>
                <w:color w:val="FF0000"/>
                <w:lang w:val="en-US"/>
              </w:rPr>
              <w:t>WO0000000101429_apl_FLEX_CUSTOMIZACION.sql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8EB39" w14:textId="6F7E98CE" w:rsidR="00840BF9" w:rsidRPr="00160BFE" w:rsidRDefault="00840BF9" w:rsidP="00840BF9">
            <w:pPr>
              <w:jc w:val="both"/>
              <w:rPr>
                <w:rFonts w:ascii="Verdana" w:hAnsi="Verdana" w:cs="Arial"/>
                <w:color w:val="FF0000"/>
                <w:lang w:val="es-CO"/>
              </w:rPr>
            </w:pPr>
            <w:r>
              <w:rPr>
                <w:rFonts w:ascii="Verdana" w:hAnsi="Verdana" w:cs="Arial"/>
                <w:color w:val="FF0000"/>
                <w:lang w:val="es-CO"/>
              </w:rPr>
              <w:t>10 Segundos</w:t>
            </w:r>
          </w:p>
        </w:tc>
      </w:tr>
      <w:tr w:rsidR="00840BF9" w:rsidRPr="00B75733" w14:paraId="5437193E" w14:textId="77777777" w:rsidTr="009D6F36">
        <w:trPr>
          <w:trHeight w:val="257"/>
        </w:trPr>
        <w:tc>
          <w:tcPr>
            <w:tcW w:w="3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46346" w14:textId="64513C6A" w:rsidR="00840BF9" w:rsidRPr="00EA4FF5" w:rsidRDefault="00840BF9" w:rsidP="00840BF9">
            <w:pPr>
              <w:jc w:val="both"/>
              <w:rPr>
                <w:rFonts w:ascii="Verdana" w:hAnsi="Verdana" w:cs="Arial"/>
                <w:color w:val="FF0000"/>
                <w:lang w:val="es-CO"/>
              </w:rPr>
            </w:pPr>
            <w:r w:rsidRPr="00141BA5">
              <w:rPr>
                <w:rFonts w:ascii="Verdana" w:hAnsi="Verdana" w:cs="Arial"/>
                <w:color w:val="FF0000"/>
                <w:lang w:val="en-US"/>
              </w:rPr>
              <w:t>WO0000000101429_apl_grant_FLEX_CUSTOMIZACION.sql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14594" w14:textId="3C580F8B" w:rsidR="00840BF9" w:rsidRDefault="00840BF9" w:rsidP="00840BF9">
            <w:pPr>
              <w:jc w:val="both"/>
              <w:rPr>
                <w:rFonts w:ascii="Verdana" w:hAnsi="Verdana" w:cs="Arial"/>
                <w:color w:val="FF0000"/>
                <w:lang w:val="es-CO"/>
              </w:rPr>
            </w:pPr>
            <w:r>
              <w:rPr>
                <w:rFonts w:ascii="Verdana" w:hAnsi="Verdana" w:cs="Arial"/>
                <w:color w:val="FF0000"/>
                <w:lang w:val="es-CO"/>
              </w:rPr>
              <w:t>5 Segundos</w:t>
            </w:r>
          </w:p>
        </w:tc>
      </w:tr>
    </w:tbl>
    <w:p w14:paraId="44E8F9EF" w14:textId="77777777" w:rsidR="00827CE4" w:rsidRPr="00B75733" w:rsidRDefault="00827CE4" w:rsidP="00827CE4">
      <w:pPr>
        <w:jc w:val="both"/>
        <w:rPr>
          <w:rFonts w:ascii="Verdana" w:hAnsi="Verdana" w:cs="Arial"/>
          <w:lang w:val="es-CO"/>
        </w:rPr>
      </w:pPr>
    </w:p>
    <w:p w14:paraId="49C0724E" w14:textId="77777777" w:rsidR="00827CE4" w:rsidRDefault="00827CE4" w:rsidP="00827CE4">
      <w:pPr>
        <w:jc w:val="both"/>
        <w:rPr>
          <w:rFonts w:ascii="Verdana" w:hAnsi="Verdana" w:cs="Arial"/>
          <w:lang w:val="es-CO"/>
        </w:rPr>
      </w:pPr>
    </w:p>
    <w:p w14:paraId="5C9BDBA4" w14:textId="3EF6049C" w:rsidR="00827CE4" w:rsidRDefault="00827CE4" w:rsidP="004D1CB1">
      <w:pPr>
        <w:pStyle w:val="Prrafodelista"/>
        <w:numPr>
          <w:ilvl w:val="0"/>
          <w:numId w:val="11"/>
        </w:numPr>
        <w:rPr>
          <w:rFonts w:ascii="Verdana" w:hAnsi="Verdana" w:cs="Arial"/>
          <w:lang w:val="es-CO"/>
        </w:rPr>
      </w:pPr>
      <w:r w:rsidRPr="00ED70DB">
        <w:rPr>
          <w:rFonts w:ascii="Verdana" w:hAnsi="Verdana" w:cs="Arial"/>
          <w:lang w:val="es-CO"/>
        </w:rPr>
        <w:t>Recompilar objetos invalidos en la BD.</w:t>
      </w:r>
    </w:p>
    <w:p w14:paraId="62461691" w14:textId="54E93785" w:rsidR="00827CE4" w:rsidRDefault="00827CE4" w:rsidP="00827CE4">
      <w:pPr>
        <w:jc w:val="both"/>
        <w:rPr>
          <w:rFonts w:ascii="Verdana" w:hAnsi="Verdana" w:cs="Arial"/>
          <w:lang w:val="es-CO"/>
        </w:rPr>
      </w:pPr>
    </w:p>
    <w:p w14:paraId="7514AB35" w14:textId="2844DD32" w:rsidR="00827CE4" w:rsidRPr="00EA4FF5" w:rsidRDefault="00827CE4" w:rsidP="004D1CB1">
      <w:pPr>
        <w:pStyle w:val="Prrafodelista"/>
        <w:numPr>
          <w:ilvl w:val="0"/>
          <w:numId w:val="11"/>
        </w:numPr>
        <w:jc w:val="both"/>
        <w:rPr>
          <w:rFonts w:ascii="Verdana" w:hAnsi="Verdana" w:cs="Arial"/>
          <w:lang w:val="es-CO"/>
        </w:rPr>
      </w:pPr>
      <w:r>
        <w:rPr>
          <w:rFonts w:ascii="Verdana" w:hAnsi="Verdana" w:cs="Arial"/>
          <w:lang w:val="es-CO"/>
        </w:rPr>
        <w:t xml:space="preserve">Con el usuario </w:t>
      </w:r>
      <w:r w:rsidRPr="00EA4FF5">
        <w:rPr>
          <w:rFonts w:ascii="Verdana" w:hAnsi="Verdana"/>
          <w:b/>
          <w:color w:val="0070C0"/>
          <w:lang w:val="es-CO"/>
        </w:rPr>
        <w:t>FLEX</w:t>
      </w:r>
      <w:r>
        <w:rPr>
          <w:rFonts w:ascii="Verdana" w:hAnsi="Verdana" w:cs="Arial"/>
          <w:lang w:val="es-CO"/>
        </w:rPr>
        <w:t xml:space="preserve"> </w:t>
      </w:r>
      <w:r w:rsidRPr="0037727A">
        <w:rPr>
          <w:rFonts w:ascii="Verdana" w:hAnsi="Verdana" w:cs="Arial"/>
          <w:lang w:val="es-CO"/>
        </w:rPr>
        <w:t xml:space="preserve">base de datos </w:t>
      </w:r>
      <w:r w:rsidR="00AC0AE0" w:rsidRPr="00E64728">
        <w:rPr>
          <w:rFonts w:ascii="Verdana" w:hAnsi="Verdana"/>
          <w:b/>
          <w:color w:val="0070C0"/>
          <w:highlight w:val="yellow"/>
          <w:lang w:val="es-CO"/>
        </w:rPr>
        <w:t>SFPA</w:t>
      </w:r>
      <w:r w:rsidRPr="00E64728">
        <w:rPr>
          <w:rFonts w:ascii="Verdana" w:hAnsi="Verdana"/>
          <w:b/>
          <w:color w:val="0070C0"/>
          <w:highlight w:val="yellow"/>
          <w:lang w:val="es-CO"/>
        </w:rPr>
        <w:t>0708</w:t>
      </w:r>
      <w:r w:rsidRPr="0037727A">
        <w:rPr>
          <w:rFonts w:ascii="Verdana" w:hAnsi="Verdana"/>
          <w:b/>
          <w:color w:val="0070C0"/>
          <w:lang w:val="es-CO"/>
        </w:rPr>
        <w:t xml:space="preserve"> </w:t>
      </w:r>
      <w:r>
        <w:rPr>
          <w:rFonts w:ascii="Verdana" w:hAnsi="Verdana" w:cs="Arial"/>
          <w:lang w:val="es-CO"/>
        </w:rPr>
        <w:t xml:space="preserve">aplicar vía </w:t>
      </w:r>
      <w:r w:rsidRPr="00EA4FF5">
        <w:rPr>
          <w:rFonts w:ascii="Verdana" w:hAnsi="Verdana" w:cs="Arial"/>
          <w:b/>
          <w:lang w:val="es-CO"/>
        </w:rPr>
        <w:t>FlexManager</w:t>
      </w:r>
      <w:r>
        <w:rPr>
          <w:rFonts w:ascii="Verdana" w:hAnsi="Verdana" w:cs="Arial"/>
          <w:lang w:val="es-CO"/>
        </w:rPr>
        <w:t xml:space="preserve"> el proyecto </w:t>
      </w:r>
      <w:r w:rsidR="001C717B">
        <w:rPr>
          <w:b/>
          <w:bCs/>
          <w:color w:val="000000"/>
          <w:shd w:val="clear" w:color="auto" w:fill="FFFFFF"/>
          <w:lang w:val="es-CO"/>
        </w:rPr>
        <w:t>DES_WO0000000101429_040419</w:t>
      </w:r>
      <w:r w:rsidRPr="00EA4FF5">
        <w:rPr>
          <w:rFonts w:ascii="Verdana" w:hAnsi="Verdana" w:cs="Arial"/>
          <w:lang w:val="es-CO"/>
        </w:rPr>
        <w:t>, el cual contiene los siguientes objetos del Framework:</w:t>
      </w:r>
    </w:p>
    <w:p w14:paraId="34F918B3" w14:textId="77777777" w:rsidR="00827CE4" w:rsidRPr="00EA4FF5" w:rsidRDefault="00827CE4" w:rsidP="00827CE4">
      <w:pPr>
        <w:pStyle w:val="Prrafodelista"/>
        <w:rPr>
          <w:rFonts w:ascii="Verdana" w:hAnsi="Verdana" w:cs="Arial"/>
          <w:lang w:val="es-CO"/>
        </w:rPr>
      </w:pPr>
    </w:p>
    <w:p w14:paraId="0FC55F56" w14:textId="77777777" w:rsidR="008F2175" w:rsidRDefault="008F2175" w:rsidP="008F2175">
      <w:pPr>
        <w:pStyle w:val="Prrafodelista"/>
        <w:numPr>
          <w:ilvl w:val="1"/>
          <w:numId w:val="6"/>
        </w:numPr>
        <w:jc w:val="both"/>
        <w:rPr>
          <w:rFonts w:ascii="Verdana" w:hAnsi="Verdana" w:cs="Arial"/>
          <w:lang w:val="es-CO"/>
        </w:rPr>
      </w:pPr>
      <w:r w:rsidRPr="009A1764">
        <w:rPr>
          <w:rFonts w:ascii="Verdana" w:hAnsi="Verdana" w:cs="Arial"/>
          <w:lang w:val="es-CO"/>
        </w:rPr>
        <w:t>EPM_NOTALVIS.sql</w:t>
      </w:r>
    </w:p>
    <w:p w14:paraId="21E717D9" w14:textId="77777777" w:rsidR="008F2175" w:rsidRDefault="008F2175" w:rsidP="008F2175">
      <w:pPr>
        <w:pStyle w:val="Prrafodelista"/>
        <w:numPr>
          <w:ilvl w:val="1"/>
          <w:numId w:val="6"/>
        </w:numPr>
        <w:jc w:val="both"/>
        <w:rPr>
          <w:rFonts w:ascii="Verdana" w:hAnsi="Verdana" w:cs="Arial"/>
          <w:lang w:val="es-CO"/>
        </w:rPr>
      </w:pPr>
      <w:r w:rsidRPr="009A1764">
        <w:rPr>
          <w:rFonts w:ascii="Verdana" w:hAnsi="Verdana" w:cs="Arial"/>
          <w:lang w:val="es-CO"/>
        </w:rPr>
        <w:t>AUDIT_EPM_NOTALVIS.sql</w:t>
      </w:r>
    </w:p>
    <w:p w14:paraId="398A9CC0" w14:textId="77777777" w:rsidR="008F2175" w:rsidRPr="009A1764" w:rsidRDefault="008F2175" w:rsidP="008F2175">
      <w:pPr>
        <w:pStyle w:val="Prrafodelista"/>
        <w:numPr>
          <w:ilvl w:val="1"/>
          <w:numId w:val="6"/>
        </w:numPr>
        <w:jc w:val="both"/>
        <w:rPr>
          <w:rFonts w:ascii="Verdana" w:hAnsi="Verdana" w:cs="Arial"/>
          <w:lang w:val="es-CO"/>
        </w:rPr>
      </w:pPr>
      <w:r w:rsidRPr="009A1764">
        <w:rPr>
          <w:rFonts w:ascii="Verdana" w:hAnsi="Verdana" w:cs="Arial"/>
          <w:lang w:val="es-CO"/>
        </w:rPr>
        <w:t>EPMNAVIS.sql</w:t>
      </w:r>
    </w:p>
    <w:p w14:paraId="582C0AE8" w14:textId="77777777" w:rsidR="00827CE4" w:rsidRPr="004A50ED" w:rsidRDefault="00827CE4" w:rsidP="00827CE4">
      <w:pPr>
        <w:pStyle w:val="Prrafodelista"/>
        <w:jc w:val="both"/>
        <w:rPr>
          <w:lang w:val="es-CO"/>
        </w:rPr>
      </w:pPr>
    </w:p>
    <w:p w14:paraId="6B66433A" w14:textId="77777777" w:rsidR="00003CB6" w:rsidRPr="00003CB6" w:rsidRDefault="00003CB6" w:rsidP="00827CE4">
      <w:pPr>
        <w:pStyle w:val="Ttulo1"/>
        <w:numPr>
          <w:ilvl w:val="0"/>
          <w:numId w:val="0"/>
        </w:numPr>
        <w:ind w:left="574"/>
        <w:rPr>
          <w:lang w:val="es-CO"/>
        </w:rPr>
      </w:pPr>
    </w:p>
    <w:sectPr w:rsidR="00003CB6" w:rsidRPr="00003CB6" w:rsidSect="00260F8F">
      <w:pgSz w:w="12242" w:h="15842" w:code="1"/>
      <w:pgMar w:top="1134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211890" w14:textId="77777777" w:rsidR="00070BAD" w:rsidRDefault="00070BAD">
      <w:r>
        <w:separator/>
      </w:r>
    </w:p>
  </w:endnote>
  <w:endnote w:type="continuationSeparator" w:id="0">
    <w:p w14:paraId="6BF02B1B" w14:textId="77777777" w:rsidR="00070BAD" w:rsidRDefault="00070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BACC03" w14:textId="77777777" w:rsidR="00070BAD" w:rsidRDefault="00070BAD">
      <w:r>
        <w:separator/>
      </w:r>
    </w:p>
  </w:footnote>
  <w:footnote w:type="continuationSeparator" w:id="0">
    <w:p w14:paraId="6B2996F5" w14:textId="77777777" w:rsidR="00070BAD" w:rsidRDefault="00070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A58E8"/>
    <w:multiLevelType w:val="singleLevel"/>
    <w:tmpl w:val="2578B06E"/>
    <w:lvl w:ilvl="0">
      <w:start w:val="1"/>
      <w:numFmt w:val="decimal"/>
      <w:pStyle w:val="VN"/>
      <w:lvlText w:val="%1.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">
    <w:nsid w:val="15895F03"/>
    <w:multiLevelType w:val="hybridMultilevel"/>
    <w:tmpl w:val="A2460A7E"/>
    <w:lvl w:ilvl="0" w:tplc="C15463EA">
      <w:numFmt w:val="bullet"/>
      <w:lvlText w:val=""/>
      <w:lvlJc w:val="left"/>
      <w:pPr>
        <w:ind w:left="1440" w:hanging="360"/>
      </w:pPr>
      <w:rPr>
        <w:rFonts w:ascii="Symbol" w:eastAsia="Times New Roman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450500"/>
    <w:multiLevelType w:val="hybridMultilevel"/>
    <w:tmpl w:val="07D495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A427F"/>
    <w:multiLevelType w:val="hybridMultilevel"/>
    <w:tmpl w:val="1670102C"/>
    <w:lvl w:ilvl="0" w:tplc="687CFC7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auto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1776C2"/>
    <w:multiLevelType w:val="hybridMultilevel"/>
    <w:tmpl w:val="6B728AB6"/>
    <w:lvl w:ilvl="0" w:tplc="50F676AE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2748F1"/>
    <w:multiLevelType w:val="singleLevel"/>
    <w:tmpl w:val="5C7087DE"/>
    <w:lvl w:ilvl="0">
      <w:numFmt w:val="bullet"/>
      <w:pStyle w:val="V2"/>
      <w:lvlText w:val="-"/>
      <w:lvlJc w:val="left"/>
      <w:pPr>
        <w:tabs>
          <w:tab w:val="num" w:pos="861"/>
        </w:tabs>
        <w:ind w:left="861" w:hanging="435"/>
      </w:pPr>
      <w:rPr>
        <w:rFonts w:ascii="Times New Roman" w:hAnsi="Times New Roman" w:hint="default"/>
      </w:rPr>
    </w:lvl>
  </w:abstractNum>
  <w:abstractNum w:abstractNumId="6">
    <w:nsid w:val="370B6BE1"/>
    <w:multiLevelType w:val="singleLevel"/>
    <w:tmpl w:val="015EB9D0"/>
    <w:lvl w:ilvl="0">
      <w:start w:val="1"/>
      <w:numFmt w:val="bullet"/>
      <w:pStyle w:val="V1"/>
      <w:lvlText w:val=""/>
      <w:lvlJc w:val="left"/>
      <w:pPr>
        <w:tabs>
          <w:tab w:val="num" w:pos="360"/>
        </w:tabs>
      </w:pPr>
      <w:rPr>
        <w:rFonts w:ascii="Symbol" w:hAnsi="Symbol" w:hint="default"/>
      </w:rPr>
    </w:lvl>
  </w:abstractNum>
  <w:abstractNum w:abstractNumId="7">
    <w:nsid w:val="41E52327"/>
    <w:multiLevelType w:val="hybridMultilevel"/>
    <w:tmpl w:val="838E76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51BE5"/>
    <w:multiLevelType w:val="hybridMultilevel"/>
    <w:tmpl w:val="46A8F964"/>
    <w:lvl w:ilvl="0" w:tplc="39E4680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AF1BD5"/>
    <w:multiLevelType w:val="multilevel"/>
    <w:tmpl w:val="C56AEB0C"/>
    <w:lvl w:ilvl="0">
      <w:start w:val="1"/>
      <w:numFmt w:val="decimal"/>
      <w:pStyle w:val="Ttulo1"/>
      <w:lvlText w:val="%1"/>
      <w:lvlJc w:val="left"/>
      <w:pPr>
        <w:tabs>
          <w:tab w:val="num" w:pos="574"/>
        </w:tabs>
        <w:ind w:left="574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18"/>
        </w:tabs>
        <w:ind w:left="718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0">
    <w:nsid w:val="5B773330"/>
    <w:multiLevelType w:val="hybridMultilevel"/>
    <w:tmpl w:val="80CA3210"/>
    <w:lvl w:ilvl="0" w:tplc="92984618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6D1E83"/>
    <w:multiLevelType w:val="multilevel"/>
    <w:tmpl w:val="67A6B5CC"/>
    <w:styleLink w:val="EstiloConvietasCursivaAzul"/>
    <w:lvl w:ilvl="0">
      <w:start w:val="31"/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ascii="Verdana" w:eastAsia="Times New Roman" w:hAnsi="Verdana" w:hint="default"/>
      </w:rPr>
    </w:lvl>
    <w:lvl w:ilvl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/>
        <w:i/>
        <w:color w:val="0000FF"/>
      </w:rPr>
    </w:lvl>
    <w:lvl w:ilvl="2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2">
    <w:nsid w:val="77F2603B"/>
    <w:multiLevelType w:val="hybridMultilevel"/>
    <w:tmpl w:val="1C7888F2"/>
    <w:lvl w:ilvl="0" w:tplc="687CFC7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auto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0"/>
  </w:num>
  <w:num w:numId="5">
    <w:abstractNumId w:val="11"/>
  </w:num>
  <w:num w:numId="6">
    <w:abstractNumId w:val="7"/>
  </w:num>
  <w:num w:numId="7">
    <w:abstractNumId w:val="2"/>
  </w:num>
  <w:num w:numId="8">
    <w:abstractNumId w:val="4"/>
  </w:num>
  <w:num w:numId="9">
    <w:abstractNumId w:val="1"/>
  </w:num>
  <w:num w:numId="10">
    <w:abstractNumId w:val="12"/>
  </w:num>
  <w:num w:numId="11">
    <w:abstractNumId w:val="3"/>
  </w:num>
  <w:num w:numId="12">
    <w:abstractNumId w:val="8"/>
  </w:num>
  <w:num w:numId="13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CO" w:vendorID="64" w:dllVersion="131078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D32"/>
    <w:rsid w:val="00002B95"/>
    <w:rsid w:val="00003CB6"/>
    <w:rsid w:val="00005F22"/>
    <w:rsid w:val="00006ED0"/>
    <w:rsid w:val="00011165"/>
    <w:rsid w:val="000119C3"/>
    <w:rsid w:val="00014BAD"/>
    <w:rsid w:val="0002006A"/>
    <w:rsid w:val="000207DE"/>
    <w:rsid w:val="00021883"/>
    <w:rsid w:val="000230A3"/>
    <w:rsid w:val="000236DA"/>
    <w:rsid w:val="00027A70"/>
    <w:rsid w:val="000303E0"/>
    <w:rsid w:val="00030800"/>
    <w:rsid w:val="00032249"/>
    <w:rsid w:val="000342FD"/>
    <w:rsid w:val="00035643"/>
    <w:rsid w:val="000412E4"/>
    <w:rsid w:val="00042A55"/>
    <w:rsid w:val="0004575C"/>
    <w:rsid w:val="000472DF"/>
    <w:rsid w:val="00047D1E"/>
    <w:rsid w:val="000505BC"/>
    <w:rsid w:val="00051465"/>
    <w:rsid w:val="00054E3F"/>
    <w:rsid w:val="00055DD4"/>
    <w:rsid w:val="0005604C"/>
    <w:rsid w:val="00060411"/>
    <w:rsid w:val="00060BFF"/>
    <w:rsid w:val="00066F74"/>
    <w:rsid w:val="00070BAD"/>
    <w:rsid w:val="0007322F"/>
    <w:rsid w:val="00073F77"/>
    <w:rsid w:val="000743C8"/>
    <w:rsid w:val="000748A1"/>
    <w:rsid w:val="00074F97"/>
    <w:rsid w:val="000751AF"/>
    <w:rsid w:val="00080298"/>
    <w:rsid w:val="00080AAB"/>
    <w:rsid w:val="00081A74"/>
    <w:rsid w:val="0008348F"/>
    <w:rsid w:val="0008452B"/>
    <w:rsid w:val="00087D3C"/>
    <w:rsid w:val="00091F67"/>
    <w:rsid w:val="0009277E"/>
    <w:rsid w:val="000932BC"/>
    <w:rsid w:val="00094988"/>
    <w:rsid w:val="000A0243"/>
    <w:rsid w:val="000A0FA9"/>
    <w:rsid w:val="000A14C7"/>
    <w:rsid w:val="000A4E7F"/>
    <w:rsid w:val="000A7B31"/>
    <w:rsid w:val="000A7D03"/>
    <w:rsid w:val="000B1FA6"/>
    <w:rsid w:val="000B25DF"/>
    <w:rsid w:val="000B381E"/>
    <w:rsid w:val="000B45DB"/>
    <w:rsid w:val="000B4615"/>
    <w:rsid w:val="000B485D"/>
    <w:rsid w:val="000B61BD"/>
    <w:rsid w:val="000B6751"/>
    <w:rsid w:val="000C10A3"/>
    <w:rsid w:val="000C24AC"/>
    <w:rsid w:val="000C5ABD"/>
    <w:rsid w:val="000D17E8"/>
    <w:rsid w:val="000D1893"/>
    <w:rsid w:val="000D3DF5"/>
    <w:rsid w:val="000D6E44"/>
    <w:rsid w:val="000E052C"/>
    <w:rsid w:val="000E2509"/>
    <w:rsid w:val="000E2651"/>
    <w:rsid w:val="000E47B0"/>
    <w:rsid w:val="000E4B57"/>
    <w:rsid w:val="000E4D73"/>
    <w:rsid w:val="000E5A52"/>
    <w:rsid w:val="000F0287"/>
    <w:rsid w:val="000F15A3"/>
    <w:rsid w:val="000F2B23"/>
    <w:rsid w:val="000F5830"/>
    <w:rsid w:val="000F719F"/>
    <w:rsid w:val="001021FC"/>
    <w:rsid w:val="00102640"/>
    <w:rsid w:val="00104B71"/>
    <w:rsid w:val="00106FCB"/>
    <w:rsid w:val="001107A1"/>
    <w:rsid w:val="00110D58"/>
    <w:rsid w:val="001116CB"/>
    <w:rsid w:val="0011374D"/>
    <w:rsid w:val="00113B3E"/>
    <w:rsid w:val="00114ABA"/>
    <w:rsid w:val="00114C4C"/>
    <w:rsid w:val="00114F40"/>
    <w:rsid w:val="00116484"/>
    <w:rsid w:val="0011721A"/>
    <w:rsid w:val="0012084A"/>
    <w:rsid w:val="0012130D"/>
    <w:rsid w:val="00122C3F"/>
    <w:rsid w:val="00122DC1"/>
    <w:rsid w:val="001234F7"/>
    <w:rsid w:val="0012525F"/>
    <w:rsid w:val="00125FDB"/>
    <w:rsid w:val="00126880"/>
    <w:rsid w:val="00126D45"/>
    <w:rsid w:val="0012735D"/>
    <w:rsid w:val="0013112E"/>
    <w:rsid w:val="00134869"/>
    <w:rsid w:val="00136EAD"/>
    <w:rsid w:val="00137626"/>
    <w:rsid w:val="001378EA"/>
    <w:rsid w:val="00137B03"/>
    <w:rsid w:val="00141BA5"/>
    <w:rsid w:val="00141D57"/>
    <w:rsid w:val="001459AE"/>
    <w:rsid w:val="001512B4"/>
    <w:rsid w:val="00152D45"/>
    <w:rsid w:val="00152E0C"/>
    <w:rsid w:val="00154E51"/>
    <w:rsid w:val="00160590"/>
    <w:rsid w:val="00160EEE"/>
    <w:rsid w:val="00164030"/>
    <w:rsid w:val="00165B9B"/>
    <w:rsid w:val="00167A6C"/>
    <w:rsid w:val="00170CC7"/>
    <w:rsid w:val="0017250A"/>
    <w:rsid w:val="00173E9E"/>
    <w:rsid w:val="0018035D"/>
    <w:rsid w:val="00182010"/>
    <w:rsid w:val="00182745"/>
    <w:rsid w:val="001840AD"/>
    <w:rsid w:val="00184E38"/>
    <w:rsid w:val="0018609D"/>
    <w:rsid w:val="001906B0"/>
    <w:rsid w:val="00191F4C"/>
    <w:rsid w:val="001932C1"/>
    <w:rsid w:val="00193B11"/>
    <w:rsid w:val="001947BE"/>
    <w:rsid w:val="001951E5"/>
    <w:rsid w:val="0019551D"/>
    <w:rsid w:val="00196484"/>
    <w:rsid w:val="001A13D4"/>
    <w:rsid w:val="001A3573"/>
    <w:rsid w:val="001A40FB"/>
    <w:rsid w:val="001A44AD"/>
    <w:rsid w:val="001A5B07"/>
    <w:rsid w:val="001B3525"/>
    <w:rsid w:val="001B5620"/>
    <w:rsid w:val="001B6103"/>
    <w:rsid w:val="001B7B44"/>
    <w:rsid w:val="001C01D4"/>
    <w:rsid w:val="001C0283"/>
    <w:rsid w:val="001C044B"/>
    <w:rsid w:val="001C1115"/>
    <w:rsid w:val="001C56A0"/>
    <w:rsid w:val="001C6217"/>
    <w:rsid w:val="001C717B"/>
    <w:rsid w:val="001D0603"/>
    <w:rsid w:val="001D2AAC"/>
    <w:rsid w:val="001D31A5"/>
    <w:rsid w:val="001D6FCC"/>
    <w:rsid w:val="001E0199"/>
    <w:rsid w:val="001E2878"/>
    <w:rsid w:val="001E390C"/>
    <w:rsid w:val="001E3939"/>
    <w:rsid w:val="001E45BF"/>
    <w:rsid w:val="001E5DFF"/>
    <w:rsid w:val="001E7486"/>
    <w:rsid w:val="001E7877"/>
    <w:rsid w:val="001F14C0"/>
    <w:rsid w:val="001F2C91"/>
    <w:rsid w:val="001F3020"/>
    <w:rsid w:val="001F4CF0"/>
    <w:rsid w:val="001F7BCA"/>
    <w:rsid w:val="00200D90"/>
    <w:rsid w:val="002017DC"/>
    <w:rsid w:val="002018FA"/>
    <w:rsid w:val="00201F8A"/>
    <w:rsid w:val="0020253F"/>
    <w:rsid w:val="00202CDD"/>
    <w:rsid w:val="0020484D"/>
    <w:rsid w:val="00204B79"/>
    <w:rsid w:val="002057D8"/>
    <w:rsid w:val="002107B5"/>
    <w:rsid w:val="00211196"/>
    <w:rsid w:val="00214471"/>
    <w:rsid w:val="00215B94"/>
    <w:rsid w:val="0022113D"/>
    <w:rsid w:val="00221D6F"/>
    <w:rsid w:val="0022559B"/>
    <w:rsid w:val="002257DA"/>
    <w:rsid w:val="0022704B"/>
    <w:rsid w:val="0023313C"/>
    <w:rsid w:val="002345E7"/>
    <w:rsid w:val="002354A0"/>
    <w:rsid w:val="002405C1"/>
    <w:rsid w:val="002406ED"/>
    <w:rsid w:val="00241995"/>
    <w:rsid w:val="00241A29"/>
    <w:rsid w:val="002431A3"/>
    <w:rsid w:val="00243425"/>
    <w:rsid w:val="002434E8"/>
    <w:rsid w:val="002435FA"/>
    <w:rsid w:val="00243CAB"/>
    <w:rsid w:val="0024433E"/>
    <w:rsid w:val="002443D2"/>
    <w:rsid w:val="00245DAB"/>
    <w:rsid w:val="0024662A"/>
    <w:rsid w:val="00252308"/>
    <w:rsid w:val="0025366B"/>
    <w:rsid w:val="002608CD"/>
    <w:rsid w:val="00260F8F"/>
    <w:rsid w:val="00261329"/>
    <w:rsid w:val="00261629"/>
    <w:rsid w:val="002617E5"/>
    <w:rsid w:val="00263E47"/>
    <w:rsid w:val="0026727A"/>
    <w:rsid w:val="00267B0E"/>
    <w:rsid w:val="00271533"/>
    <w:rsid w:val="0027292B"/>
    <w:rsid w:val="00274628"/>
    <w:rsid w:val="00275EA0"/>
    <w:rsid w:val="00281F35"/>
    <w:rsid w:val="002821DF"/>
    <w:rsid w:val="00282650"/>
    <w:rsid w:val="00284843"/>
    <w:rsid w:val="00285699"/>
    <w:rsid w:val="002858CB"/>
    <w:rsid w:val="00293D76"/>
    <w:rsid w:val="002A1F0E"/>
    <w:rsid w:val="002A2465"/>
    <w:rsid w:val="002A37B3"/>
    <w:rsid w:val="002A3B9E"/>
    <w:rsid w:val="002A3CA3"/>
    <w:rsid w:val="002A4295"/>
    <w:rsid w:val="002A5C15"/>
    <w:rsid w:val="002A6959"/>
    <w:rsid w:val="002A7602"/>
    <w:rsid w:val="002A7B42"/>
    <w:rsid w:val="002B0250"/>
    <w:rsid w:val="002B0FF5"/>
    <w:rsid w:val="002B27B2"/>
    <w:rsid w:val="002B3CAE"/>
    <w:rsid w:val="002B50EC"/>
    <w:rsid w:val="002C030D"/>
    <w:rsid w:val="002C0905"/>
    <w:rsid w:val="002C4520"/>
    <w:rsid w:val="002C455D"/>
    <w:rsid w:val="002C59E2"/>
    <w:rsid w:val="002C74F9"/>
    <w:rsid w:val="002D027D"/>
    <w:rsid w:val="002D08BA"/>
    <w:rsid w:val="002D2F2C"/>
    <w:rsid w:val="002D332D"/>
    <w:rsid w:val="002D51C5"/>
    <w:rsid w:val="002E0EA9"/>
    <w:rsid w:val="002E23BA"/>
    <w:rsid w:val="002E2BFA"/>
    <w:rsid w:val="002E3818"/>
    <w:rsid w:val="002E6EEF"/>
    <w:rsid w:val="002E70F3"/>
    <w:rsid w:val="002F147C"/>
    <w:rsid w:val="002F427A"/>
    <w:rsid w:val="002F45E9"/>
    <w:rsid w:val="002F4811"/>
    <w:rsid w:val="002F516C"/>
    <w:rsid w:val="002F67FF"/>
    <w:rsid w:val="002F7B15"/>
    <w:rsid w:val="00300E62"/>
    <w:rsid w:val="00302551"/>
    <w:rsid w:val="00302794"/>
    <w:rsid w:val="003044DE"/>
    <w:rsid w:val="00304E47"/>
    <w:rsid w:val="0030500C"/>
    <w:rsid w:val="00305B3B"/>
    <w:rsid w:val="00311380"/>
    <w:rsid w:val="00311926"/>
    <w:rsid w:val="00312306"/>
    <w:rsid w:val="003127F5"/>
    <w:rsid w:val="00313085"/>
    <w:rsid w:val="003145DF"/>
    <w:rsid w:val="00314818"/>
    <w:rsid w:val="003149CF"/>
    <w:rsid w:val="00316950"/>
    <w:rsid w:val="0032007D"/>
    <w:rsid w:val="00321008"/>
    <w:rsid w:val="00321645"/>
    <w:rsid w:val="00321B6F"/>
    <w:rsid w:val="00322136"/>
    <w:rsid w:val="00322798"/>
    <w:rsid w:val="003266A9"/>
    <w:rsid w:val="00331385"/>
    <w:rsid w:val="0033256A"/>
    <w:rsid w:val="00332CB7"/>
    <w:rsid w:val="00333AA9"/>
    <w:rsid w:val="003347B7"/>
    <w:rsid w:val="00336168"/>
    <w:rsid w:val="00336482"/>
    <w:rsid w:val="003412BA"/>
    <w:rsid w:val="003445A7"/>
    <w:rsid w:val="00344A7E"/>
    <w:rsid w:val="003460F4"/>
    <w:rsid w:val="00346491"/>
    <w:rsid w:val="0035280E"/>
    <w:rsid w:val="00354859"/>
    <w:rsid w:val="003555E2"/>
    <w:rsid w:val="00355C21"/>
    <w:rsid w:val="00355D2E"/>
    <w:rsid w:val="00357418"/>
    <w:rsid w:val="00357A3B"/>
    <w:rsid w:val="003603D6"/>
    <w:rsid w:val="003631D7"/>
    <w:rsid w:val="00372FD4"/>
    <w:rsid w:val="0037315D"/>
    <w:rsid w:val="00374B63"/>
    <w:rsid w:val="0037698C"/>
    <w:rsid w:val="00377ADA"/>
    <w:rsid w:val="00377EE5"/>
    <w:rsid w:val="00380972"/>
    <w:rsid w:val="003825AE"/>
    <w:rsid w:val="003831CB"/>
    <w:rsid w:val="0038330D"/>
    <w:rsid w:val="0038468E"/>
    <w:rsid w:val="00386934"/>
    <w:rsid w:val="003915EF"/>
    <w:rsid w:val="00392814"/>
    <w:rsid w:val="003A0480"/>
    <w:rsid w:val="003A0F74"/>
    <w:rsid w:val="003A1F19"/>
    <w:rsid w:val="003A6462"/>
    <w:rsid w:val="003A6CD8"/>
    <w:rsid w:val="003B1001"/>
    <w:rsid w:val="003B2A22"/>
    <w:rsid w:val="003B2BF4"/>
    <w:rsid w:val="003B386D"/>
    <w:rsid w:val="003B6055"/>
    <w:rsid w:val="003B67B8"/>
    <w:rsid w:val="003C0D35"/>
    <w:rsid w:val="003C3239"/>
    <w:rsid w:val="003C3A74"/>
    <w:rsid w:val="003C4A24"/>
    <w:rsid w:val="003C615A"/>
    <w:rsid w:val="003C67E6"/>
    <w:rsid w:val="003C6EC9"/>
    <w:rsid w:val="003D1C4D"/>
    <w:rsid w:val="003D3541"/>
    <w:rsid w:val="003E07EF"/>
    <w:rsid w:val="003E089E"/>
    <w:rsid w:val="003E0F3D"/>
    <w:rsid w:val="003E20BA"/>
    <w:rsid w:val="003E2B53"/>
    <w:rsid w:val="003E3669"/>
    <w:rsid w:val="003E40AF"/>
    <w:rsid w:val="003E6E07"/>
    <w:rsid w:val="003E7A43"/>
    <w:rsid w:val="003F3B65"/>
    <w:rsid w:val="003F3DE3"/>
    <w:rsid w:val="003F5281"/>
    <w:rsid w:val="003F6DBF"/>
    <w:rsid w:val="0040057C"/>
    <w:rsid w:val="00402BFE"/>
    <w:rsid w:val="00405D9B"/>
    <w:rsid w:val="00406372"/>
    <w:rsid w:val="00411844"/>
    <w:rsid w:val="00413F56"/>
    <w:rsid w:val="00416A37"/>
    <w:rsid w:val="00416F0D"/>
    <w:rsid w:val="0041769C"/>
    <w:rsid w:val="00417D54"/>
    <w:rsid w:val="00420FFF"/>
    <w:rsid w:val="00421680"/>
    <w:rsid w:val="0042228B"/>
    <w:rsid w:val="00423E05"/>
    <w:rsid w:val="0043042E"/>
    <w:rsid w:val="00431CFD"/>
    <w:rsid w:val="00432035"/>
    <w:rsid w:val="00437D0F"/>
    <w:rsid w:val="00437D22"/>
    <w:rsid w:val="00441A3A"/>
    <w:rsid w:val="00442823"/>
    <w:rsid w:val="00444396"/>
    <w:rsid w:val="00450310"/>
    <w:rsid w:val="00451FCD"/>
    <w:rsid w:val="00452058"/>
    <w:rsid w:val="004529B8"/>
    <w:rsid w:val="00452F0A"/>
    <w:rsid w:val="00453590"/>
    <w:rsid w:val="004546F4"/>
    <w:rsid w:val="00460452"/>
    <w:rsid w:val="00460E70"/>
    <w:rsid w:val="00460FFE"/>
    <w:rsid w:val="00462393"/>
    <w:rsid w:val="00463C77"/>
    <w:rsid w:val="00466821"/>
    <w:rsid w:val="00472879"/>
    <w:rsid w:val="004740F5"/>
    <w:rsid w:val="00474A02"/>
    <w:rsid w:val="00476BD9"/>
    <w:rsid w:val="00477442"/>
    <w:rsid w:val="00477599"/>
    <w:rsid w:val="00483666"/>
    <w:rsid w:val="00487C77"/>
    <w:rsid w:val="0049108F"/>
    <w:rsid w:val="00491A50"/>
    <w:rsid w:val="00491EF2"/>
    <w:rsid w:val="00492023"/>
    <w:rsid w:val="00493353"/>
    <w:rsid w:val="00493812"/>
    <w:rsid w:val="00493CEC"/>
    <w:rsid w:val="004944D1"/>
    <w:rsid w:val="00494DEA"/>
    <w:rsid w:val="00496340"/>
    <w:rsid w:val="004A17D7"/>
    <w:rsid w:val="004A2707"/>
    <w:rsid w:val="004A2F1F"/>
    <w:rsid w:val="004B0032"/>
    <w:rsid w:val="004B0605"/>
    <w:rsid w:val="004B0C05"/>
    <w:rsid w:val="004B202B"/>
    <w:rsid w:val="004B237A"/>
    <w:rsid w:val="004B2D31"/>
    <w:rsid w:val="004B43B1"/>
    <w:rsid w:val="004B49C1"/>
    <w:rsid w:val="004B4E53"/>
    <w:rsid w:val="004C17E9"/>
    <w:rsid w:val="004C18A3"/>
    <w:rsid w:val="004C5972"/>
    <w:rsid w:val="004D0DDA"/>
    <w:rsid w:val="004D1237"/>
    <w:rsid w:val="004D1CB1"/>
    <w:rsid w:val="004D2B48"/>
    <w:rsid w:val="004D2F7A"/>
    <w:rsid w:val="004D343F"/>
    <w:rsid w:val="004D4DEA"/>
    <w:rsid w:val="004D5A57"/>
    <w:rsid w:val="004D747F"/>
    <w:rsid w:val="004E0182"/>
    <w:rsid w:val="004E049C"/>
    <w:rsid w:val="004E294C"/>
    <w:rsid w:val="004E363D"/>
    <w:rsid w:val="004E3D4C"/>
    <w:rsid w:val="004E4BBC"/>
    <w:rsid w:val="004E5194"/>
    <w:rsid w:val="004E528B"/>
    <w:rsid w:val="004E5D5E"/>
    <w:rsid w:val="004E5FE0"/>
    <w:rsid w:val="004E7673"/>
    <w:rsid w:val="004E7BE5"/>
    <w:rsid w:val="004F43BD"/>
    <w:rsid w:val="004F4688"/>
    <w:rsid w:val="004F5DD6"/>
    <w:rsid w:val="004F670A"/>
    <w:rsid w:val="004F7A6A"/>
    <w:rsid w:val="005000AF"/>
    <w:rsid w:val="00503242"/>
    <w:rsid w:val="00504E27"/>
    <w:rsid w:val="005057DB"/>
    <w:rsid w:val="005059E9"/>
    <w:rsid w:val="00507614"/>
    <w:rsid w:val="00512F0F"/>
    <w:rsid w:val="0051367D"/>
    <w:rsid w:val="00514B83"/>
    <w:rsid w:val="00514D32"/>
    <w:rsid w:val="005162BF"/>
    <w:rsid w:val="00517910"/>
    <w:rsid w:val="0052380E"/>
    <w:rsid w:val="00525510"/>
    <w:rsid w:val="00527970"/>
    <w:rsid w:val="00531B0D"/>
    <w:rsid w:val="00531C0D"/>
    <w:rsid w:val="00533FE8"/>
    <w:rsid w:val="0053528E"/>
    <w:rsid w:val="0053686E"/>
    <w:rsid w:val="00536E21"/>
    <w:rsid w:val="00541BE5"/>
    <w:rsid w:val="00542C88"/>
    <w:rsid w:val="00545FA7"/>
    <w:rsid w:val="00546CCA"/>
    <w:rsid w:val="005509EF"/>
    <w:rsid w:val="00551BC6"/>
    <w:rsid w:val="00552802"/>
    <w:rsid w:val="00552EA3"/>
    <w:rsid w:val="005535DA"/>
    <w:rsid w:val="00553FB2"/>
    <w:rsid w:val="00555735"/>
    <w:rsid w:val="00555C6A"/>
    <w:rsid w:val="005562B2"/>
    <w:rsid w:val="005565AE"/>
    <w:rsid w:val="005567F1"/>
    <w:rsid w:val="0056351F"/>
    <w:rsid w:val="0056383D"/>
    <w:rsid w:val="00564C20"/>
    <w:rsid w:val="005663EA"/>
    <w:rsid w:val="005711B5"/>
    <w:rsid w:val="0057274C"/>
    <w:rsid w:val="005760F3"/>
    <w:rsid w:val="00577813"/>
    <w:rsid w:val="00581534"/>
    <w:rsid w:val="00582840"/>
    <w:rsid w:val="00582D3F"/>
    <w:rsid w:val="00582F67"/>
    <w:rsid w:val="005834FE"/>
    <w:rsid w:val="005836AB"/>
    <w:rsid w:val="00586669"/>
    <w:rsid w:val="005875E4"/>
    <w:rsid w:val="00590A27"/>
    <w:rsid w:val="00593C04"/>
    <w:rsid w:val="0059555B"/>
    <w:rsid w:val="00596E30"/>
    <w:rsid w:val="005971CB"/>
    <w:rsid w:val="005A1F3A"/>
    <w:rsid w:val="005A3E92"/>
    <w:rsid w:val="005A4520"/>
    <w:rsid w:val="005A5410"/>
    <w:rsid w:val="005A7E06"/>
    <w:rsid w:val="005B0423"/>
    <w:rsid w:val="005B16DA"/>
    <w:rsid w:val="005B18EA"/>
    <w:rsid w:val="005B197A"/>
    <w:rsid w:val="005B1DD3"/>
    <w:rsid w:val="005B4CA0"/>
    <w:rsid w:val="005B58B2"/>
    <w:rsid w:val="005C01AF"/>
    <w:rsid w:val="005C1A4B"/>
    <w:rsid w:val="005C3480"/>
    <w:rsid w:val="005C61F8"/>
    <w:rsid w:val="005C76F3"/>
    <w:rsid w:val="005D10AD"/>
    <w:rsid w:val="005D172B"/>
    <w:rsid w:val="005D26D7"/>
    <w:rsid w:val="005D28B7"/>
    <w:rsid w:val="005D33D6"/>
    <w:rsid w:val="005D33E9"/>
    <w:rsid w:val="005D3CB6"/>
    <w:rsid w:val="005D3CC6"/>
    <w:rsid w:val="005D4B67"/>
    <w:rsid w:val="005E0855"/>
    <w:rsid w:val="005E2675"/>
    <w:rsid w:val="005E5115"/>
    <w:rsid w:val="005E5877"/>
    <w:rsid w:val="005E5F5E"/>
    <w:rsid w:val="005E672D"/>
    <w:rsid w:val="005E6ACA"/>
    <w:rsid w:val="005E6C8C"/>
    <w:rsid w:val="005F01BF"/>
    <w:rsid w:val="005F5A91"/>
    <w:rsid w:val="005F5E53"/>
    <w:rsid w:val="005F6E4B"/>
    <w:rsid w:val="005F7B65"/>
    <w:rsid w:val="00601B07"/>
    <w:rsid w:val="00604E77"/>
    <w:rsid w:val="00605B73"/>
    <w:rsid w:val="00606422"/>
    <w:rsid w:val="0061278F"/>
    <w:rsid w:val="00615B20"/>
    <w:rsid w:val="00615DE6"/>
    <w:rsid w:val="00623D50"/>
    <w:rsid w:val="0062523A"/>
    <w:rsid w:val="006256DF"/>
    <w:rsid w:val="006271F0"/>
    <w:rsid w:val="0063119E"/>
    <w:rsid w:val="00632C19"/>
    <w:rsid w:val="0063430D"/>
    <w:rsid w:val="006371CE"/>
    <w:rsid w:val="00640DAD"/>
    <w:rsid w:val="00650035"/>
    <w:rsid w:val="006504E7"/>
    <w:rsid w:val="00651728"/>
    <w:rsid w:val="006559B6"/>
    <w:rsid w:val="00656018"/>
    <w:rsid w:val="006573D7"/>
    <w:rsid w:val="00660488"/>
    <w:rsid w:val="00660A64"/>
    <w:rsid w:val="00660CA3"/>
    <w:rsid w:val="00661151"/>
    <w:rsid w:val="006635D7"/>
    <w:rsid w:val="006642FA"/>
    <w:rsid w:val="00664A3A"/>
    <w:rsid w:val="00666E26"/>
    <w:rsid w:val="00672956"/>
    <w:rsid w:val="006757DF"/>
    <w:rsid w:val="006774C0"/>
    <w:rsid w:val="006777F1"/>
    <w:rsid w:val="006803FD"/>
    <w:rsid w:val="006832D4"/>
    <w:rsid w:val="00683F55"/>
    <w:rsid w:val="00684745"/>
    <w:rsid w:val="00691466"/>
    <w:rsid w:val="00692972"/>
    <w:rsid w:val="00692FAC"/>
    <w:rsid w:val="006935A7"/>
    <w:rsid w:val="00696D9A"/>
    <w:rsid w:val="0069791A"/>
    <w:rsid w:val="006A0D1A"/>
    <w:rsid w:val="006A1676"/>
    <w:rsid w:val="006A174C"/>
    <w:rsid w:val="006A4622"/>
    <w:rsid w:val="006A5E4F"/>
    <w:rsid w:val="006A6D31"/>
    <w:rsid w:val="006B0D81"/>
    <w:rsid w:val="006B321E"/>
    <w:rsid w:val="006B3BBB"/>
    <w:rsid w:val="006B44A0"/>
    <w:rsid w:val="006B4BDF"/>
    <w:rsid w:val="006B4DAB"/>
    <w:rsid w:val="006B71CF"/>
    <w:rsid w:val="006C0901"/>
    <w:rsid w:val="006C10E2"/>
    <w:rsid w:val="006C24BC"/>
    <w:rsid w:val="006C3ED4"/>
    <w:rsid w:val="006C4E8E"/>
    <w:rsid w:val="006C5A7A"/>
    <w:rsid w:val="006C7B91"/>
    <w:rsid w:val="006D09E2"/>
    <w:rsid w:val="006D3E20"/>
    <w:rsid w:val="006D4C5D"/>
    <w:rsid w:val="006D4CB5"/>
    <w:rsid w:val="006E10A9"/>
    <w:rsid w:val="006E13A4"/>
    <w:rsid w:val="006E5017"/>
    <w:rsid w:val="006E566C"/>
    <w:rsid w:val="006E7B8F"/>
    <w:rsid w:val="006F0434"/>
    <w:rsid w:val="006F0BA4"/>
    <w:rsid w:val="006F2E0C"/>
    <w:rsid w:val="006F3011"/>
    <w:rsid w:val="006F38EE"/>
    <w:rsid w:val="007034A5"/>
    <w:rsid w:val="00703CC7"/>
    <w:rsid w:val="0070447D"/>
    <w:rsid w:val="007049DE"/>
    <w:rsid w:val="00706B78"/>
    <w:rsid w:val="00707FA4"/>
    <w:rsid w:val="0071190E"/>
    <w:rsid w:val="00712A33"/>
    <w:rsid w:val="00712F51"/>
    <w:rsid w:val="00714BC5"/>
    <w:rsid w:val="007206CB"/>
    <w:rsid w:val="00721D1D"/>
    <w:rsid w:val="007231E2"/>
    <w:rsid w:val="00724A43"/>
    <w:rsid w:val="00725D37"/>
    <w:rsid w:val="007302E7"/>
    <w:rsid w:val="00731BAF"/>
    <w:rsid w:val="00734014"/>
    <w:rsid w:val="00734A34"/>
    <w:rsid w:val="00735F6C"/>
    <w:rsid w:val="00736412"/>
    <w:rsid w:val="00740F59"/>
    <w:rsid w:val="00743CBB"/>
    <w:rsid w:val="0074555C"/>
    <w:rsid w:val="00752269"/>
    <w:rsid w:val="00752270"/>
    <w:rsid w:val="007529F0"/>
    <w:rsid w:val="00753AF5"/>
    <w:rsid w:val="00753D45"/>
    <w:rsid w:val="0075570A"/>
    <w:rsid w:val="00755825"/>
    <w:rsid w:val="00756565"/>
    <w:rsid w:val="00763151"/>
    <w:rsid w:val="007632F1"/>
    <w:rsid w:val="0076663A"/>
    <w:rsid w:val="00770669"/>
    <w:rsid w:val="007721C2"/>
    <w:rsid w:val="00774A9F"/>
    <w:rsid w:val="0077771A"/>
    <w:rsid w:val="007808F4"/>
    <w:rsid w:val="00781675"/>
    <w:rsid w:val="00781D81"/>
    <w:rsid w:val="00781DC9"/>
    <w:rsid w:val="00784D15"/>
    <w:rsid w:val="00786373"/>
    <w:rsid w:val="00786891"/>
    <w:rsid w:val="007876DA"/>
    <w:rsid w:val="00790B48"/>
    <w:rsid w:val="00792C94"/>
    <w:rsid w:val="00794822"/>
    <w:rsid w:val="007971C3"/>
    <w:rsid w:val="007A2746"/>
    <w:rsid w:val="007A2D06"/>
    <w:rsid w:val="007A2E6C"/>
    <w:rsid w:val="007A36FE"/>
    <w:rsid w:val="007A39F5"/>
    <w:rsid w:val="007A574F"/>
    <w:rsid w:val="007A57B5"/>
    <w:rsid w:val="007B231A"/>
    <w:rsid w:val="007B33CD"/>
    <w:rsid w:val="007B4CDB"/>
    <w:rsid w:val="007B5C73"/>
    <w:rsid w:val="007B68C6"/>
    <w:rsid w:val="007C13CA"/>
    <w:rsid w:val="007C2BD3"/>
    <w:rsid w:val="007C333F"/>
    <w:rsid w:val="007C38B5"/>
    <w:rsid w:val="007C50BC"/>
    <w:rsid w:val="007C521A"/>
    <w:rsid w:val="007C5E15"/>
    <w:rsid w:val="007D0923"/>
    <w:rsid w:val="007D173B"/>
    <w:rsid w:val="007D1C45"/>
    <w:rsid w:val="007D23D9"/>
    <w:rsid w:val="007D24F2"/>
    <w:rsid w:val="007D2BAC"/>
    <w:rsid w:val="007D6327"/>
    <w:rsid w:val="007D6528"/>
    <w:rsid w:val="007D6875"/>
    <w:rsid w:val="007D6B34"/>
    <w:rsid w:val="007E11C9"/>
    <w:rsid w:val="007E24C9"/>
    <w:rsid w:val="007E2F50"/>
    <w:rsid w:val="007E5A93"/>
    <w:rsid w:val="007E75C6"/>
    <w:rsid w:val="007F01F6"/>
    <w:rsid w:val="007F062F"/>
    <w:rsid w:val="007F43E3"/>
    <w:rsid w:val="007F5AA2"/>
    <w:rsid w:val="007F5B83"/>
    <w:rsid w:val="008001CD"/>
    <w:rsid w:val="00802551"/>
    <w:rsid w:val="00806031"/>
    <w:rsid w:val="00814EAD"/>
    <w:rsid w:val="0081747B"/>
    <w:rsid w:val="00824AF8"/>
    <w:rsid w:val="00824DB8"/>
    <w:rsid w:val="00827715"/>
    <w:rsid w:val="00827CE4"/>
    <w:rsid w:val="00832E5B"/>
    <w:rsid w:val="008334AE"/>
    <w:rsid w:val="00833826"/>
    <w:rsid w:val="008352F2"/>
    <w:rsid w:val="00835685"/>
    <w:rsid w:val="00835D61"/>
    <w:rsid w:val="008372D8"/>
    <w:rsid w:val="00837BE1"/>
    <w:rsid w:val="00837DEC"/>
    <w:rsid w:val="00840BE1"/>
    <w:rsid w:val="00840BF9"/>
    <w:rsid w:val="00842BC7"/>
    <w:rsid w:val="008438FA"/>
    <w:rsid w:val="008440F3"/>
    <w:rsid w:val="0084487E"/>
    <w:rsid w:val="008459FA"/>
    <w:rsid w:val="00846E73"/>
    <w:rsid w:val="00852292"/>
    <w:rsid w:val="008619E7"/>
    <w:rsid w:val="00862217"/>
    <w:rsid w:val="00863C55"/>
    <w:rsid w:val="0086410D"/>
    <w:rsid w:val="00867550"/>
    <w:rsid w:val="0087006D"/>
    <w:rsid w:val="00870A20"/>
    <w:rsid w:val="00871399"/>
    <w:rsid w:val="008814B2"/>
    <w:rsid w:val="00881ABF"/>
    <w:rsid w:val="00882916"/>
    <w:rsid w:val="00883157"/>
    <w:rsid w:val="0089087D"/>
    <w:rsid w:val="00890CF9"/>
    <w:rsid w:val="00893157"/>
    <w:rsid w:val="00893826"/>
    <w:rsid w:val="00893980"/>
    <w:rsid w:val="008939A8"/>
    <w:rsid w:val="00893CB0"/>
    <w:rsid w:val="0089403F"/>
    <w:rsid w:val="00895158"/>
    <w:rsid w:val="00895F6E"/>
    <w:rsid w:val="008972C0"/>
    <w:rsid w:val="008978C6"/>
    <w:rsid w:val="00897AF8"/>
    <w:rsid w:val="008A6468"/>
    <w:rsid w:val="008B038D"/>
    <w:rsid w:val="008B2496"/>
    <w:rsid w:val="008B2565"/>
    <w:rsid w:val="008B25BF"/>
    <w:rsid w:val="008B2D9A"/>
    <w:rsid w:val="008B3D02"/>
    <w:rsid w:val="008B6AA8"/>
    <w:rsid w:val="008C07B8"/>
    <w:rsid w:val="008C29F2"/>
    <w:rsid w:val="008C3A74"/>
    <w:rsid w:val="008C533B"/>
    <w:rsid w:val="008C6C95"/>
    <w:rsid w:val="008C7015"/>
    <w:rsid w:val="008C7341"/>
    <w:rsid w:val="008D079E"/>
    <w:rsid w:val="008D4119"/>
    <w:rsid w:val="008D498C"/>
    <w:rsid w:val="008D52E0"/>
    <w:rsid w:val="008D7367"/>
    <w:rsid w:val="008E03EA"/>
    <w:rsid w:val="008E12C9"/>
    <w:rsid w:val="008E1B9E"/>
    <w:rsid w:val="008E1DBC"/>
    <w:rsid w:val="008E34B3"/>
    <w:rsid w:val="008E367E"/>
    <w:rsid w:val="008E4887"/>
    <w:rsid w:val="008F1A72"/>
    <w:rsid w:val="008F2175"/>
    <w:rsid w:val="008F2E73"/>
    <w:rsid w:val="008F3C25"/>
    <w:rsid w:val="008F411A"/>
    <w:rsid w:val="008F44E8"/>
    <w:rsid w:val="0090057C"/>
    <w:rsid w:val="00900D04"/>
    <w:rsid w:val="00901359"/>
    <w:rsid w:val="009016A5"/>
    <w:rsid w:val="00903FCE"/>
    <w:rsid w:val="00904362"/>
    <w:rsid w:val="009059D5"/>
    <w:rsid w:val="00906637"/>
    <w:rsid w:val="00906C06"/>
    <w:rsid w:val="00907646"/>
    <w:rsid w:val="00910FE6"/>
    <w:rsid w:val="00911A0A"/>
    <w:rsid w:val="00913EC4"/>
    <w:rsid w:val="00916491"/>
    <w:rsid w:val="00916860"/>
    <w:rsid w:val="00917721"/>
    <w:rsid w:val="00917ACB"/>
    <w:rsid w:val="00920011"/>
    <w:rsid w:val="00920CC0"/>
    <w:rsid w:val="00921738"/>
    <w:rsid w:val="00922D86"/>
    <w:rsid w:val="00923205"/>
    <w:rsid w:val="009247F3"/>
    <w:rsid w:val="009266D9"/>
    <w:rsid w:val="009329F3"/>
    <w:rsid w:val="00934B95"/>
    <w:rsid w:val="0093637D"/>
    <w:rsid w:val="00936C0D"/>
    <w:rsid w:val="009371AF"/>
    <w:rsid w:val="009412DA"/>
    <w:rsid w:val="009457C1"/>
    <w:rsid w:val="00946929"/>
    <w:rsid w:val="00946FE9"/>
    <w:rsid w:val="009476D9"/>
    <w:rsid w:val="00950789"/>
    <w:rsid w:val="00951B84"/>
    <w:rsid w:val="00951CBB"/>
    <w:rsid w:val="00951FA3"/>
    <w:rsid w:val="0095201B"/>
    <w:rsid w:val="009529C0"/>
    <w:rsid w:val="00952C4E"/>
    <w:rsid w:val="00954546"/>
    <w:rsid w:val="009567E8"/>
    <w:rsid w:val="00957284"/>
    <w:rsid w:val="00963B6B"/>
    <w:rsid w:val="00964058"/>
    <w:rsid w:val="00964E1F"/>
    <w:rsid w:val="009656BC"/>
    <w:rsid w:val="00971466"/>
    <w:rsid w:val="00971866"/>
    <w:rsid w:val="00972E1C"/>
    <w:rsid w:val="00973D86"/>
    <w:rsid w:val="00976174"/>
    <w:rsid w:val="00976D62"/>
    <w:rsid w:val="00981932"/>
    <w:rsid w:val="009835B4"/>
    <w:rsid w:val="00986136"/>
    <w:rsid w:val="0099197B"/>
    <w:rsid w:val="00994F18"/>
    <w:rsid w:val="00997A51"/>
    <w:rsid w:val="009A09FD"/>
    <w:rsid w:val="009A13DA"/>
    <w:rsid w:val="009A1764"/>
    <w:rsid w:val="009A2064"/>
    <w:rsid w:val="009A26FA"/>
    <w:rsid w:val="009A51A6"/>
    <w:rsid w:val="009A7B0B"/>
    <w:rsid w:val="009B275C"/>
    <w:rsid w:val="009B2E02"/>
    <w:rsid w:val="009B3E47"/>
    <w:rsid w:val="009B54DB"/>
    <w:rsid w:val="009B57E0"/>
    <w:rsid w:val="009B6C25"/>
    <w:rsid w:val="009B7A42"/>
    <w:rsid w:val="009C170E"/>
    <w:rsid w:val="009C2CB3"/>
    <w:rsid w:val="009C3C87"/>
    <w:rsid w:val="009C4429"/>
    <w:rsid w:val="009C4B86"/>
    <w:rsid w:val="009C5124"/>
    <w:rsid w:val="009C5B30"/>
    <w:rsid w:val="009C650C"/>
    <w:rsid w:val="009D0EE0"/>
    <w:rsid w:val="009D1375"/>
    <w:rsid w:val="009D14AB"/>
    <w:rsid w:val="009D1689"/>
    <w:rsid w:val="009D22F6"/>
    <w:rsid w:val="009D3C08"/>
    <w:rsid w:val="009D4A2C"/>
    <w:rsid w:val="009D539D"/>
    <w:rsid w:val="009D5B30"/>
    <w:rsid w:val="009D6667"/>
    <w:rsid w:val="009D6F36"/>
    <w:rsid w:val="009D7D14"/>
    <w:rsid w:val="009E06AB"/>
    <w:rsid w:val="009E169D"/>
    <w:rsid w:val="009E34CE"/>
    <w:rsid w:val="009E4FE3"/>
    <w:rsid w:val="009E71C9"/>
    <w:rsid w:val="009F3828"/>
    <w:rsid w:val="009F50EB"/>
    <w:rsid w:val="009F70D4"/>
    <w:rsid w:val="00A03E0A"/>
    <w:rsid w:val="00A03E7B"/>
    <w:rsid w:val="00A05D07"/>
    <w:rsid w:val="00A06F71"/>
    <w:rsid w:val="00A06FBB"/>
    <w:rsid w:val="00A07F0C"/>
    <w:rsid w:val="00A10F91"/>
    <w:rsid w:val="00A13A19"/>
    <w:rsid w:val="00A16880"/>
    <w:rsid w:val="00A17481"/>
    <w:rsid w:val="00A17603"/>
    <w:rsid w:val="00A1791E"/>
    <w:rsid w:val="00A2566E"/>
    <w:rsid w:val="00A25D64"/>
    <w:rsid w:val="00A27F7C"/>
    <w:rsid w:val="00A3005F"/>
    <w:rsid w:val="00A30623"/>
    <w:rsid w:val="00A32510"/>
    <w:rsid w:val="00A33086"/>
    <w:rsid w:val="00A343DD"/>
    <w:rsid w:val="00A41402"/>
    <w:rsid w:val="00A4140A"/>
    <w:rsid w:val="00A414E3"/>
    <w:rsid w:val="00A42278"/>
    <w:rsid w:val="00A430AD"/>
    <w:rsid w:val="00A44CBF"/>
    <w:rsid w:val="00A45DDC"/>
    <w:rsid w:val="00A463B4"/>
    <w:rsid w:val="00A51AF6"/>
    <w:rsid w:val="00A53801"/>
    <w:rsid w:val="00A544A1"/>
    <w:rsid w:val="00A56A1B"/>
    <w:rsid w:val="00A61418"/>
    <w:rsid w:val="00A61F09"/>
    <w:rsid w:val="00A63577"/>
    <w:rsid w:val="00A65166"/>
    <w:rsid w:val="00A65298"/>
    <w:rsid w:val="00A673BF"/>
    <w:rsid w:val="00A67B1E"/>
    <w:rsid w:val="00A67FC9"/>
    <w:rsid w:val="00A71F49"/>
    <w:rsid w:val="00A72540"/>
    <w:rsid w:val="00A726C6"/>
    <w:rsid w:val="00A7317B"/>
    <w:rsid w:val="00A738FB"/>
    <w:rsid w:val="00A76701"/>
    <w:rsid w:val="00A8122B"/>
    <w:rsid w:val="00A825FF"/>
    <w:rsid w:val="00A83382"/>
    <w:rsid w:val="00A85A2A"/>
    <w:rsid w:val="00A9033B"/>
    <w:rsid w:val="00A92538"/>
    <w:rsid w:val="00A9322A"/>
    <w:rsid w:val="00A9378E"/>
    <w:rsid w:val="00A93B83"/>
    <w:rsid w:val="00A96BEC"/>
    <w:rsid w:val="00A97EAA"/>
    <w:rsid w:val="00AA11F3"/>
    <w:rsid w:val="00AA2946"/>
    <w:rsid w:val="00AA3567"/>
    <w:rsid w:val="00AA47F4"/>
    <w:rsid w:val="00AA57EE"/>
    <w:rsid w:val="00AA6FD0"/>
    <w:rsid w:val="00AB4D27"/>
    <w:rsid w:val="00AC02EE"/>
    <w:rsid w:val="00AC0406"/>
    <w:rsid w:val="00AC0AE0"/>
    <w:rsid w:val="00AC1556"/>
    <w:rsid w:val="00AC1A50"/>
    <w:rsid w:val="00AC1C2D"/>
    <w:rsid w:val="00AC28F6"/>
    <w:rsid w:val="00AC2904"/>
    <w:rsid w:val="00AC2CCD"/>
    <w:rsid w:val="00AC4343"/>
    <w:rsid w:val="00AC630B"/>
    <w:rsid w:val="00AC65A6"/>
    <w:rsid w:val="00AC7049"/>
    <w:rsid w:val="00AD2741"/>
    <w:rsid w:val="00AD46A2"/>
    <w:rsid w:val="00AD515D"/>
    <w:rsid w:val="00AE2D42"/>
    <w:rsid w:val="00AE3C4C"/>
    <w:rsid w:val="00AE4477"/>
    <w:rsid w:val="00AE6D92"/>
    <w:rsid w:val="00AF1DF4"/>
    <w:rsid w:val="00AF1F69"/>
    <w:rsid w:val="00AF2C9C"/>
    <w:rsid w:val="00AF79EF"/>
    <w:rsid w:val="00AF7EAE"/>
    <w:rsid w:val="00B03235"/>
    <w:rsid w:val="00B040AD"/>
    <w:rsid w:val="00B04455"/>
    <w:rsid w:val="00B0460B"/>
    <w:rsid w:val="00B04794"/>
    <w:rsid w:val="00B0737D"/>
    <w:rsid w:val="00B11542"/>
    <w:rsid w:val="00B1186F"/>
    <w:rsid w:val="00B11AAB"/>
    <w:rsid w:val="00B11E12"/>
    <w:rsid w:val="00B1248C"/>
    <w:rsid w:val="00B134C2"/>
    <w:rsid w:val="00B2119C"/>
    <w:rsid w:val="00B23FA2"/>
    <w:rsid w:val="00B26863"/>
    <w:rsid w:val="00B27E78"/>
    <w:rsid w:val="00B31DEF"/>
    <w:rsid w:val="00B33A8C"/>
    <w:rsid w:val="00B355F0"/>
    <w:rsid w:val="00B36853"/>
    <w:rsid w:val="00B36D8A"/>
    <w:rsid w:val="00B37D5A"/>
    <w:rsid w:val="00B416D9"/>
    <w:rsid w:val="00B42BBA"/>
    <w:rsid w:val="00B43DA2"/>
    <w:rsid w:val="00B45851"/>
    <w:rsid w:val="00B458D2"/>
    <w:rsid w:val="00B45BA9"/>
    <w:rsid w:val="00B46A42"/>
    <w:rsid w:val="00B46EBE"/>
    <w:rsid w:val="00B477C3"/>
    <w:rsid w:val="00B47E68"/>
    <w:rsid w:val="00B50318"/>
    <w:rsid w:val="00B519E4"/>
    <w:rsid w:val="00B52364"/>
    <w:rsid w:val="00B525BB"/>
    <w:rsid w:val="00B54284"/>
    <w:rsid w:val="00B54BAF"/>
    <w:rsid w:val="00B55298"/>
    <w:rsid w:val="00B60057"/>
    <w:rsid w:val="00B60D13"/>
    <w:rsid w:val="00B6226F"/>
    <w:rsid w:val="00B623E6"/>
    <w:rsid w:val="00B62BF0"/>
    <w:rsid w:val="00B63340"/>
    <w:rsid w:val="00B634CB"/>
    <w:rsid w:val="00B63A9D"/>
    <w:rsid w:val="00B64549"/>
    <w:rsid w:val="00B66443"/>
    <w:rsid w:val="00B66911"/>
    <w:rsid w:val="00B66FBF"/>
    <w:rsid w:val="00B67BF6"/>
    <w:rsid w:val="00B70701"/>
    <w:rsid w:val="00B71032"/>
    <w:rsid w:val="00B71697"/>
    <w:rsid w:val="00B732E7"/>
    <w:rsid w:val="00B74080"/>
    <w:rsid w:val="00B74861"/>
    <w:rsid w:val="00B75C70"/>
    <w:rsid w:val="00B8184B"/>
    <w:rsid w:val="00B82512"/>
    <w:rsid w:val="00B84928"/>
    <w:rsid w:val="00B86278"/>
    <w:rsid w:val="00B864F3"/>
    <w:rsid w:val="00B86E63"/>
    <w:rsid w:val="00B87132"/>
    <w:rsid w:val="00B87902"/>
    <w:rsid w:val="00B93528"/>
    <w:rsid w:val="00B93A10"/>
    <w:rsid w:val="00B943B0"/>
    <w:rsid w:val="00B9491A"/>
    <w:rsid w:val="00B95089"/>
    <w:rsid w:val="00B96910"/>
    <w:rsid w:val="00BA0906"/>
    <w:rsid w:val="00BA17D5"/>
    <w:rsid w:val="00BA32BF"/>
    <w:rsid w:val="00BA3895"/>
    <w:rsid w:val="00BA47B9"/>
    <w:rsid w:val="00BA49DD"/>
    <w:rsid w:val="00BA656B"/>
    <w:rsid w:val="00BA7917"/>
    <w:rsid w:val="00BB073C"/>
    <w:rsid w:val="00BB38DD"/>
    <w:rsid w:val="00BB70D1"/>
    <w:rsid w:val="00BB748A"/>
    <w:rsid w:val="00BC12C4"/>
    <w:rsid w:val="00BC1C49"/>
    <w:rsid w:val="00BC236F"/>
    <w:rsid w:val="00BC273F"/>
    <w:rsid w:val="00BC699A"/>
    <w:rsid w:val="00BC6E8D"/>
    <w:rsid w:val="00BD0B2C"/>
    <w:rsid w:val="00BD40BA"/>
    <w:rsid w:val="00BD48D5"/>
    <w:rsid w:val="00BD5634"/>
    <w:rsid w:val="00BE0447"/>
    <w:rsid w:val="00BE3445"/>
    <w:rsid w:val="00BE57F9"/>
    <w:rsid w:val="00BE6C81"/>
    <w:rsid w:val="00BE75BB"/>
    <w:rsid w:val="00BF131D"/>
    <w:rsid w:val="00BF1439"/>
    <w:rsid w:val="00BF1517"/>
    <w:rsid w:val="00BF17C9"/>
    <w:rsid w:val="00BF48E5"/>
    <w:rsid w:val="00BF5E90"/>
    <w:rsid w:val="00C02144"/>
    <w:rsid w:val="00C03149"/>
    <w:rsid w:val="00C052E1"/>
    <w:rsid w:val="00C05730"/>
    <w:rsid w:val="00C058AF"/>
    <w:rsid w:val="00C10297"/>
    <w:rsid w:val="00C107ED"/>
    <w:rsid w:val="00C10AA0"/>
    <w:rsid w:val="00C13C37"/>
    <w:rsid w:val="00C16C50"/>
    <w:rsid w:val="00C2000B"/>
    <w:rsid w:val="00C20AF4"/>
    <w:rsid w:val="00C21C23"/>
    <w:rsid w:val="00C22DC7"/>
    <w:rsid w:val="00C23350"/>
    <w:rsid w:val="00C25063"/>
    <w:rsid w:val="00C250A3"/>
    <w:rsid w:val="00C30C81"/>
    <w:rsid w:val="00C31973"/>
    <w:rsid w:val="00C31FB5"/>
    <w:rsid w:val="00C32BDC"/>
    <w:rsid w:val="00C3373A"/>
    <w:rsid w:val="00C3674D"/>
    <w:rsid w:val="00C409F0"/>
    <w:rsid w:val="00C43214"/>
    <w:rsid w:val="00C43400"/>
    <w:rsid w:val="00C44AB2"/>
    <w:rsid w:val="00C44D76"/>
    <w:rsid w:val="00C4603B"/>
    <w:rsid w:val="00C463B7"/>
    <w:rsid w:val="00C50B55"/>
    <w:rsid w:val="00C5165B"/>
    <w:rsid w:val="00C51FAC"/>
    <w:rsid w:val="00C523F2"/>
    <w:rsid w:val="00C52917"/>
    <w:rsid w:val="00C5325B"/>
    <w:rsid w:val="00C534A8"/>
    <w:rsid w:val="00C57A43"/>
    <w:rsid w:val="00C605A9"/>
    <w:rsid w:val="00C61162"/>
    <w:rsid w:val="00C626FF"/>
    <w:rsid w:val="00C63E60"/>
    <w:rsid w:val="00C64255"/>
    <w:rsid w:val="00C659C7"/>
    <w:rsid w:val="00C7182A"/>
    <w:rsid w:val="00C7192A"/>
    <w:rsid w:val="00C721F4"/>
    <w:rsid w:val="00C7407E"/>
    <w:rsid w:val="00C750DF"/>
    <w:rsid w:val="00C7549D"/>
    <w:rsid w:val="00C76696"/>
    <w:rsid w:val="00C864A2"/>
    <w:rsid w:val="00C90699"/>
    <w:rsid w:val="00C91103"/>
    <w:rsid w:val="00C976FB"/>
    <w:rsid w:val="00CA1FE5"/>
    <w:rsid w:val="00CA3440"/>
    <w:rsid w:val="00CA4C6A"/>
    <w:rsid w:val="00CB0A15"/>
    <w:rsid w:val="00CB1C5C"/>
    <w:rsid w:val="00CB29F7"/>
    <w:rsid w:val="00CB37EF"/>
    <w:rsid w:val="00CB7C76"/>
    <w:rsid w:val="00CC10BC"/>
    <w:rsid w:val="00CC2013"/>
    <w:rsid w:val="00CC2BEF"/>
    <w:rsid w:val="00CC3EDE"/>
    <w:rsid w:val="00CC4F70"/>
    <w:rsid w:val="00CC59CF"/>
    <w:rsid w:val="00CC7EBD"/>
    <w:rsid w:val="00CD04D0"/>
    <w:rsid w:val="00CD08BC"/>
    <w:rsid w:val="00CD0960"/>
    <w:rsid w:val="00CD1592"/>
    <w:rsid w:val="00CD20F5"/>
    <w:rsid w:val="00CD2226"/>
    <w:rsid w:val="00CD254A"/>
    <w:rsid w:val="00CD2D13"/>
    <w:rsid w:val="00CD5FC6"/>
    <w:rsid w:val="00CD622C"/>
    <w:rsid w:val="00CE11FE"/>
    <w:rsid w:val="00CE19F0"/>
    <w:rsid w:val="00CE340A"/>
    <w:rsid w:val="00CE3BAF"/>
    <w:rsid w:val="00CE4EFD"/>
    <w:rsid w:val="00CE61C9"/>
    <w:rsid w:val="00CF15B2"/>
    <w:rsid w:val="00CF1FB0"/>
    <w:rsid w:val="00CF32B4"/>
    <w:rsid w:val="00CF3795"/>
    <w:rsid w:val="00CF43EE"/>
    <w:rsid w:val="00CF516F"/>
    <w:rsid w:val="00CF654E"/>
    <w:rsid w:val="00D005E6"/>
    <w:rsid w:val="00D00627"/>
    <w:rsid w:val="00D02970"/>
    <w:rsid w:val="00D05F13"/>
    <w:rsid w:val="00D11901"/>
    <w:rsid w:val="00D12E01"/>
    <w:rsid w:val="00D13E76"/>
    <w:rsid w:val="00D144BF"/>
    <w:rsid w:val="00D14CD9"/>
    <w:rsid w:val="00D1565A"/>
    <w:rsid w:val="00D222EA"/>
    <w:rsid w:val="00D25D8C"/>
    <w:rsid w:val="00D3045C"/>
    <w:rsid w:val="00D32029"/>
    <w:rsid w:val="00D324C0"/>
    <w:rsid w:val="00D36E60"/>
    <w:rsid w:val="00D400B0"/>
    <w:rsid w:val="00D43BC0"/>
    <w:rsid w:val="00D46C43"/>
    <w:rsid w:val="00D46F42"/>
    <w:rsid w:val="00D471C8"/>
    <w:rsid w:val="00D50F8B"/>
    <w:rsid w:val="00D51C13"/>
    <w:rsid w:val="00D521E8"/>
    <w:rsid w:val="00D5220E"/>
    <w:rsid w:val="00D53A7B"/>
    <w:rsid w:val="00D53F1D"/>
    <w:rsid w:val="00D53FA1"/>
    <w:rsid w:val="00D54EEB"/>
    <w:rsid w:val="00D55586"/>
    <w:rsid w:val="00D56D7C"/>
    <w:rsid w:val="00D60086"/>
    <w:rsid w:val="00D60AD1"/>
    <w:rsid w:val="00D61301"/>
    <w:rsid w:val="00D61794"/>
    <w:rsid w:val="00D71E36"/>
    <w:rsid w:val="00D7314D"/>
    <w:rsid w:val="00D73C4B"/>
    <w:rsid w:val="00D7448F"/>
    <w:rsid w:val="00D74C31"/>
    <w:rsid w:val="00D75DC4"/>
    <w:rsid w:val="00D77138"/>
    <w:rsid w:val="00D7751E"/>
    <w:rsid w:val="00D77A6E"/>
    <w:rsid w:val="00D82433"/>
    <w:rsid w:val="00D8269D"/>
    <w:rsid w:val="00D826FE"/>
    <w:rsid w:val="00D831BB"/>
    <w:rsid w:val="00D8511B"/>
    <w:rsid w:val="00D86CA7"/>
    <w:rsid w:val="00D86D12"/>
    <w:rsid w:val="00D87147"/>
    <w:rsid w:val="00D901CB"/>
    <w:rsid w:val="00D92D69"/>
    <w:rsid w:val="00D94B1C"/>
    <w:rsid w:val="00D9642D"/>
    <w:rsid w:val="00DA0501"/>
    <w:rsid w:val="00DA0859"/>
    <w:rsid w:val="00DA3183"/>
    <w:rsid w:val="00DA56E2"/>
    <w:rsid w:val="00DA6AB4"/>
    <w:rsid w:val="00DB0588"/>
    <w:rsid w:val="00DB2458"/>
    <w:rsid w:val="00DB31FD"/>
    <w:rsid w:val="00DB7D2D"/>
    <w:rsid w:val="00DC19E5"/>
    <w:rsid w:val="00DC37D8"/>
    <w:rsid w:val="00DC6803"/>
    <w:rsid w:val="00DC7CB8"/>
    <w:rsid w:val="00DD00C4"/>
    <w:rsid w:val="00DD01FF"/>
    <w:rsid w:val="00DD0B20"/>
    <w:rsid w:val="00DD16B5"/>
    <w:rsid w:val="00DD24B1"/>
    <w:rsid w:val="00DD31F0"/>
    <w:rsid w:val="00DD4230"/>
    <w:rsid w:val="00DD4AA8"/>
    <w:rsid w:val="00DE14CC"/>
    <w:rsid w:val="00DE2E49"/>
    <w:rsid w:val="00DE3386"/>
    <w:rsid w:val="00DE4953"/>
    <w:rsid w:val="00DE5425"/>
    <w:rsid w:val="00DE5D32"/>
    <w:rsid w:val="00DE6A57"/>
    <w:rsid w:val="00DE7050"/>
    <w:rsid w:val="00DF0FF0"/>
    <w:rsid w:val="00DF1284"/>
    <w:rsid w:val="00DF32D6"/>
    <w:rsid w:val="00DF346E"/>
    <w:rsid w:val="00DF4B8D"/>
    <w:rsid w:val="00DF6099"/>
    <w:rsid w:val="00DF65F5"/>
    <w:rsid w:val="00E00EAA"/>
    <w:rsid w:val="00E019DE"/>
    <w:rsid w:val="00E022BA"/>
    <w:rsid w:val="00E1466A"/>
    <w:rsid w:val="00E14812"/>
    <w:rsid w:val="00E15283"/>
    <w:rsid w:val="00E20457"/>
    <w:rsid w:val="00E23464"/>
    <w:rsid w:val="00E240E6"/>
    <w:rsid w:val="00E26EF0"/>
    <w:rsid w:val="00E270FB"/>
    <w:rsid w:val="00E318B3"/>
    <w:rsid w:val="00E31A55"/>
    <w:rsid w:val="00E32ABC"/>
    <w:rsid w:val="00E32FD6"/>
    <w:rsid w:val="00E33F76"/>
    <w:rsid w:val="00E34054"/>
    <w:rsid w:val="00E35069"/>
    <w:rsid w:val="00E3611B"/>
    <w:rsid w:val="00E415DC"/>
    <w:rsid w:val="00E44325"/>
    <w:rsid w:val="00E447B5"/>
    <w:rsid w:val="00E44BD1"/>
    <w:rsid w:val="00E45E21"/>
    <w:rsid w:val="00E47534"/>
    <w:rsid w:val="00E50CFC"/>
    <w:rsid w:val="00E517F3"/>
    <w:rsid w:val="00E51BCA"/>
    <w:rsid w:val="00E53D57"/>
    <w:rsid w:val="00E555EC"/>
    <w:rsid w:val="00E5597B"/>
    <w:rsid w:val="00E57658"/>
    <w:rsid w:val="00E626A5"/>
    <w:rsid w:val="00E6432B"/>
    <w:rsid w:val="00E64569"/>
    <w:rsid w:val="00E64728"/>
    <w:rsid w:val="00E67C80"/>
    <w:rsid w:val="00E701E3"/>
    <w:rsid w:val="00E70B2C"/>
    <w:rsid w:val="00E70CF5"/>
    <w:rsid w:val="00E70E13"/>
    <w:rsid w:val="00E70FB8"/>
    <w:rsid w:val="00E7104A"/>
    <w:rsid w:val="00E71AB5"/>
    <w:rsid w:val="00E723F4"/>
    <w:rsid w:val="00E7417F"/>
    <w:rsid w:val="00E75A5E"/>
    <w:rsid w:val="00E76671"/>
    <w:rsid w:val="00E77B69"/>
    <w:rsid w:val="00E80F1E"/>
    <w:rsid w:val="00E836BB"/>
    <w:rsid w:val="00E87A66"/>
    <w:rsid w:val="00E90135"/>
    <w:rsid w:val="00E94521"/>
    <w:rsid w:val="00E97A99"/>
    <w:rsid w:val="00EA0B9E"/>
    <w:rsid w:val="00EA3042"/>
    <w:rsid w:val="00EA4229"/>
    <w:rsid w:val="00EA4F94"/>
    <w:rsid w:val="00EA53DA"/>
    <w:rsid w:val="00EA781C"/>
    <w:rsid w:val="00EA7FA8"/>
    <w:rsid w:val="00EB09E2"/>
    <w:rsid w:val="00EB0AED"/>
    <w:rsid w:val="00EB0F4B"/>
    <w:rsid w:val="00EB2D07"/>
    <w:rsid w:val="00EB4956"/>
    <w:rsid w:val="00EB64D4"/>
    <w:rsid w:val="00EB6B9C"/>
    <w:rsid w:val="00EB6DF2"/>
    <w:rsid w:val="00EB7E5A"/>
    <w:rsid w:val="00EC0229"/>
    <w:rsid w:val="00EC09F9"/>
    <w:rsid w:val="00EC3FA3"/>
    <w:rsid w:val="00EC4152"/>
    <w:rsid w:val="00EC6835"/>
    <w:rsid w:val="00EC6BF8"/>
    <w:rsid w:val="00EC70D1"/>
    <w:rsid w:val="00EC7C12"/>
    <w:rsid w:val="00ED03DA"/>
    <w:rsid w:val="00ED0972"/>
    <w:rsid w:val="00ED17BE"/>
    <w:rsid w:val="00ED2A6D"/>
    <w:rsid w:val="00ED3BE1"/>
    <w:rsid w:val="00ED4A0D"/>
    <w:rsid w:val="00ED56A7"/>
    <w:rsid w:val="00ED6351"/>
    <w:rsid w:val="00EE090E"/>
    <w:rsid w:val="00EE09AF"/>
    <w:rsid w:val="00EE0BD5"/>
    <w:rsid w:val="00EE3E1E"/>
    <w:rsid w:val="00EE4DD7"/>
    <w:rsid w:val="00EF07B7"/>
    <w:rsid w:val="00EF19B3"/>
    <w:rsid w:val="00EF33D3"/>
    <w:rsid w:val="00EF3D49"/>
    <w:rsid w:val="00EF5631"/>
    <w:rsid w:val="00EF6488"/>
    <w:rsid w:val="00EF6F5A"/>
    <w:rsid w:val="00EF780D"/>
    <w:rsid w:val="00F01F22"/>
    <w:rsid w:val="00F04970"/>
    <w:rsid w:val="00F067A4"/>
    <w:rsid w:val="00F07660"/>
    <w:rsid w:val="00F07CAE"/>
    <w:rsid w:val="00F07DD7"/>
    <w:rsid w:val="00F10CA2"/>
    <w:rsid w:val="00F11E14"/>
    <w:rsid w:val="00F1214D"/>
    <w:rsid w:val="00F12ED9"/>
    <w:rsid w:val="00F13E49"/>
    <w:rsid w:val="00F16527"/>
    <w:rsid w:val="00F200C7"/>
    <w:rsid w:val="00F213EE"/>
    <w:rsid w:val="00F23893"/>
    <w:rsid w:val="00F247B4"/>
    <w:rsid w:val="00F24D1A"/>
    <w:rsid w:val="00F26CC7"/>
    <w:rsid w:val="00F3365B"/>
    <w:rsid w:val="00F379D0"/>
    <w:rsid w:val="00F40330"/>
    <w:rsid w:val="00F4227A"/>
    <w:rsid w:val="00F43CBC"/>
    <w:rsid w:val="00F43D61"/>
    <w:rsid w:val="00F442E3"/>
    <w:rsid w:val="00F45525"/>
    <w:rsid w:val="00F456C5"/>
    <w:rsid w:val="00F46A01"/>
    <w:rsid w:val="00F53160"/>
    <w:rsid w:val="00F550A4"/>
    <w:rsid w:val="00F5514A"/>
    <w:rsid w:val="00F5573A"/>
    <w:rsid w:val="00F5608F"/>
    <w:rsid w:val="00F5609F"/>
    <w:rsid w:val="00F60D96"/>
    <w:rsid w:val="00F6137F"/>
    <w:rsid w:val="00F6245F"/>
    <w:rsid w:val="00F62BBE"/>
    <w:rsid w:val="00F641CF"/>
    <w:rsid w:val="00F64F18"/>
    <w:rsid w:val="00F65641"/>
    <w:rsid w:val="00F66CD4"/>
    <w:rsid w:val="00F67D2A"/>
    <w:rsid w:val="00F7061F"/>
    <w:rsid w:val="00F725AF"/>
    <w:rsid w:val="00F72F44"/>
    <w:rsid w:val="00F74F78"/>
    <w:rsid w:val="00F74FB2"/>
    <w:rsid w:val="00F80E43"/>
    <w:rsid w:val="00F81196"/>
    <w:rsid w:val="00F81412"/>
    <w:rsid w:val="00F82B8B"/>
    <w:rsid w:val="00F83B4C"/>
    <w:rsid w:val="00F852D5"/>
    <w:rsid w:val="00F85362"/>
    <w:rsid w:val="00F9311A"/>
    <w:rsid w:val="00F9361D"/>
    <w:rsid w:val="00F941C2"/>
    <w:rsid w:val="00F94D78"/>
    <w:rsid w:val="00F96059"/>
    <w:rsid w:val="00F9632B"/>
    <w:rsid w:val="00F9639D"/>
    <w:rsid w:val="00FA1A05"/>
    <w:rsid w:val="00FA242E"/>
    <w:rsid w:val="00FA2944"/>
    <w:rsid w:val="00FA3BCC"/>
    <w:rsid w:val="00FA4370"/>
    <w:rsid w:val="00FA4843"/>
    <w:rsid w:val="00FA7C4E"/>
    <w:rsid w:val="00FB018E"/>
    <w:rsid w:val="00FB01F1"/>
    <w:rsid w:val="00FB308C"/>
    <w:rsid w:val="00FB670A"/>
    <w:rsid w:val="00FC2377"/>
    <w:rsid w:val="00FD053B"/>
    <w:rsid w:val="00FD06E9"/>
    <w:rsid w:val="00FD1763"/>
    <w:rsid w:val="00FD1933"/>
    <w:rsid w:val="00FD1E80"/>
    <w:rsid w:val="00FD282C"/>
    <w:rsid w:val="00FD5659"/>
    <w:rsid w:val="00FD5B3D"/>
    <w:rsid w:val="00FD6D7C"/>
    <w:rsid w:val="00FD7AA7"/>
    <w:rsid w:val="00FD7BD5"/>
    <w:rsid w:val="00FE01C9"/>
    <w:rsid w:val="00FE387C"/>
    <w:rsid w:val="00FE3E80"/>
    <w:rsid w:val="00FE7A1E"/>
    <w:rsid w:val="00FE7D9F"/>
    <w:rsid w:val="00FF0BEA"/>
    <w:rsid w:val="00FF15E3"/>
    <w:rsid w:val="00FF1F4E"/>
    <w:rsid w:val="00FF256D"/>
    <w:rsid w:val="00FF2B4C"/>
    <w:rsid w:val="00FF2C6A"/>
    <w:rsid w:val="00FF3B84"/>
    <w:rsid w:val="00FF3F52"/>
    <w:rsid w:val="00FF5407"/>
    <w:rsid w:val="00FF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DA343FF"/>
  <w15:docId w15:val="{1544202E-AC56-4C72-97A0-C607AD9A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6F4"/>
    <w:rPr>
      <w:rFonts w:ascii="Arial" w:hAnsi="Arial"/>
      <w:lang w:val="es-ES" w:eastAsia="ja-JP"/>
    </w:rPr>
  </w:style>
  <w:style w:type="paragraph" w:styleId="Ttulo1">
    <w:name w:val="heading 1"/>
    <w:aliases w:val="[MVM] Título 1"/>
    <w:basedOn w:val="Normal"/>
    <w:next w:val="Normal"/>
    <w:link w:val="Ttulo1Car"/>
    <w:uiPriority w:val="9"/>
    <w:qFormat/>
    <w:rsid w:val="001116CB"/>
    <w:pPr>
      <w:keepNext/>
      <w:numPr>
        <w:numId w:val="2"/>
      </w:numPr>
      <w:spacing w:before="240" w:after="240"/>
      <w:outlineLvl w:val="0"/>
    </w:pPr>
    <w:rPr>
      <w:rFonts w:ascii="Verdana" w:hAnsi="Verdana"/>
      <w:b/>
      <w:kern w:val="28"/>
      <w:sz w:val="28"/>
      <w:lang w:val="es-MX"/>
    </w:rPr>
  </w:style>
  <w:style w:type="paragraph" w:styleId="Ttulo2">
    <w:name w:val="heading 2"/>
    <w:aliases w:val="[MVM] Título 2"/>
    <w:basedOn w:val="Normal"/>
    <w:next w:val="Normal"/>
    <w:link w:val="Ttulo2Car"/>
    <w:uiPriority w:val="9"/>
    <w:qFormat/>
    <w:rsid w:val="004546F4"/>
    <w:pPr>
      <w:keepNext/>
      <w:numPr>
        <w:ilvl w:val="1"/>
        <w:numId w:val="2"/>
      </w:numPr>
      <w:spacing w:before="240" w:after="120"/>
      <w:outlineLvl w:val="1"/>
    </w:pPr>
    <w:rPr>
      <w:b/>
      <w:i/>
      <w:sz w:val="24"/>
    </w:rPr>
  </w:style>
  <w:style w:type="paragraph" w:styleId="Ttulo3">
    <w:name w:val="heading 3"/>
    <w:aliases w:val="[MVM] Título 3"/>
    <w:basedOn w:val="Normal"/>
    <w:next w:val="Normal"/>
    <w:link w:val="Ttulo3Car"/>
    <w:uiPriority w:val="9"/>
    <w:qFormat/>
    <w:rsid w:val="00E31A55"/>
    <w:pPr>
      <w:keepNext/>
      <w:numPr>
        <w:ilvl w:val="2"/>
        <w:numId w:val="2"/>
      </w:numPr>
      <w:spacing w:before="240" w:after="120"/>
      <w:outlineLvl w:val="2"/>
    </w:pPr>
    <w:rPr>
      <w:b/>
      <w:sz w:val="24"/>
    </w:rPr>
  </w:style>
  <w:style w:type="paragraph" w:styleId="Ttulo4">
    <w:name w:val="heading 4"/>
    <w:aliases w:val="[MVM] Título 4"/>
    <w:basedOn w:val="Normal"/>
    <w:next w:val="Normal"/>
    <w:link w:val="Ttulo4Car"/>
    <w:uiPriority w:val="9"/>
    <w:qFormat/>
    <w:rsid w:val="004546F4"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aliases w:val="[MVM] Título 5"/>
    <w:basedOn w:val="Normal"/>
    <w:next w:val="Normal"/>
    <w:link w:val="Ttulo5Car"/>
    <w:uiPriority w:val="9"/>
    <w:qFormat/>
    <w:rsid w:val="004546F4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qFormat/>
    <w:rsid w:val="004546F4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4546F4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qFormat/>
    <w:rsid w:val="004546F4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uiPriority w:val="9"/>
    <w:qFormat/>
    <w:rsid w:val="004546F4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[MVM] Título 1 Car"/>
    <w:basedOn w:val="Fuentedeprrafopredeter"/>
    <w:link w:val="Ttulo1"/>
    <w:uiPriority w:val="9"/>
    <w:locked/>
    <w:rsid w:val="00552802"/>
    <w:rPr>
      <w:rFonts w:ascii="Verdana" w:hAnsi="Verdana"/>
      <w:b/>
      <w:kern w:val="28"/>
      <w:sz w:val="28"/>
      <w:lang w:val="es-MX" w:eastAsia="ja-JP"/>
    </w:rPr>
  </w:style>
  <w:style w:type="character" w:customStyle="1" w:styleId="Ttulo2Car">
    <w:name w:val="Título 2 Car"/>
    <w:aliases w:val="[MVM] Título 2 Car"/>
    <w:basedOn w:val="Fuentedeprrafopredeter"/>
    <w:link w:val="Ttulo2"/>
    <w:uiPriority w:val="9"/>
    <w:locked/>
    <w:rsid w:val="00552802"/>
    <w:rPr>
      <w:rFonts w:ascii="Arial" w:hAnsi="Arial"/>
      <w:b/>
      <w:i/>
      <w:sz w:val="24"/>
      <w:lang w:val="es-ES" w:eastAsia="ja-JP"/>
    </w:rPr>
  </w:style>
  <w:style w:type="character" w:customStyle="1" w:styleId="Ttulo3Car">
    <w:name w:val="Título 3 Car"/>
    <w:aliases w:val="[MVM] Título 3 Car"/>
    <w:basedOn w:val="Fuentedeprrafopredeter"/>
    <w:link w:val="Ttulo3"/>
    <w:uiPriority w:val="9"/>
    <w:locked/>
    <w:rsid w:val="00E31A55"/>
    <w:rPr>
      <w:rFonts w:ascii="Arial" w:hAnsi="Arial"/>
      <w:b/>
      <w:sz w:val="24"/>
      <w:lang w:val="es-ES" w:eastAsia="ja-JP"/>
    </w:rPr>
  </w:style>
  <w:style w:type="character" w:customStyle="1" w:styleId="Ttulo4Car">
    <w:name w:val="Título 4 Car"/>
    <w:aliases w:val="[MVM] Título 4 Car"/>
    <w:basedOn w:val="Fuentedeprrafopredeter"/>
    <w:link w:val="Ttulo4"/>
    <w:uiPriority w:val="9"/>
    <w:locked/>
    <w:rsid w:val="00802551"/>
    <w:rPr>
      <w:rFonts w:ascii="Arial" w:hAnsi="Arial"/>
      <w:b/>
      <w:sz w:val="24"/>
      <w:lang w:val="es-ES" w:eastAsia="ja-JP"/>
    </w:rPr>
  </w:style>
  <w:style w:type="character" w:customStyle="1" w:styleId="Ttulo5Car">
    <w:name w:val="Título 5 Car"/>
    <w:aliases w:val="[MVM] Título 5 Car"/>
    <w:basedOn w:val="Fuentedeprrafopredeter"/>
    <w:link w:val="Ttulo5"/>
    <w:uiPriority w:val="9"/>
    <w:locked/>
    <w:rsid w:val="00552802"/>
    <w:rPr>
      <w:rFonts w:ascii="Arial" w:hAnsi="Arial"/>
      <w:sz w:val="22"/>
      <w:lang w:val="es-ES" w:eastAsia="ja-JP"/>
    </w:rPr>
  </w:style>
  <w:style w:type="character" w:customStyle="1" w:styleId="Ttulo6Car">
    <w:name w:val="Título 6 Car"/>
    <w:basedOn w:val="Fuentedeprrafopredeter"/>
    <w:link w:val="Ttulo6"/>
    <w:uiPriority w:val="9"/>
    <w:locked/>
    <w:rsid w:val="00552802"/>
    <w:rPr>
      <w:i/>
      <w:sz w:val="22"/>
      <w:lang w:val="es-ES" w:eastAsia="ja-JP"/>
    </w:rPr>
  </w:style>
  <w:style w:type="character" w:customStyle="1" w:styleId="Ttulo7Car">
    <w:name w:val="Título 7 Car"/>
    <w:basedOn w:val="Fuentedeprrafopredeter"/>
    <w:link w:val="Ttulo7"/>
    <w:uiPriority w:val="9"/>
    <w:locked/>
    <w:rsid w:val="00552802"/>
    <w:rPr>
      <w:rFonts w:ascii="Arial" w:hAnsi="Arial"/>
      <w:lang w:val="es-ES" w:eastAsia="ja-JP"/>
    </w:rPr>
  </w:style>
  <w:style w:type="character" w:customStyle="1" w:styleId="Ttulo8Car">
    <w:name w:val="Título 8 Car"/>
    <w:basedOn w:val="Fuentedeprrafopredeter"/>
    <w:link w:val="Ttulo8"/>
    <w:uiPriority w:val="9"/>
    <w:locked/>
    <w:rsid w:val="00552802"/>
    <w:rPr>
      <w:rFonts w:ascii="Arial" w:hAnsi="Arial"/>
      <w:i/>
      <w:lang w:val="es-ES" w:eastAsia="ja-JP"/>
    </w:rPr>
  </w:style>
  <w:style w:type="character" w:customStyle="1" w:styleId="Ttulo9Car">
    <w:name w:val="Título 9 Car"/>
    <w:basedOn w:val="Fuentedeprrafopredeter"/>
    <w:link w:val="Ttulo9"/>
    <w:uiPriority w:val="9"/>
    <w:locked/>
    <w:rsid w:val="00552802"/>
    <w:rPr>
      <w:rFonts w:ascii="Arial" w:hAnsi="Arial"/>
      <w:b/>
      <w:i/>
      <w:sz w:val="18"/>
      <w:lang w:val="es-ES" w:eastAsia="ja-JP"/>
    </w:rPr>
  </w:style>
  <w:style w:type="paragraph" w:customStyle="1" w:styleId="TP">
    <w:name w:val="TP"/>
    <w:basedOn w:val="Normal"/>
    <w:uiPriority w:val="99"/>
    <w:rsid w:val="004546F4"/>
    <w:pPr>
      <w:spacing w:before="440" w:after="120"/>
      <w:jc w:val="center"/>
    </w:pPr>
    <w:rPr>
      <w:b/>
      <w:i/>
      <w:sz w:val="28"/>
      <w:lang w:val="es-MX"/>
    </w:rPr>
  </w:style>
  <w:style w:type="paragraph" w:customStyle="1" w:styleId="C1">
    <w:name w:val="C1"/>
    <w:basedOn w:val="Normal"/>
    <w:rsid w:val="001116CB"/>
    <w:pPr>
      <w:spacing w:before="120" w:after="120"/>
      <w:jc w:val="both"/>
    </w:pPr>
    <w:rPr>
      <w:rFonts w:ascii="Verdana" w:hAnsi="Verdana"/>
      <w:lang w:val="es-MX"/>
    </w:rPr>
  </w:style>
  <w:style w:type="paragraph" w:customStyle="1" w:styleId="V1">
    <w:name w:val="V1"/>
    <w:basedOn w:val="C1"/>
    <w:rsid w:val="004546F4"/>
    <w:pPr>
      <w:numPr>
        <w:numId w:val="1"/>
      </w:numPr>
    </w:pPr>
  </w:style>
  <w:style w:type="paragraph" w:customStyle="1" w:styleId="V2">
    <w:name w:val="V2"/>
    <w:basedOn w:val="V1"/>
    <w:uiPriority w:val="99"/>
    <w:rsid w:val="004546F4"/>
    <w:pPr>
      <w:numPr>
        <w:numId w:val="3"/>
      </w:numPr>
      <w:spacing w:before="60" w:after="60"/>
    </w:pPr>
  </w:style>
  <w:style w:type="paragraph" w:styleId="Encabezado">
    <w:name w:val="header"/>
    <w:basedOn w:val="Normal"/>
    <w:link w:val="EncabezadoCar"/>
    <w:uiPriority w:val="99"/>
    <w:rsid w:val="004546F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552802"/>
    <w:rPr>
      <w:rFonts w:ascii="Arial" w:hAnsi="Arial" w:cs="Times New Roman"/>
      <w:sz w:val="20"/>
      <w:szCs w:val="20"/>
      <w:lang w:val="es-ES" w:eastAsia="ja-JP"/>
    </w:rPr>
  </w:style>
  <w:style w:type="paragraph" w:styleId="Piedepgina">
    <w:name w:val="footer"/>
    <w:basedOn w:val="Normal"/>
    <w:link w:val="PiedepginaCar"/>
    <w:uiPriority w:val="99"/>
    <w:rsid w:val="004546F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552802"/>
    <w:rPr>
      <w:rFonts w:ascii="Arial" w:hAnsi="Arial" w:cs="Times New Roman"/>
      <w:sz w:val="20"/>
      <w:szCs w:val="20"/>
      <w:lang w:val="es-ES" w:eastAsia="ja-JP"/>
    </w:rPr>
  </w:style>
  <w:style w:type="character" w:styleId="Nmerodepgina">
    <w:name w:val="page number"/>
    <w:basedOn w:val="Fuentedeprrafopredeter"/>
    <w:uiPriority w:val="99"/>
    <w:rsid w:val="004546F4"/>
    <w:rPr>
      <w:rFonts w:cs="Times New Roman"/>
    </w:rPr>
  </w:style>
  <w:style w:type="paragraph" w:customStyle="1" w:styleId="VN">
    <w:name w:val="VN"/>
    <w:basedOn w:val="V1"/>
    <w:uiPriority w:val="99"/>
    <w:rsid w:val="004546F4"/>
    <w:pPr>
      <w:numPr>
        <w:numId w:val="4"/>
      </w:numPr>
    </w:pPr>
  </w:style>
  <w:style w:type="paragraph" w:customStyle="1" w:styleId="EJEMTABLA">
    <w:name w:val="EJEMTABLA"/>
    <w:basedOn w:val="Normal"/>
    <w:uiPriority w:val="99"/>
    <w:rsid w:val="004546F4"/>
    <w:pPr>
      <w:spacing w:before="120" w:after="120"/>
    </w:pPr>
    <w:rPr>
      <w:lang w:val="es-MX"/>
    </w:rPr>
  </w:style>
  <w:style w:type="paragraph" w:customStyle="1" w:styleId="ENCABTABLA">
    <w:name w:val="ENCABTABLA"/>
    <w:basedOn w:val="Normal"/>
    <w:uiPriority w:val="99"/>
    <w:rsid w:val="001116CB"/>
    <w:pPr>
      <w:spacing w:before="120" w:after="120"/>
      <w:jc w:val="center"/>
    </w:pPr>
    <w:rPr>
      <w:rFonts w:ascii="Verdana" w:hAnsi="Verdana"/>
      <w:b/>
      <w:lang w:val="es-MX"/>
    </w:rPr>
  </w:style>
  <w:style w:type="paragraph" w:customStyle="1" w:styleId="TEXCETABLA">
    <w:name w:val="TEXCETABLA"/>
    <w:basedOn w:val="Normal"/>
    <w:uiPriority w:val="99"/>
    <w:rsid w:val="001116CB"/>
    <w:pPr>
      <w:spacing w:before="60" w:after="60"/>
    </w:pPr>
    <w:rPr>
      <w:rFonts w:ascii="Verdana" w:hAnsi="Verdana"/>
      <w:lang w:val="es-MX"/>
    </w:rPr>
  </w:style>
  <w:style w:type="paragraph" w:customStyle="1" w:styleId="TABTABLA">
    <w:name w:val="TABTABLA"/>
    <w:basedOn w:val="TEXCETABLA"/>
    <w:uiPriority w:val="99"/>
    <w:rsid w:val="004546F4"/>
    <w:pPr>
      <w:tabs>
        <w:tab w:val="right" w:pos="1827"/>
      </w:tabs>
    </w:pPr>
  </w:style>
  <w:style w:type="paragraph" w:customStyle="1" w:styleId="TP1">
    <w:name w:val="TP1"/>
    <w:basedOn w:val="TP"/>
    <w:uiPriority w:val="99"/>
    <w:rsid w:val="004546F4"/>
  </w:style>
  <w:style w:type="paragraph" w:styleId="Fecha">
    <w:name w:val="Date"/>
    <w:basedOn w:val="Normal"/>
    <w:next w:val="Normal"/>
    <w:link w:val="FechaCar"/>
    <w:uiPriority w:val="99"/>
    <w:rsid w:val="004546F4"/>
  </w:style>
  <w:style w:type="character" w:customStyle="1" w:styleId="FechaCar">
    <w:name w:val="Fecha Car"/>
    <w:basedOn w:val="Fuentedeprrafopredeter"/>
    <w:link w:val="Fecha"/>
    <w:uiPriority w:val="99"/>
    <w:semiHidden/>
    <w:locked/>
    <w:rsid w:val="00552802"/>
    <w:rPr>
      <w:rFonts w:ascii="Arial" w:hAnsi="Arial" w:cs="Times New Roman"/>
      <w:sz w:val="20"/>
      <w:szCs w:val="20"/>
      <w:lang w:val="es-ES" w:eastAsia="ja-JP"/>
    </w:rPr>
  </w:style>
  <w:style w:type="paragraph" w:customStyle="1" w:styleId="TABUTABLA">
    <w:name w:val="TABUTABLA"/>
    <w:basedOn w:val="TEXCETABLA"/>
    <w:uiPriority w:val="99"/>
    <w:rsid w:val="004546F4"/>
    <w:pPr>
      <w:tabs>
        <w:tab w:val="right" w:pos="1827"/>
      </w:tabs>
    </w:pPr>
  </w:style>
  <w:style w:type="paragraph" w:customStyle="1" w:styleId="C2">
    <w:name w:val="C2"/>
    <w:basedOn w:val="C1"/>
    <w:uiPriority w:val="99"/>
    <w:rsid w:val="004546F4"/>
  </w:style>
  <w:style w:type="paragraph" w:styleId="Puesto">
    <w:name w:val="Title"/>
    <w:basedOn w:val="Normal"/>
    <w:link w:val="PuestoCar"/>
    <w:uiPriority w:val="99"/>
    <w:qFormat/>
    <w:rsid w:val="001116CB"/>
    <w:pPr>
      <w:jc w:val="center"/>
    </w:pPr>
    <w:rPr>
      <w:rFonts w:ascii="Verdana" w:eastAsia="Arial Unicode MS" w:hAnsi="Verdana" w:cs="Arial"/>
      <w:b/>
      <w:bCs/>
      <w:sz w:val="32"/>
      <w:szCs w:val="36"/>
      <w:lang w:eastAsia="es-ES"/>
    </w:rPr>
  </w:style>
  <w:style w:type="character" w:customStyle="1" w:styleId="PuestoCar">
    <w:name w:val="Puesto Car"/>
    <w:basedOn w:val="Fuentedeprrafopredeter"/>
    <w:link w:val="Puesto"/>
    <w:uiPriority w:val="99"/>
    <w:locked/>
    <w:rsid w:val="00552802"/>
    <w:rPr>
      <w:rFonts w:ascii="Cambria" w:hAnsi="Cambria" w:cs="Times New Roman"/>
      <w:b/>
      <w:bCs/>
      <w:kern w:val="28"/>
      <w:sz w:val="32"/>
      <w:szCs w:val="32"/>
      <w:lang w:val="es-ES" w:eastAsia="ja-JP"/>
    </w:rPr>
  </w:style>
  <w:style w:type="paragraph" w:customStyle="1" w:styleId="infoblue">
    <w:name w:val="infoblue"/>
    <w:basedOn w:val="Normal"/>
    <w:uiPriority w:val="99"/>
    <w:rsid w:val="004546F4"/>
    <w:pPr>
      <w:spacing w:after="120" w:line="240" w:lineRule="atLeast"/>
      <w:ind w:left="720"/>
      <w:jc w:val="both"/>
    </w:pPr>
    <w:rPr>
      <w:rFonts w:eastAsia="Arial Unicode MS"/>
      <w:i/>
      <w:iCs/>
      <w:color w:val="0000FF"/>
      <w:lang w:val="es-CO" w:eastAsia="es-ES"/>
    </w:rPr>
  </w:style>
  <w:style w:type="paragraph" w:styleId="NormalWeb">
    <w:name w:val="Normal (Web)"/>
    <w:basedOn w:val="Normal"/>
    <w:uiPriority w:val="99"/>
    <w:rsid w:val="004546F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customStyle="1" w:styleId="tabletext">
    <w:name w:val="tabletext"/>
    <w:basedOn w:val="Normal"/>
    <w:uiPriority w:val="99"/>
    <w:rsid w:val="004546F4"/>
    <w:pPr>
      <w:spacing w:after="120" w:line="240" w:lineRule="atLeast"/>
    </w:pPr>
    <w:rPr>
      <w:rFonts w:ascii="Times New Roman" w:eastAsia="Arial Unicode MS" w:hAnsi="Times New Roman"/>
      <w:lang w:eastAsia="es-ES"/>
    </w:rPr>
  </w:style>
  <w:style w:type="character" w:styleId="Hipervnculo">
    <w:name w:val="Hyperlink"/>
    <w:basedOn w:val="Fuentedeprrafopredeter"/>
    <w:uiPriority w:val="99"/>
    <w:rsid w:val="004546F4"/>
    <w:rPr>
      <w:rFonts w:cs="Times New Roman"/>
      <w:color w:val="0000FF"/>
      <w:u w:val="single"/>
    </w:rPr>
  </w:style>
  <w:style w:type="paragraph" w:styleId="TDC1">
    <w:name w:val="toc 1"/>
    <w:basedOn w:val="Normal"/>
    <w:uiPriority w:val="39"/>
    <w:rsid w:val="004546F4"/>
    <w:pPr>
      <w:spacing w:before="240" w:after="60" w:line="240" w:lineRule="atLeast"/>
      <w:ind w:right="720"/>
    </w:pPr>
    <w:rPr>
      <w:rFonts w:ascii="Times New Roman" w:eastAsia="Arial Unicode MS" w:hAnsi="Times New Roman"/>
      <w:lang w:eastAsia="es-ES"/>
    </w:rPr>
  </w:style>
  <w:style w:type="paragraph" w:styleId="TDC2">
    <w:name w:val="toc 2"/>
    <w:basedOn w:val="Normal"/>
    <w:uiPriority w:val="39"/>
    <w:rsid w:val="004546F4"/>
    <w:pPr>
      <w:spacing w:line="240" w:lineRule="atLeast"/>
      <w:ind w:left="432" w:right="720"/>
    </w:pPr>
    <w:rPr>
      <w:rFonts w:ascii="Times New Roman" w:eastAsia="Arial Unicode MS" w:hAnsi="Times New Roman"/>
      <w:lang w:eastAsia="es-ES"/>
    </w:rPr>
  </w:style>
  <w:style w:type="paragraph" w:styleId="TDC3">
    <w:name w:val="toc 3"/>
    <w:basedOn w:val="Normal"/>
    <w:uiPriority w:val="39"/>
    <w:rsid w:val="004546F4"/>
    <w:pPr>
      <w:spacing w:line="240" w:lineRule="atLeast"/>
      <w:ind w:left="864"/>
    </w:pPr>
    <w:rPr>
      <w:rFonts w:ascii="Times New Roman" w:eastAsia="Arial Unicode MS" w:hAnsi="Times New Roman"/>
      <w:lang w:eastAsia="es-ES"/>
    </w:rPr>
  </w:style>
  <w:style w:type="paragraph" w:styleId="TDC4">
    <w:name w:val="toc 4"/>
    <w:basedOn w:val="Normal"/>
    <w:next w:val="Normal"/>
    <w:autoRedefine/>
    <w:uiPriority w:val="99"/>
    <w:semiHidden/>
    <w:rsid w:val="004546F4"/>
    <w:pPr>
      <w:ind w:left="600"/>
    </w:pPr>
  </w:style>
  <w:style w:type="paragraph" w:styleId="TDC5">
    <w:name w:val="toc 5"/>
    <w:basedOn w:val="Normal"/>
    <w:next w:val="Normal"/>
    <w:autoRedefine/>
    <w:uiPriority w:val="99"/>
    <w:semiHidden/>
    <w:rsid w:val="004546F4"/>
    <w:pPr>
      <w:ind w:left="800"/>
    </w:pPr>
  </w:style>
  <w:style w:type="paragraph" w:styleId="TDC6">
    <w:name w:val="toc 6"/>
    <w:basedOn w:val="Normal"/>
    <w:next w:val="Normal"/>
    <w:autoRedefine/>
    <w:uiPriority w:val="99"/>
    <w:semiHidden/>
    <w:rsid w:val="004546F4"/>
    <w:pPr>
      <w:ind w:left="1000"/>
    </w:pPr>
  </w:style>
  <w:style w:type="paragraph" w:styleId="TDC7">
    <w:name w:val="toc 7"/>
    <w:basedOn w:val="Normal"/>
    <w:next w:val="Normal"/>
    <w:autoRedefine/>
    <w:uiPriority w:val="99"/>
    <w:semiHidden/>
    <w:rsid w:val="004546F4"/>
    <w:pPr>
      <w:ind w:left="1200"/>
    </w:pPr>
  </w:style>
  <w:style w:type="paragraph" w:styleId="TDC8">
    <w:name w:val="toc 8"/>
    <w:basedOn w:val="Normal"/>
    <w:next w:val="Normal"/>
    <w:autoRedefine/>
    <w:uiPriority w:val="99"/>
    <w:semiHidden/>
    <w:rsid w:val="004546F4"/>
    <w:pPr>
      <w:ind w:left="1400"/>
    </w:pPr>
  </w:style>
  <w:style w:type="paragraph" w:styleId="TDC9">
    <w:name w:val="toc 9"/>
    <w:basedOn w:val="Normal"/>
    <w:next w:val="Normal"/>
    <w:autoRedefine/>
    <w:uiPriority w:val="99"/>
    <w:semiHidden/>
    <w:rsid w:val="004546F4"/>
    <w:pPr>
      <w:ind w:left="1600"/>
    </w:pPr>
  </w:style>
  <w:style w:type="paragraph" w:styleId="Textoindependiente">
    <w:name w:val="Body Text"/>
    <w:basedOn w:val="Normal"/>
    <w:link w:val="TextoindependienteCar"/>
    <w:uiPriority w:val="99"/>
    <w:rsid w:val="003145DF"/>
    <w:pPr>
      <w:jc w:val="both"/>
    </w:pPr>
    <w:rPr>
      <w:rFonts w:ascii="Times New Roman" w:hAnsi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552802"/>
    <w:rPr>
      <w:rFonts w:ascii="Arial" w:hAnsi="Arial" w:cs="Times New Roman"/>
      <w:sz w:val="20"/>
      <w:szCs w:val="20"/>
      <w:lang w:val="es-ES" w:eastAsia="ja-JP"/>
    </w:rPr>
  </w:style>
  <w:style w:type="table" w:styleId="Tablaconcuadrcula">
    <w:name w:val="Table Grid"/>
    <w:basedOn w:val="Tablanormal"/>
    <w:uiPriority w:val="59"/>
    <w:rsid w:val="00B046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F9605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552802"/>
    <w:rPr>
      <w:rFonts w:cs="Times New Roman"/>
      <w:sz w:val="2"/>
      <w:lang w:val="es-ES" w:eastAsia="ja-JP"/>
    </w:rPr>
  </w:style>
  <w:style w:type="paragraph" w:customStyle="1" w:styleId="EstiloTtulo112pt">
    <w:name w:val="Estilo Título 1 + 12 pt"/>
    <w:basedOn w:val="Ttulo1"/>
    <w:uiPriority w:val="99"/>
    <w:rsid w:val="001116CB"/>
    <w:rPr>
      <w:bCs/>
      <w:sz w:val="24"/>
    </w:rPr>
  </w:style>
  <w:style w:type="paragraph" w:customStyle="1" w:styleId="EstiloTtulo112pt1">
    <w:name w:val="Estilo Título 1 + 12 pt1"/>
    <w:basedOn w:val="Ttulo1"/>
    <w:uiPriority w:val="99"/>
    <w:rsid w:val="001116CB"/>
    <w:pPr>
      <w:numPr>
        <w:numId w:val="0"/>
      </w:numPr>
    </w:pPr>
    <w:rPr>
      <w:bCs/>
      <w:sz w:val="24"/>
    </w:rPr>
  </w:style>
  <w:style w:type="paragraph" w:customStyle="1" w:styleId="EstiloinfoblueIzquierda0cm">
    <w:name w:val="Estilo infoblue + Izquierda:  0 cm"/>
    <w:basedOn w:val="infoblue"/>
    <w:uiPriority w:val="99"/>
    <w:rsid w:val="001116CB"/>
    <w:pPr>
      <w:ind w:left="0"/>
    </w:pPr>
    <w:rPr>
      <w:rFonts w:ascii="Verdana" w:hAnsi="Verdana"/>
    </w:rPr>
  </w:style>
  <w:style w:type="character" w:customStyle="1" w:styleId="EstiloNegritaCursivaAzul">
    <w:name w:val="Estilo Negrita Cursiva Azul"/>
    <w:basedOn w:val="Fuentedeprrafopredeter"/>
    <w:uiPriority w:val="99"/>
    <w:rsid w:val="00137B03"/>
    <w:rPr>
      <w:rFonts w:ascii="Verdana" w:hAnsi="Verdana" w:cs="Times New Roman"/>
      <w:b/>
      <w:bCs/>
      <w:i/>
      <w:iCs/>
      <w:color w:val="0000FF"/>
    </w:rPr>
  </w:style>
  <w:style w:type="character" w:customStyle="1" w:styleId="EstiloCursivaAzul">
    <w:name w:val="Estilo Cursiva Azul"/>
    <w:basedOn w:val="Fuentedeprrafopredeter"/>
    <w:uiPriority w:val="99"/>
    <w:rsid w:val="00137B03"/>
    <w:rPr>
      <w:rFonts w:ascii="Verdana" w:hAnsi="Verdana" w:cs="Times New Roman"/>
      <w:i/>
      <w:iCs/>
      <w:color w:val="0000FF"/>
    </w:rPr>
  </w:style>
  <w:style w:type="paragraph" w:customStyle="1" w:styleId="EstiloinfoblueDespus0ptoInterlineadosencillo">
    <w:name w:val="Estilo infoblue + Después:  0 pto Interlineado:  sencillo"/>
    <w:basedOn w:val="infoblue"/>
    <w:uiPriority w:val="99"/>
    <w:rsid w:val="00137B03"/>
    <w:pPr>
      <w:spacing w:after="0" w:line="240" w:lineRule="auto"/>
    </w:pPr>
    <w:rPr>
      <w:rFonts w:ascii="Verdana" w:hAnsi="Verdana"/>
    </w:rPr>
  </w:style>
  <w:style w:type="paragraph" w:customStyle="1" w:styleId="EstiloinfoblueDespus0ptoInterlineadosencillo1">
    <w:name w:val="Estilo infoblue + Después:  0 pto Interlineado:  sencillo1"/>
    <w:basedOn w:val="infoblue"/>
    <w:uiPriority w:val="99"/>
    <w:rsid w:val="00137B03"/>
    <w:pPr>
      <w:spacing w:after="0" w:line="240" w:lineRule="auto"/>
    </w:pPr>
    <w:rPr>
      <w:rFonts w:ascii="Verdana" w:hAnsi="Verdana"/>
    </w:rPr>
  </w:style>
  <w:style w:type="paragraph" w:customStyle="1" w:styleId="EstiloinfoblueIzquierda225cm">
    <w:name w:val="Estilo infoblue + Izquierda:  2.25 cm"/>
    <w:basedOn w:val="infoblue"/>
    <w:uiPriority w:val="99"/>
    <w:rsid w:val="00137B03"/>
    <w:pPr>
      <w:ind w:left="1276"/>
    </w:pPr>
    <w:rPr>
      <w:rFonts w:ascii="Verdana" w:hAnsi="Verdana"/>
    </w:rPr>
  </w:style>
  <w:style w:type="paragraph" w:customStyle="1" w:styleId="EstiloCursivaAzulIzquierda051cm">
    <w:name w:val="Estilo Cursiva Azul Izquierda:  0.51 cm"/>
    <w:basedOn w:val="Normal"/>
    <w:uiPriority w:val="99"/>
    <w:rsid w:val="00137B03"/>
    <w:pPr>
      <w:ind w:left="288"/>
    </w:pPr>
    <w:rPr>
      <w:rFonts w:ascii="Verdana" w:hAnsi="Verdana"/>
      <w:i/>
      <w:iCs/>
      <w:color w:val="0000FF"/>
    </w:rPr>
  </w:style>
  <w:style w:type="paragraph" w:customStyle="1" w:styleId="EstiloTtulo2SinCursiva">
    <w:name w:val="Estilo Título 2 + Sin Cursiva"/>
    <w:basedOn w:val="Ttulo2"/>
    <w:uiPriority w:val="99"/>
    <w:rsid w:val="007C13CA"/>
    <w:rPr>
      <w:rFonts w:ascii="Verdana" w:hAnsi="Verdana"/>
      <w:bCs/>
      <w:i w:val="0"/>
    </w:rPr>
  </w:style>
  <w:style w:type="character" w:customStyle="1" w:styleId="EstiloEstiloCursivaAzulSinCursiva">
    <w:name w:val="Estilo Estilo Cursiva Azul + Sin Cursiva"/>
    <w:basedOn w:val="EstiloCursivaAzul"/>
    <w:uiPriority w:val="99"/>
    <w:rsid w:val="005535DA"/>
    <w:rPr>
      <w:rFonts w:ascii="Verdana" w:hAnsi="Verdana" w:cs="Times New Roman"/>
      <w:i/>
      <w:iCs/>
      <w:color w:val="0000FF"/>
    </w:rPr>
  </w:style>
  <w:style w:type="paragraph" w:styleId="ndice1">
    <w:name w:val="index 1"/>
    <w:basedOn w:val="Normal"/>
    <w:next w:val="Normal"/>
    <w:autoRedefine/>
    <w:uiPriority w:val="99"/>
    <w:semiHidden/>
    <w:rsid w:val="003B2A22"/>
    <w:pPr>
      <w:ind w:left="200" w:hanging="200"/>
    </w:pPr>
    <w:rPr>
      <w:rFonts w:ascii="Times New Roman" w:hAnsi="Times New Roman"/>
      <w:szCs w:val="24"/>
    </w:rPr>
  </w:style>
  <w:style w:type="paragraph" w:styleId="ndice2">
    <w:name w:val="index 2"/>
    <w:basedOn w:val="Normal"/>
    <w:next w:val="Normal"/>
    <w:autoRedefine/>
    <w:uiPriority w:val="99"/>
    <w:semiHidden/>
    <w:rsid w:val="003B2A22"/>
    <w:pPr>
      <w:ind w:left="400" w:hanging="200"/>
    </w:pPr>
    <w:rPr>
      <w:rFonts w:ascii="Times New Roman" w:hAnsi="Times New Roman"/>
      <w:szCs w:val="24"/>
    </w:rPr>
  </w:style>
  <w:style w:type="paragraph" w:styleId="ndice3">
    <w:name w:val="index 3"/>
    <w:basedOn w:val="Normal"/>
    <w:next w:val="Normal"/>
    <w:autoRedefine/>
    <w:uiPriority w:val="99"/>
    <w:semiHidden/>
    <w:rsid w:val="003B2A22"/>
    <w:pPr>
      <w:ind w:left="600" w:hanging="200"/>
    </w:pPr>
    <w:rPr>
      <w:rFonts w:ascii="Times New Roman" w:hAnsi="Times New Roman"/>
      <w:szCs w:val="24"/>
    </w:rPr>
  </w:style>
  <w:style w:type="paragraph" w:styleId="ndice4">
    <w:name w:val="index 4"/>
    <w:basedOn w:val="Normal"/>
    <w:next w:val="Normal"/>
    <w:autoRedefine/>
    <w:uiPriority w:val="99"/>
    <w:semiHidden/>
    <w:rsid w:val="003B2A22"/>
    <w:pPr>
      <w:ind w:left="800" w:hanging="200"/>
    </w:pPr>
    <w:rPr>
      <w:rFonts w:ascii="Times New Roman" w:hAnsi="Times New Roman"/>
      <w:szCs w:val="24"/>
    </w:rPr>
  </w:style>
  <w:style w:type="paragraph" w:styleId="ndice5">
    <w:name w:val="index 5"/>
    <w:basedOn w:val="Normal"/>
    <w:next w:val="Normal"/>
    <w:autoRedefine/>
    <w:uiPriority w:val="99"/>
    <w:semiHidden/>
    <w:rsid w:val="003B2A22"/>
    <w:pPr>
      <w:ind w:left="1000" w:hanging="200"/>
    </w:pPr>
    <w:rPr>
      <w:rFonts w:ascii="Times New Roman" w:hAnsi="Times New Roman"/>
      <w:szCs w:val="24"/>
    </w:rPr>
  </w:style>
  <w:style w:type="paragraph" w:styleId="ndice6">
    <w:name w:val="index 6"/>
    <w:basedOn w:val="Normal"/>
    <w:next w:val="Normal"/>
    <w:autoRedefine/>
    <w:uiPriority w:val="99"/>
    <w:semiHidden/>
    <w:rsid w:val="003B2A22"/>
    <w:pPr>
      <w:ind w:left="1200" w:hanging="200"/>
    </w:pPr>
    <w:rPr>
      <w:rFonts w:ascii="Times New Roman" w:hAnsi="Times New Roman"/>
      <w:szCs w:val="24"/>
    </w:rPr>
  </w:style>
  <w:style w:type="paragraph" w:styleId="ndice7">
    <w:name w:val="index 7"/>
    <w:basedOn w:val="Normal"/>
    <w:next w:val="Normal"/>
    <w:autoRedefine/>
    <w:uiPriority w:val="99"/>
    <w:semiHidden/>
    <w:rsid w:val="003B2A22"/>
    <w:pPr>
      <w:ind w:left="1400" w:hanging="200"/>
    </w:pPr>
    <w:rPr>
      <w:rFonts w:ascii="Times New Roman" w:hAnsi="Times New Roman"/>
      <w:szCs w:val="24"/>
    </w:rPr>
  </w:style>
  <w:style w:type="paragraph" w:styleId="ndice8">
    <w:name w:val="index 8"/>
    <w:basedOn w:val="Normal"/>
    <w:next w:val="Normal"/>
    <w:autoRedefine/>
    <w:uiPriority w:val="99"/>
    <w:semiHidden/>
    <w:rsid w:val="003B2A22"/>
    <w:pPr>
      <w:ind w:left="1600" w:hanging="200"/>
    </w:pPr>
    <w:rPr>
      <w:rFonts w:ascii="Times New Roman" w:hAnsi="Times New Roman"/>
      <w:szCs w:val="24"/>
    </w:rPr>
  </w:style>
  <w:style w:type="paragraph" w:styleId="ndice9">
    <w:name w:val="index 9"/>
    <w:basedOn w:val="Normal"/>
    <w:next w:val="Normal"/>
    <w:autoRedefine/>
    <w:uiPriority w:val="99"/>
    <w:semiHidden/>
    <w:rsid w:val="003B2A22"/>
    <w:pPr>
      <w:ind w:left="1800" w:hanging="200"/>
    </w:pPr>
    <w:rPr>
      <w:rFonts w:ascii="Times New Roman" w:hAnsi="Times New Roman"/>
      <w:szCs w:val="24"/>
    </w:rPr>
  </w:style>
  <w:style w:type="paragraph" w:styleId="Ttulodendice">
    <w:name w:val="index heading"/>
    <w:basedOn w:val="Normal"/>
    <w:next w:val="ndice1"/>
    <w:uiPriority w:val="99"/>
    <w:semiHidden/>
    <w:rsid w:val="003B2A22"/>
    <w:rPr>
      <w:rFonts w:ascii="Times New Roman" w:hAnsi="Times New Roman"/>
      <w:szCs w:val="24"/>
    </w:rPr>
  </w:style>
  <w:style w:type="paragraph" w:styleId="Prrafodelista">
    <w:name w:val="List Paragraph"/>
    <w:basedOn w:val="Normal"/>
    <w:uiPriority w:val="34"/>
    <w:qFormat/>
    <w:rsid w:val="00AF79EF"/>
    <w:pPr>
      <w:ind w:left="720"/>
    </w:pPr>
    <w:rPr>
      <w:rFonts w:ascii="Calibri" w:hAnsi="Calibri" w:cs="Calibri"/>
      <w:sz w:val="24"/>
      <w:szCs w:val="24"/>
      <w:lang w:val="en-US" w:eastAsia="en-US"/>
    </w:rPr>
  </w:style>
  <w:style w:type="paragraph" w:styleId="TtulodeTDC">
    <w:name w:val="TOC Heading"/>
    <w:basedOn w:val="Ttulo1"/>
    <w:next w:val="Normal"/>
    <w:uiPriority w:val="99"/>
    <w:qFormat/>
    <w:rsid w:val="00042A55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val="es-ES" w:eastAsia="en-US"/>
    </w:rPr>
  </w:style>
  <w:style w:type="numbering" w:customStyle="1" w:styleId="EstiloConvietasCursivaAzul">
    <w:name w:val="Estilo Con viñetas Cursiva Azul"/>
    <w:rsid w:val="00535E7B"/>
    <w:pPr>
      <w:numPr>
        <w:numId w:val="5"/>
      </w:numPr>
    </w:pPr>
  </w:style>
  <w:style w:type="paragraph" w:customStyle="1" w:styleId="MVMTextoTablaIzquierda">
    <w:name w:val="[MVM] TextoTablaIzquierda"/>
    <w:qFormat/>
    <w:rsid w:val="00FF5407"/>
    <w:pPr>
      <w:spacing w:before="60" w:after="60"/>
    </w:pPr>
    <w:rPr>
      <w:rFonts w:ascii="Arial" w:hAnsi="Arial"/>
      <w:sz w:val="16"/>
      <w:szCs w:val="22"/>
    </w:rPr>
  </w:style>
  <w:style w:type="character" w:customStyle="1" w:styleId="fcampos">
    <w:name w:val="f_campos"/>
    <w:basedOn w:val="Fuentedeprrafopredeter"/>
    <w:rsid w:val="00B31DEF"/>
  </w:style>
  <w:style w:type="paragraph" w:styleId="HTMLconformatoprevio">
    <w:name w:val="HTML Preformatted"/>
    <w:basedOn w:val="Normal"/>
    <w:link w:val="HTMLconformatoprevioCar"/>
    <w:uiPriority w:val="99"/>
    <w:unhideWhenUsed/>
    <w:locked/>
    <w:rsid w:val="00AA5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A57EE"/>
    <w:rPr>
      <w:rFonts w:ascii="Courier New" w:hAnsi="Courier New" w:cs="Courier New"/>
    </w:rPr>
  </w:style>
  <w:style w:type="character" w:customStyle="1" w:styleId="sql1-reservedword1">
    <w:name w:val="sql1-reservedword1"/>
    <w:basedOn w:val="Fuentedeprrafopredeter"/>
    <w:rsid w:val="00AA57EE"/>
    <w:rPr>
      <w:color w:val="0000FF"/>
    </w:rPr>
  </w:style>
  <w:style w:type="character" w:customStyle="1" w:styleId="sql1-space">
    <w:name w:val="sql1-space"/>
    <w:basedOn w:val="Fuentedeprrafopredeter"/>
    <w:rsid w:val="00AA57EE"/>
  </w:style>
  <w:style w:type="character" w:customStyle="1" w:styleId="sql1-symbol1">
    <w:name w:val="sql1-symbol1"/>
    <w:basedOn w:val="Fuentedeprrafopredeter"/>
    <w:rsid w:val="00AA57EE"/>
    <w:rPr>
      <w:b/>
      <w:bCs/>
      <w:color w:val="800000"/>
    </w:rPr>
  </w:style>
  <w:style w:type="character" w:customStyle="1" w:styleId="sql1-tablename1">
    <w:name w:val="sql1-tablename1"/>
    <w:basedOn w:val="Fuentedeprrafopredeter"/>
    <w:rsid w:val="00AA57EE"/>
    <w:rPr>
      <w:i/>
      <w:iCs/>
      <w:color w:val="808000"/>
    </w:rPr>
  </w:style>
  <w:style w:type="character" w:customStyle="1" w:styleId="sql1-identifier1">
    <w:name w:val="sql1-identifier1"/>
    <w:basedOn w:val="Fuentedeprrafopredeter"/>
    <w:rsid w:val="00512F0F"/>
    <w:rPr>
      <w:color w:val="000000"/>
    </w:rPr>
  </w:style>
  <w:style w:type="character" w:customStyle="1" w:styleId="sql1-comment1">
    <w:name w:val="sql1-comment1"/>
    <w:basedOn w:val="Fuentedeprrafopredeter"/>
    <w:rsid w:val="002B50EC"/>
    <w:rPr>
      <w:i/>
      <w:iCs/>
      <w:color w:val="008080"/>
    </w:rPr>
  </w:style>
  <w:style w:type="character" w:customStyle="1" w:styleId="sql1-number1">
    <w:name w:val="sql1-number1"/>
    <w:basedOn w:val="Fuentedeprrafopredeter"/>
    <w:rsid w:val="00411844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iti\PlantillaUITI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81C8142FF4594E8954D84BAEBA678D" ma:contentTypeVersion="0" ma:contentTypeDescription="Crear nuevo documento." ma:contentTypeScope="" ma:versionID="e985b27c8d3b9a8e1d02da9284d0e82a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C5584-47F4-4458-A307-54EE2E4106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D03D43-9DCC-4B26-9677-4680E0B30E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4D19246-B2DB-4151-8F0F-D7FEDD6C0680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E359AEF5-1462-4D52-8CFC-3B880589E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PlantillaUITI.dot</Template>
  <TotalTime>7519</TotalTime>
  <Pages>7</Pages>
  <Words>816</Words>
  <Characters>4491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OTI-DSE-FR-Especificación Req Servicio</vt:lpstr>
      <vt:lpstr>OTI-DSE-FR-Especificación Req Servicio</vt:lpstr>
    </vt:vector>
  </TitlesOfParts>
  <Company>Empresas Pùblicas de Medellìn</Company>
  <LinksUpToDate>false</LinksUpToDate>
  <CharactersWithSpaces>5297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OTI-DSE-FR-Especificación Req Servicio</dc:title>
  <dc:creator>LARANGOL</dc:creator>
  <cp:lastModifiedBy>Alexandra</cp:lastModifiedBy>
  <cp:revision>355</cp:revision>
  <cp:lastPrinted>2010-12-07T14:29:00Z</cp:lastPrinted>
  <dcterms:created xsi:type="dcterms:W3CDTF">2018-04-13T16:00:00Z</dcterms:created>
  <dcterms:modified xsi:type="dcterms:W3CDTF">2019-05-24T21:51:00Z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0x0101007881C8142FF4594E8954D84BAEBA678D</vt:lpwstr>
  </property>
</Properties>
</file>