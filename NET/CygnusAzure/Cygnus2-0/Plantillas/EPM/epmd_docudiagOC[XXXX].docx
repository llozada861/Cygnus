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604" w:rsidRDefault="008E703C" w:rsidP="00F82604">
      <w:pPr>
        <w:pStyle w:val="MVMNormalCentrado"/>
      </w:pPr>
      <w:bookmarkStart w:id="0" w:name="_GoBack"/>
      <w:bookmarkEnd w:id="0"/>
      <w:r>
        <w:rPr>
          <w:noProof/>
        </w:rPr>
        <w:drawing>
          <wp:anchor distT="0" distB="0" distL="114300" distR="114300" simplePos="0" relativeHeight="251658240" behindDoc="1" locked="0" layoutInCell="1" allowOverlap="1" wp14:anchorId="5054627A" wp14:editId="5052B890">
            <wp:simplePos x="0" y="0"/>
            <wp:positionH relativeFrom="column">
              <wp:posOffset>-1080135</wp:posOffset>
            </wp:positionH>
            <wp:positionV relativeFrom="paragraph">
              <wp:posOffset>-1080135</wp:posOffset>
            </wp:positionV>
            <wp:extent cx="7781925" cy="10106025"/>
            <wp:effectExtent l="0" t="0" r="9525" b="952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81925" cy="10106025"/>
                    </a:xfrm>
                    <a:prstGeom prst="rect">
                      <a:avLst/>
                    </a:prstGeom>
                  </pic:spPr>
                </pic:pic>
              </a:graphicData>
            </a:graphic>
          </wp:anchor>
        </w:drawing>
      </w:r>
    </w:p>
    <w:p w:rsidR="00F82604" w:rsidRDefault="00F82604" w:rsidP="00F82604">
      <w:pPr>
        <w:pStyle w:val="MVMNormalCentrado"/>
      </w:pPr>
    </w:p>
    <w:p w:rsidR="00F82604" w:rsidRDefault="00F82604" w:rsidP="00F82604">
      <w:pPr>
        <w:pStyle w:val="MVMNormalCentrado"/>
      </w:pPr>
    </w:p>
    <w:p w:rsidR="008D28BA" w:rsidRDefault="008D28BA" w:rsidP="00F82604">
      <w:pPr>
        <w:pStyle w:val="MVMNormalCentrado"/>
      </w:pPr>
    </w:p>
    <w:p w:rsidR="008D28BA" w:rsidRDefault="008D28BA" w:rsidP="00F82604">
      <w:pPr>
        <w:pStyle w:val="MVMNormalCentrado"/>
      </w:pPr>
    </w:p>
    <w:p w:rsidR="008D28BA" w:rsidRDefault="008D28BA" w:rsidP="00F82604">
      <w:pPr>
        <w:pStyle w:val="MVMNormalCentrado"/>
      </w:pPr>
    </w:p>
    <w:tbl>
      <w:tblPr>
        <w:tblStyle w:val="Tablaconcuadrcula"/>
        <w:tblW w:w="0" w:type="auto"/>
        <w:tblInd w:w="709" w:type="dxa"/>
        <w:tblLook w:val="04A0" w:firstRow="1" w:lastRow="0" w:firstColumn="1" w:lastColumn="0" w:noHBand="0" w:noVBand="1"/>
      </w:tblPr>
      <w:tblGrid>
        <w:gridCol w:w="8345"/>
      </w:tblGrid>
      <w:tr w:rsidR="008D28BA" w:rsidTr="008D28BA">
        <w:trPr>
          <w:trHeight w:val="358"/>
        </w:trPr>
        <w:tc>
          <w:tcPr>
            <w:tcW w:w="8345" w:type="dxa"/>
            <w:tcBorders>
              <w:top w:val="nil"/>
              <w:left w:val="nil"/>
              <w:bottom w:val="dotted" w:sz="4" w:space="0" w:color="auto"/>
              <w:right w:val="nil"/>
            </w:tcBorders>
          </w:tcPr>
          <w:p w:rsidR="008D28BA" w:rsidRDefault="008D28BA" w:rsidP="00F82604">
            <w:pPr>
              <w:pStyle w:val="MVMNormalCentrado"/>
              <w:ind w:left="0"/>
            </w:pPr>
            <w:r>
              <w:rPr>
                <w:noProof/>
              </w:rPr>
              <w:drawing>
                <wp:inline distT="0" distB="0" distL="0" distR="0" wp14:anchorId="107F48C7" wp14:editId="7E17B34F">
                  <wp:extent cx="2762250" cy="911543"/>
                  <wp:effectExtent l="0" t="0" r="0" b="317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VMFina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82911" cy="918361"/>
                          </a:xfrm>
                          <a:prstGeom prst="rect">
                            <a:avLst/>
                          </a:prstGeom>
                        </pic:spPr>
                      </pic:pic>
                    </a:graphicData>
                  </a:graphic>
                </wp:inline>
              </w:drawing>
            </w:r>
          </w:p>
        </w:tc>
      </w:tr>
      <w:tr w:rsidR="008D28BA" w:rsidTr="008D28BA">
        <w:tc>
          <w:tcPr>
            <w:tcW w:w="8345" w:type="dxa"/>
            <w:tcBorders>
              <w:top w:val="dotted" w:sz="4" w:space="0" w:color="auto"/>
              <w:left w:val="nil"/>
              <w:bottom w:val="nil"/>
              <w:right w:val="nil"/>
            </w:tcBorders>
          </w:tcPr>
          <w:p w:rsidR="008D28BA" w:rsidRDefault="00115FCC" w:rsidP="00BE49AB">
            <w:pPr>
              <w:pStyle w:val="MVMTituloPortada"/>
            </w:pPr>
            <w:r w:rsidRPr="00115FCC">
              <w:t>Nombre aplicación</w:t>
            </w:r>
          </w:p>
        </w:tc>
      </w:tr>
      <w:tr w:rsidR="008D28BA" w:rsidTr="008D28BA">
        <w:tc>
          <w:tcPr>
            <w:tcW w:w="8345" w:type="dxa"/>
            <w:tcBorders>
              <w:top w:val="nil"/>
              <w:left w:val="nil"/>
              <w:bottom w:val="nil"/>
              <w:right w:val="nil"/>
            </w:tcBorders>
          </w:tcPr>
          <w:p w:rsidR="008D28BA" w:rsidRDefault="00115FCC" w:rsidP="00BE49AB">
            <w:pPr>
              <w:pStyle w:val="MVMSubtituloPortada"/>
            </w:pPr>
            <w:r w:rsidRPr="00115FCC">
              <w:t xml:space="preserve">Requerimiento No. </w:t>
            </w:r>
            <w:r w:rsidR="00BE49AB">
              <w:t>xxx</w:t>
            </w:r>
            <w:r w:rsidRPr="00115FCC">
              <w:t>xxx – Documento de Diagnóstico</w:t>
            </w:r>
          </w:p>
        </w:tc>
      </w:tr>
    </w:tbl>
    <w:p w:rsidR="00F82604" w:rsidRDefault="00F82604" w:rsidP="00F82604">
      <w:pPr>
        <w:pStyle w:val="MVMNormalCentrado"/>
      </w:pPr>
    </w:p>
    <w:p w:rsidR="00FD786B" w:rsidRDefault="00FD786B" w:rsidP="00F82604">
      <w:pPr>
        <w:pStyle w:val="MVMNormalCentrado"/>
      </w:pPr>
    </w:p>
    <w:p w:rsidR="00FD786B" w:rsidRDefault="00FD786B" w:rsidP="00F82604">
      <w:pPr>
        <w:pStyle w:val="MVMNormalCentrado"/>
      </w:pPr>
    </w:p>
    <w:tbl>
      <w:tblPr>
        <w:tblStyle w:val="Tablaconcuadrcula"/>
        <w:tblW w:w="3701"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1"/>
      </w:tblGrid>
      <w:tr w:rsidR="008D28BA" w:rsidTr="008D28BA">
        <w:trPr>
          <w:trHeight w:val="673"/>
          <w:jc w:val="right"/>
        </w:trPr>
        <w:tc>
          <w:tcPr>
            <w:tcW w:w="3701" w:type="dxa"/>
            <w:tcBorders>
              <w:left w:val="dotted" w:sz="4" w:space="0" w:color="auto"/>
            </w:tcBorders>
          </w:tcPr>
          <w:p w:rsidR="008D28BA" w:rsidRDefault="008D28BA" w:rsidP="00943577">
            <w:pPr>
              <w:pStyle w:val="MVMTituloDatoPortada"/>
            </w:pPr>
            <w:r>
              <w:t>Elaborado por</w:t>
            </w:r>
          </w:p>
          <w:p w:rsidR="008D28BA" w:rsidRPr="00BA5D44" w:rsidRDefault="008D28BA" w:rsidP="00F82604">
            <w:pPr>
              <w:pStyle w:val="MVMDatoPortada"/>
            </w:pPr>
            <w:r w:rsidRPr="00F82604">
              <w:t>XXXXXXXXXX</w:t>
            </w:r>
          </w:p>
        </w:tc>
      </w:tr>
      <w:tr w:rsidR="008D28BA" w:rsidTr="008D28BA">
        <w:trPr>
          <w:trHeight w:val="673"/>
          <w:jc w:val="right"/>
        </w:trPr>
        <w:tc>
          <w:tcPr>
            <w:tcW w:w="3701" w:type="dxa"/>
            <w:tcBorders>
              <w:left w:val="dotted" w:sz="4" w:space="0" w:color="auto"/>
            </w:tcBorders>
          </w:tcPr>
          <w:p w:rsidR="008D28BA" w:rsidRDefault="008D28BA" w:rsidP="00943577">
            <w:pPr>
              <w:pStyle w:val="MVMTituloDatoPortada"/>
            </w:pPr>
            <w:r>
              <w:t>Aprobado</w:t>
            </w:r>
          </w:p>
          <w:p w:rsidR="008D28BA" w:rsidRPr="00BA5D44" w:rsidRDefault="008D28BA" w:rsidP="00BA5D44">
            <w:pPr>
              <w:pStyle w:val="MVMDatoPortada"/>
            </w:pPr>
            <w:r>
              <w:t>XXXXXXXXXX</w:t>
            </w:r>
          </w:p>
        </w:tc>
      </w:tr>
      <w:tr w:rsidR="008D28BA" w:rsidTr="008D28BA">
        <w:trPr>
          <w:trHeight w:val="673"/>
          <w:jc w:val="right"/>
        </w:trPr>
        <w:tc>
          <w:tcPr>
            <w:tcW w:w="3701" w:type="dxa"/>
            <w:tcBorders>
              <w:left w:val="dotted" w:sz="4" w:space="0" w:color="auto"/>
            </w:tcBorders>
          </w:tcPr>
          <w:p w:rsidR="008D28BA" w:rsidRDefault="008D28BA" w:rsidP="00943577">
            <w:pPr>
              <w:pStyle w:val="MVMTituloDatoPortada"/>
            </w:pPr>
            <w:r>
              <w:t>Fecha de elaboración</w:t>
            </w:r>
          </w:p>
          <w:p w:rsidR="008D28BA" w:rsidRPr="00BA5D44" w:rsidRDefault="008D28BA" w:rsidP="00BA5D44">
            <w:pPr>
              <w:pStyle w:val="MVMDatoPortada"/>
            </w:pPr>
            <w:r>
              <w:t>aaaa-mm-dd</w:t>
            </w:r>
          </w:p>
        </w:tc>
      </w:tr>
      <w:tr w:rsidR="008D28BA" w:rsidTr="008D28BA">
        <w:trPr>
          <w:trHeight w:val="673"/>
          <w:jc w:val="right"/>
        </w:trPr>
        <w:tc>
          <w:tcPr>
            <w:tcW w:w="3701" w:type="dxa"/>
            <w:tcBorders>
              <w:left w:val="dotted" w:sz="4" w:space="0" w:color="auto"/>
            </w:tcBorders>
          </w:tcPr>
          <w:p w:rsidR="008D28BA" w:rsidRDefault="008D28BA" w:rsidP="00943577">
            <w:pPr>
              <w:pStyle w:val="MVMTituloDatoPortada"/>
            </w:pPr>
            <w:r>
              <w:t>Fecha última modificación</w:t>
            </w:r>
          </w:p>
          <w:p w:rsidR="008D28BA" w:rsidRPr="00BA5D44" w:rsidRDefault="008D28BA" w:rsidP="00BA5D44">
            <w:pPr>
              <w:pStyle w:val="MVMDatoPortada"/>
            </w:pPr>
            <w:r>
              <w:t>aaaa-mm-dd</w:t>
            </w:r>
          </w:p>
        </w:tc>
      </w:tr>
    </w:tbl>
    <w:p w:rsidR="007564B4" w:rsidRDefault="007564B4" w:rsidP="00CA231A"/>
    <w:p w:rsidR="00BE49AB" w:rsidRDefault="00BE49AB" w:rsidP="00BE49AB">
      <w:pPr>
        <w:jc w:val="center"/>
        <w:rPr>
          <w:i/>
          <w:sz w:val="20"/>
        </w:rPr>
      </w:pPr>
      <w:r w:rsidRPr="00E76426">
        <w:rPr>
          <w:i/>
          <w:sz w:val="20"/>
        </w:rPr>
        <w:t>[Esta plantilla provee una guía para su elaboración</w:t>
      </w:r>
      <w:r>
        <w:rPr>
          <w:i/>
          <w:sz w:val="20"/>
        </w:rPr>
        <w:t>, la cual se encuentra descrita en corchetes. Al finalizar el documento borre la guía].</w:t>
      </w:r>
    </w:p>
    <w:p w:rsidR="00BE49AB" w:rsidRDefault="00BE49AB" w:rsidP="00CA231A">
      <w:pPr>
        <w:sectPr w:rsidR="00BE49AB" w:rsidSect="008E703C">
          <w:headerReference w:type="default" r:id="rId14"/>
          <w:footerReference w:type="default" r:id="rId15"/>
          <w:footerReference w:type="first" r:id="rId16"/>
          <w:pgSz w:w="12240" w:h="15840" w:code="1"/>
          <w:pgMar w:top="1701" w:right="1134" w:bottom="1134" w:left="1701" w:header="709" w:footer="745" w:gutter="0"/>
          <w:cols w:space="708"/>
          <w:titlePg/>
          <w:docGrid w:linePitch="360"/>
        </w:sect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B87D3D" w:rsidTr="00B87D3D">
        <w:tc>
          <w:tcPr>
            <w:tcW w:w="4489" w:type="dxa"/>
          </w:tcPr>
          <w:p w:rsidR="00B87D3D" w:rsidRDefault="00B87D3D" w:rsidP="00B87D3D">
            <w:pPr>
              <w:pStyle w:val="MVMTituloTDC"/>
            </w:pPr>
            <w:r>
              <w:lastRenderedPageBreak/>
              <w:t>TABLA</w:t>
            </w:r>
          </w:p>
        </w:tc>
        <w:tc>
          <w:tcPr>
            <w:tcW w:w="4489" w:type="dxa"/>
          </w:tcPr>
          <w:p w:rsidR="00B87D3D" w:rsidRDefault="00B87D3D" w:rsidP="00B87D3D"/>
        </w:tc>
      </w:tr>
      <w:tr w:rsidR="00B87D3D" w:rsidTr="00B87D3D">
        <w:tc>
          <w:tcPr>
            <w:tcW w:w="4489" w:type="dxa"/>
            <w:tcBorders>
              <w:bottom w:val="dotted" w:sz="4" w:space="0" w:color="auto"/>
            </w:tcBorders>
          </w:tcPr>
          <w:p w:rsidR="00B87D3D" w:rsidRDefault="00B87D3D" w:rsidP="00B87D3D">
            <w:pPr>
              <w:pStyle w:val="MVMSubtituloTDC"/>
            </w:pPr>
            <w:r>
              <w:t>DE CONTENIDO</w:t>
            </w:r>
          </w:p>
        </w:tc>
        <w:tc>
          <w:tcPr>
            <w:tcW w:w="4489" w:type="dxa"/>
          </w:tcPr>
          <w:p w:rsidR="00B87D3D" w:rsidRDefault="00B87D3D" w:rsidP="00B87D3D"/>
        </w:tc>
      </w:tr>
    </w:tbl>
    <w:p w:rsidR="00A967F4" w:rsidRDefault="00A967F4" w:rsidP="00B87D3D"/>
    <w:p w:rsidR="00AB0D9B" w:rsidRDefault="003C6760">
      <w:pPr>
        <w:pStyle w:val="TDC1"/>
        <w:tabs>
          <w:tab w:val="left" w:pos="567"/>
          <w:tab w:val="right" w:leader="dot" w:pos="9395"/>
        </w:tabs>
        <w:rPr>
          <w:rFonts w:asciiTheme="minorHAnsi" w:hAnsiTheme="minorHAnsi"/>
          <w:noProof/>
          <w:color w:val="auto"/>
          <w:sz w:val="22"/>
        </w:rPr>
      </w:pPr>
      <w:r>
        <w:fldChar w:fldCharType="begin"/>
      </w:r>
      <w:r w:rsidR="00015BF1">
        <w:instrText xml:space="preserve"> TOC \o "1-5" \h \z \u </w:instrText>
      </w:r>
      <w:r>
        <w:fldChar w:fldCharType="separate"/>
      </w:r>
      <w:hyperlink w:anchor="_Toc341277584" w:history="1">
        <w:r w:rsidR="00AB0D9B" w:rsidRPr="000A42FF">
          <w:rPr>
            <w:rStyle w:val="Hipervnculo"/>
            <w:noProof/>
          </w:rPr>
          <w:t>1</w:t>
        </w:r>
        <w:r w:rsidR="00AB0D9B">
          <w:rPr>
            <w:rFonts w:asciiTheme="minorHAnsi" w:hAnsiTheme="minorHAnsi"/>
            <w:noProof/>
            <w:color w:val="auto"/>
            <w:sz w:val="22"/>
          </w:rPr>
          <w:tab/>
        </w:r>
        <w:r w:rsidR="00AB0D9B" w:rsidRPr="000A42FF">
          <w:rPr>
            <w:rStyle w:val="Hipervnculo"/>
            <w:noProof/>
          </w:rPr>
          <w:t>Descripción del Problema</w:t>
        </w:r>
        <w:r w:rsidR="00AB0D9B">
          <w:rPr>
            <w:noProof/>
            <w:webHidden/>
          </w:rPr>
          <w:tab/>
        </w:r>
        <w:r w:rsidR="00AB0D9B">
          <w:rPr>
            <w:noProof/>
            <w:webHidden/>
          </w:rPr>
          <w:fldChar w:fldCharType="begin"/>
        </w:r>
        <w:r w:rsidR="00AB0D9B">
          <w:rPr>
            <w:noProof/>
            <w:webHidden/>
          </w:rPr>
          <w:instrText xml:space="preserve"> PAGEREF _Toc341277584 \h </w:instrText>
        </w:r>
        <w:r w:rsidR="00AB0D9B">
          <w:rPr>
            <w:noProof/>
            <w:webHidden/>
          </w:rPr>
        </w:r>
        <w:r w:rsidR="00AB0D9B">
          <w:rPr>
            <w:noProof/>
            <w:webHidden/>
          </w:rPr>
          <w:fldChar w:fldCharType="separate"/>
        </w:r>
        <w:r w:rsidR="006A3433">
          <w:rPr>
            <w:noProof/>
            <w:webHidden/>
          </w:rPr>
          <w:t>3</w:t>
        </w:r>
        <w:r w:rsidR="00AB0D9B">
          <w:rPr>
            <w:noProof/>
            <w:webHidden/>
          </w:rPr>
          <w:fldChar w:fldCharType="end"/>
        </w:r>
      </w:hyperlink>
    </w:p>
    <w:p w:rsidR="00AB0D9B" w:rsidRDefault="00BA14A2">
      <w:pPr>
        <w:pStyle w:val="TDC2"/>
        <w:tabs>
          <w:tab w:val="left" w:pos="1320"/>
          <w:tab w:val="right" w:leader="dot" w:pos="9395"/>
        </w:tabs>
        <w:rPr>
          <w:rFonts w:asciiTheme="minorHAnsi" w:hAnsiTheme="minorHAnsi"/>
          <w:noProof/>
          <w:color w:val="auto"/>
          <w:sz w:val="22"/>
        </w:rPr>
      </w:pPr>
      <w:hyperlink w:anchor="_Toc341277585" w:history="1">
        <w:r w:rsidR="00AB0D9B" w:rsidRPr="000A42FF">
          <w:rPr>
            <w:rStyle w:val="Hipervnculo"/>
            <w:noProof/>
          </w:rPr>
          <w:t>1.1</w:t>
        </w:r>
        <w:r w:rsidR="00AB0D9B">
          <w:rPr>
            <w:rFonts w:asciiTheme="minorHAnsi" w:hAnsiTheme="minorHAnsi"/>
            <w:noProof/>
            <w:color w:val="auto"/>
            <w:sz w:val="22"/>
          </w:rPr>
          <w:tab/>
        </w:r>
        <w:r w:rsidR="00AB0D9B" w:rsidRPr="000A42FF">
          <w:rPr>
            <w:rStyle w:val="Hipervnculo"/>
            <w:noProof/>
          </w:rPr>
          <w:t>Descripción del requerimiento proporcionado por el cliente</w:t>
        </w:r>
        <w:r w:rsidR="00AB0D9B">
          <w:rPr>
            <w:noProof/>
            <w:webHidden/>
          </w:rPr>
          <w:tab/>
        </w:r>
        <w:r w:rsidR="00AB0D9B">
          <w:rPr>
            <w:noProof/>
            <w:webHidden/>
          </w:rPr>
          <w:fldChar w:fldCharType="begin"/>
        </w:r>
        <w:r w:rsidR="00AB0D9B">
          <w:rPr>
            <w:noProof/>
            <w:webHidden/>
          </w:rPr>
          <w:instrText xml:space="preserve"> PAGEREF _Toc341277585 \h </w:instrText>
        </w:r>
        <w:r w:rsidR="00AB0D9B">
          <w:rPr>
            <w:noProof/>
            <w:webHidden/>
          </w:rPr>
        </w:r>
        <w:r w:rsidR="00AB0D9B">
          <w:rPr>
            <w:noProof/>
            <w:webHidden/>
          </w:rPr>
          <w:fldChar w:fldCharType="separate"/>
        </w:r>
        <w:r w:rsidR="006A3433">
          <w:rPr>
            <w:noProof/>
            <w:webHidden/>
          </w:rPr>
          <w:t>3</w:t>
        </w:r>
        <w:r w:rsidR="00AB0D9B">
          <w:rPr>
            <w:noProof/>
            <w:webHidden/>
          </w:rPr>
          <w:fldChar w:fldCharType="end"/>
        </w:r>
      </w:hyperlink>
    </w:p>
    <w:p w:rsidR="00AB0D9B" w:rsidRDefault="00BA14A2">
      <w:pPr>
        <w:pStyle w:val="TDC2"/>
        <w:tabs>
          <w:tab w:val="left" w:pos="1320"/>
          <w:tab w:val="right" w:leader="dot" w:pos="9395"/>
        </w:tabs>
        <w:rPr>
          <w:rFonts w:asciiTheme="minorHAnsi" w:hAnsiTheme="minorHAnsi"/>
          <w:noProof/>
          <w:color w:val="auto"/>
          <w:sz w:val="22"/>
        </w:rPr>
      </w:pPr>
      <w:hyperlink w:anchor="_Toc341277586" w:history="1">
        <w:r w:rsidR="00AB0D9B" w:rsidRPr="000A42FF">
          <w:rPr>
            <w:rStyle w:val="Hipervnculo"/>
            <w:noProof/>
          </w:rPr>
          <w:t>1.2</w:t>
        </w:r>
        <w:r w:rsidR="00AB0D9B">
          <w:rPr>
            <w:rFonts w:asciiTheme="minorHAnsi" w:hAnsiTheme="minorHAnsi"/>
            <w:noProof/>
            <w:color w:val="auto"/>
            <w:sz w:val="22"/>
          </w:rPr>
          <w:tab/>
        </w:r>
        <w:r w:rsidR="00AB0D9B" w:rsidRPr="000A42FF">
          <w:rPr>
            <w:rStyle w:val="Hipervnculo"/>
            <w:noProof/>
          </w:rPr>
          <w:t>Situación actual</w:t>
        </w:r>
        <w:r w:rsidR="00AB0D9B">
          <w:rPr>
            <w:noProof/>
            <w:webHidden/>
          </w:rPr>
          <w:tab/>
        </w:r>
        <w:r w:rsidR="00AB0D9B">
          <w:rPr>
            <w:noProof/>
            <w:webHidden/>
          </w:rPr>
          <w:fldChar w:fldCharType="begin"/>
        </w:r>
        <w:r w:rsidR="00AB0D9B">
          <w:rPr>
            <w:noProof/>
            <w:webHidden/>
          </w:rPr>
          <w:instrText xml:space="preserve"> PAGEREF _Toc341277586 \h </w:instrText>
        </w:r>
        <w:r w:rsidR="00AB0D9B">
          <w:rPr>
            <w:noProof/>
            <w:webHidden/>
          </w:rPr>
          <w:fldChar w:fldCharType="separate"/>
        </w:r>
        <w:r w:rsidR="006A3433">
          <w:rPr>
            <w:b/>
            <w:bCs/>
            <w:noProof/>
            <w:webHidden/>
            <w:lang w:val="es-ES"/>
          </w:rPr>
          <w:t>¡Error! Marcador no definido.</w:t>
        </w:r>
        <w:r w:rsidR="00AB0D9B">
          <w:rPr>
            <w:noProof/>
            <w:webHidden/>
          </w:rPr>
          <w:fldChar w:fldCharType="end"/>
        </w:r>
      </w:hyperlink>
    </w:p>
    <w:p w:rsidR="00AB0D9B" w:rsidRDefault="00BA14A2">
      <w:pPr>
        <w:pStyle w:val="TDC2"/>
        <w:tabs>
          <w:tab w:val="left" w:pos="1320"/>
          <w:tab w:val="right" w:leader="dot" w:pos="9395"/>
        </w:tabs>
        <w:rPr>
          <w:rFonts w:asciiTheme="minorHAnsi" w:hAnsiTheme="minorHAnsi"/>
          <w:noProof/>
          <w:color w:val="auto"/>
          <w:sz w:val="22"/>
        </w:rPr>
      </w:pPr>
      <w:hyperlink w:anchor="_Toc341277587" w:history="1">
        <w:r w:rsidR="00AB0D9B" w:rsidRPr="000A42FF">
          <w:rPr>
            <w:rStyle w:val="Hipervnculo"/>
            <w:noProof/>
          </w:rPr>
          <w:t>1.3</w:t>
        </w:r>
        <w:r w:rsidR="00AB0D9B">
          <w:rPr>
            <w:rFonts w:asciiTheme="minorHAnsi" w:hAnsiTheme="minorHAnsi"/>
            <w:noProof/>
            <w:color w:val="auto"/>
            <w:sz w:val="22"/>
          </w:rPr>
          <w:tab/>
        </w:r>
        <w:r w:rsidR="00AB0D9B" w:rsidRPr="000A42FF">
          <w:rPr>
            <w:rStyle w:val="Hipervnculo"/>
            <w:noProof/>
          </w:rPr>
          <w:t>Funcionalidades de la aplicación que intervienen en el problema</w:t>
        </w:r>
        <w:r w:rsidR="00AB0D9B">
          <w:rPr>
            <w:noProof/>
            <w:webHidden/>
          </w:rPr>
          <w:tab/>
        </w:r>
        <w:r w:rsidR="00AB0D9B">
          <w:rPr>
            <w:noProof/>
            <w:webHidden/>
          </w:rPr>
          <w:fldChar w:fldCharType="begin"/>
        </w:r>
        <w:r w:rsidR="00AB0D9B">
          <w:rPr>
            <w:noProof/>
            <w:webHidden/>
          </w:rPr>
          <w:instrText xml:space="preserve"> PAGEREF _Toc341277587 \h </w:instrText>
        </w:r>
        <w:r w:rsidR="00AB0D9B">
          <w:rPr>
            <w:noProof/>
            <w:webHidden/>
          </w:rPr>
        </w:r>
        <w:r w:rsidR="00AB0D9B">
          <w:rPr>
            <w:noProof/>
            <w:webHidden/>
          </w:rPr>
          <w:fldChar w:fldCharType="separate"/>
        </w:r>
        <w:r w:rsidR="006A3433">
          <w:rPr>
            <w:noProof/>
            <w:webHidden/>
          </w:rPr>
          <w:t>3</w:t>
        </w:r>
        <w:r w:rsidR="00AB0D9B">
          <w:rPr>
            <w:noProof/>
            <w:webHidden/>
          </w:rPr>
          <w:fldChar w:fldCharType="end"/>
        </w:r>
      </w:hyperlink>
    </w:p>
    <w:p w:rsidR="00AB0D9B" w:rsidRDefault="00BA14A2">
      <w:pPr>
        <w:pStyle w:val="TDC1"/>
        <w:tabs>
          <w:tab w:val="left" w:pos="567"/>
          <w:tab w:val="right" w:leader="dot" w:pos="9395"/>
        </w:tabs>
        <w:rPr>
          <w:rFonts w:asciiTheme="minorHAnsi" w:hAnsiTheme="minorHAnsi"/>
          <w:noProof/>
          <w:color w:val="auto"/>
          <w:sz w:val="22"/>
        </w:rPr>
      </w:pPr>
      <w:hyperlink w:anchor="_Toc341277588" w:history="1">
        <w:r w:rsidR="00AB0D9B" w:rsidRPr="000A42FF">
          <w:rPr>
            <w:rStyle w:val="Hipervnculo"/>
            <w:noProof/>
          </w:rPr>
          <w:t>2</w:t>
        </w:r>
        <w:r w:rsidR="00AB0D9B">
          <w:rPr>
            <w:rFonts w:asciiTheme="minorHAnsi" w:hAnsiTheme="minorHAnsi"/>
            <w:noProof/>
            <w:color w:val="auto"/>
            <w:sz w:val="22"/>
          </w:rPr>
          <w:tab/>
        </w:r>
        <w:r w:rsidR="00AB0D9B" w:rsidRPr="000A42FF">
          <w:rPr>
            <w:rStyle w:val="Hipervnculo"/>
            <w:noProof/>
          </w:rPr>
          <w:t>Diagnóstico</w:t>
        </w:r>
        <w:r w:rsidR="00AB0D9B">
          <w:rPr>
            <w:noProof/>
            <w:webHidden/>
          </w:rPr>
          <w:tab/>
        </w:r>
        <w:r w:rsidR="00AB0D9B">
          <w:rPr>
            <w:noProof/>
            <w:webHidden/>
          </w:rPr>
          <w:fldChar w:fldCharType="begin"/>
        </w:r>
        <w:r w:rsidR="00AB0D9B">
          <w:rPr>
            <w:noProof/>
            <w:webHidden/>
          </w:rPr>
          <w:instrText xml:space="preserve"> PAGEREF _Toc341277588 \h </w:instrText>
        </w:r>
        <w:r w:rsidR="00AB0D9B">
          <w:rPr>
            <w:noProof/>
            <w:webHidden/>
          </w:rPr>
        </w:r>
        <w:r w:rsidR="00AB0D9B">
          <w:rPr>
            <w:noProof/>
            <w:webHidden/>
          </w:rPr>
          <w:fldChar w:fldCharType="separate"/>
        </w:r>
        <w:r w:rsidR="006A3433">
          <w:rPr>
            <w:noProof/>
            <w:webHidden/>
          </w:rPr>
          <w:t>3</w:t>
        </w:r>
        <w:r w:rsidR="00AB0D9B">
          <w:rPr>
            <w:noProof/>
            <w:webHidden/>
          </w:rPr>
          <w:fldChar w:fldCharType="end"/>
        </w:r>
      </w:hyperlink>
    </w:p>
    <w:p w:rsidR="00AB0D9B" w:rsidRDefault="00BA14A2">
      <w:pPr>
        <w:pStyle w:val="TDC2"/>
        <w:tabs>
          <w:tab w:val="left" w:pos="1320"/>
          <w:tab w:val="right" w:leader="dot" w:pos="9395"/>
        </w:tabs>
        <w:rPr>
          <w:rFonts w:asciiTheme="minorHAnsi" w:hAnsiTheme="minorHAnsi"/>
          <w:noProof/>
          <w:color w:val="auto"/>
          <w:sz w:val="22"/>
        </w:rPr>
      </w:pPr>
      <w:hyperlink w:anchor="_Toc341277589" w:history="1">
        <w:r w:rsidR="00AB0D9B" w:rsidRPr="000A42FF">
          <w:rPr>
            <w:rStyle w:val="Hipervnculo"/>
            <w:noProof/>
          </w:rPr>
          <w:t>2.1</w:t>
        </w:r>
        <w:r w:rsidR="00AB0D9B">
          <w:rPr>
            <w:rFonts w:asciiTheme="minorHAnsi" w:hAnsiTheme="minorHAnsi"/>
            <w:noProof/>
            <w:color w:val="auto"/>
            <w:sz w:val="22"/>
          </w:rPr>
          <w:tab/>
        </w:r>
        <w:r w:rsidR="00AB0D9B" w:rsidRPr="000A42FF">
          <w:rPr>
            <w:rStyle w:val="Hipervnculo"/>
            <w:noProof/>
          </w:rPr>
          <w:t>Diagnóstico descriptivo</w:t>
        </w:r>
        <w:r w:rsidR="00AB0D9B">
          <w:rPr>
            <w:noProof/>
            <w:webHidden/>
          </w:rPr>
          <w:tab/>
        </w:r>
        <w:r w:rsidR="00AB0D9B">
          <w:rPr>
            <w:noProof/>
            <w:webHidden/>
          </w:rPr>
          <w:fldChar w:fldCharType="begin"/>
        </w:r>
        <w:r w:rsidR="00AB0D9B">
          <w:rPr>
            <w:noProof/>
            <w:webHidden/>
          </w:rPr>
          <w:instrText xml:space="preserve"> PAGEREF _Toc341277589 \h </w:instrText>
        </w:r>
        <w:r w:rsidR="00AB0D9B">
          <w:rPr>
            <w:noProof/>
            <w:webHidden/>
          </w:rPr>
        </w:r>
        <w:r w:rsidR="00AB0D9B">
          <w:rPr>
            <w:noProof/>
            <w:webHidden/>
          </w:rPr>
          <w:fldChar w:fldCharType="separate"/>
        </w:r>
        <w:r w:rsidR="006A3433">
          <w:rPr>
            <w:noProof/>
            <w:webHidden/>
          </w:rPr>
          <w:t>3</w:t>
        </w:r>
        <w:r w:rsidR="00AB0D9B">
          <w:rPr>
            <w:noProof/>
            <w:webHidden/>
          </w:rPr>
          <w:fldChar w:fldCharType="end"/>
        </w:r>
      </w:hyperlink>
    </w:p>
    <w:p w:rsidR="00AB0D9B" w:rsidRDefault="00BA14A2">
      <w:pPr>
        <w:pStyle w:val="TDC2"/>
        <w:tabs>
          <w:tab w:val="left" w:pos="1320"/>
          <w:tab w:val="right" w:leader="dot" w:pos="9395"/>
        </w:tabs>
        <w:rPr>
          <w:rFonts w:asciiTheme="minorHAnsi" w:hAnsiTheme="minorHAnsi"/>
          <w:noProof/>
          <w:color w:val="auto"/>
          <w:sz w:val="22"/>
        </w:rPr>
      </w:pPr>
      <w:hyperlink w:anchor="_Toc341277590" w:history="1">
        <w:r w:rsidR="00AB0D9B" w:rsidRPr="000A42FF">
          <w:rPr>
            <w:rStyle w:val="Hipervnculo"/>
            <w:noProof/>
          </w:rPr>
          <w:t>2.2</w:t>
        </w:r>
        <w:r w:rsidR="00AB0D9B">
          <w:rPr>
            <w:rFonts w:asciiTheme="minorHAnsi" w:hAnsiTheme="minorHAnsi"/>
            <w:noProof/>
            <w:color w:val="auto"/>
            <w:sz w:val="22"/>
          </w:rPr>
          <w:tab/>
        </w:r>
        <w:r w:rsidR="00AB0D9B" w:rsidRPr="000A42FF">
          <w:rPr>
            <w:rStyle w:val="Hipervnculo"/>
            <w:noProof/>
          </w:rPr>
          <w:t>Diagnóstico técnico</w:t>
        </w:r>
        <w:r w:rsidR="00AB0D9B">
          <w:rPr>
            <w:noProof/>
            <w:webHidden/>
          </w:rPr>
          <w:tab/>
        </w:r>
        <w:r w:rsidR="00AB0D9B">
          <w:rPr>
            <w:noProof/>
            <w:webHidden/>
          </w:rPr>
          <w:fldChar w:fldCharType="begin"/>
        </w:r>
        <w:r w:rsidR="00AB0D9B">
          <w:rPr>
            <w:noProof/>
            <w:webHidden/>
          </w:rPr>
          <w:instrText xml:space="preserve"> PAGEREF _Toc341277590 \h </w:instrText>
        </w:r>
        <w:r w:rsidR="00AB0D9B">
          <w:rPr>
            <w:noProof/>
            <w:webHidden/>
          </w:rPr>
        </w:r>
        <w:r w:rsidR="00AB0D9B">
          <w:rPr>
            <w:noProof/>
            <w:webHidden/>
          </w:rPr>
          <w:fldChar w:fldCharType="separate"/>
        </w:r>
        <w:r w:rsidR="006A3433">
          <w:rPr>
            <w:noProof/>
            <w:webHidden/>
          </w:rPr>
          <w:t>3</w:t>
        </w:r>
        <w:r w:rsidR="00AB0D9B">
          <w:rPr>
            <w:noProof/>
            <w:webHidden/>
          </w:rPr>
          <w:fldChar w:fldCharType="end"/>
        </w:r>
      </w:hyperlink>
    </w:p>
    <w:p w:rsidR="00AB0D9B" w:rsidRDefault="00BA14A2">
      <w:pPr>
        <w:pStyle w:val="TDC1"/>
        <w:tabs>
          <w:tab w:val="left" w:pos="567"/>
          <w:tab w:val="right" w:leader="dot" w:pos="9395"/>
        </w:tabs>
        <w:rPr>
          <w:rFonts w:asciiTheme="minorHAnsi" w:hAnsiTheme="minorHAnsi"/>
          <w:noProof/>
          <w:color w:val="auto"/>
          <w:sz w:val="22"/>
        </w:rPr>
      </w:pPr>
      <w:hyperlink w:anchor="_Toc341277591" w:history="1">
        <w:r w:rsidR="00AB0D9B" w:rsidRPr="000A42FF">
          <w:rPr>
            <w:rStyle w:val="Hipervnculo"/>
            <w:noProof/>
          </w:rPr>
          <w:t>3</w:t>
        </w:r>
        <w:r w:rsidR="00AB0D9B">
          <w:rPr>
            <w:rFonts w:asciiTheme="minorHAnsi" w:hAnsiTheme="minorHAnsi"/>
            <w:noProof/>
            <w:color w:val="auto"/>
            <w:sz w:val="22"/>
          </w:rPr>
          <w:tab/>
        </w:r>
        <w:r w:rsidR="00AB0D9B" w:rsidRPr="000A42FF">
          <w:rPr>
            <w:rStyle w:val="Hipervnculo"/>
            <w:noProof/>
          </w:rPr>
          <w:t>Solución</w:t>
        </w:r>
        <w:r w:rsidR="00AB0D9B">
          <w:rPr>
            <w:noProof/>
            <w:webHidden/>
          </w:rPr>
          <w:tab/>
        </w:r>
        <w:r w:rsidR="00AB0D9B">
          <w:rPr>
            <w:noProof/>
            <w:webHidden/>
          </w:rPr>
          <w:fldChar w:fldCharType="begin"/>
        </w:r>
        <w:r w:rsidR="00AB0D9B">
          <w:rPr>
            <w:noProof/>
            <w:webHidden/>
          </w:rPr>
          <w:instrText xml:space="preserve"> PAGEREF _Toc341277591 \h </w:instrText>
        </w:r>
        <w:r w:rsidR="00AB0D9B">
          <w:rPr>
            <w:noProof/>
            <w:webHidden/>
          </w:rPr>
        </w:r>
        <w:r w:rsidR="00AB0D9B">
          <w:rPr>
            <w:noProof/>
            <w:webHidden/>
          </w:rPr>
          <w:fldChar w:fldCharType="separate"/>
        </w:r>
        <w:r w:rsidR="006A3433">
          <w:rPr>
            <w:noProof/>
            <w:webHidden/>
          </w:rPr>
          <w:t>3</w:t>
        </w:r>
        <w:r w:rsidR="00AB0D9B">
          <w:rPr>
            <w:noProof/>
            <w:webHidden/>
          </w:rPr>
          <w:fldChar w:fldCharType="end"/>
        </w:r>
      </w:hyperlink>
    </w:p>
    <w:p w:rsidR="00AB0D9B" w:rsidRDefault="00BA14A2">
      <w:pPr>
        <w:pStyle w:val="TDC2"/>
        <w:tabs>
          <w:tab w:val="left" w:pos="1320"/>
          <w:tab w:val="right" w:leader="dot" w:pos="9395"/>
        </w:tabs>
        <w:rPr>
          <w:rFonts w:asciiTheme="minorHAnsi" w:hAnsiTheme="minorHAnsi"/>
          <w:noProof/>
          <w:color w:val="auto"/>
          <w:sz w:val="22"/>
        </w:rPr>
      </w:pPr>
      <w:hyperlink w:anchor="_Toc341277592" w:history="1">
        <w:r w:rsidR="00AB0D9B" w:rsidRPr="000A42FF">
          <w:rPr>
            <w:rStyle w:val="Hipervnculo"/>
            <w:noProof/>
          </w:rPr>
          <w:t>3.1</w:t>
        </w:r>
        <w:r w:rsidR="00AB0D9B">
          <w:rPr>
            <w:rFonts w:asciiTheme="minorHAnsi" w:hAnsiTheme="minorHAnsi"/>
            <w:noProof/>
            <w:color w:val="auto"/>
            <w:sz w:val="22"/>
          </w:rPr>
          <w:tab/>
        </w:r>
        <w:r w:rsidR="00AB0D9B" w:rsidRPr="000A42FF">
          <w:rPr>
            <w:rStyle w:val="Hipervnculo"/>
            <w:noProof/>
          </w:rPr>
          <w:t>Solución descriptiva</w:t>
        </w:r>
        <w:r w:rsidR="00AB0D9B">
          <w:rPr>
            <w:noProof/>
            <w:webHidden/>
          </w:rPr>
          <w:tab/>
        </w:r>
        <w:r w:rsidR="00AB0D9B">
          <w:rPr>
            <w:noProof/>
            <w:webHidden/>
          </w:rPr>
          <w:fldChar w:fldCharType="begin"/>
        </w:r>
        <w:r w:rsidR="00AB0D9B">
          <w:rPr>
            <w:noProof/>
            <w:webHidden/>
          </w:rPr>
          <w:instrText xml:space="preserve"> PAGEREF _Toc341277592 \h </w:instrText>
        </w:r>
        <w:r w:rsidR="00AB0D9B">
          <w:rPr>
            <w:noProof/>
            <w:webHidden/>
          </w:rPr>
        </w:r>
        <w:r w:rsidR="00AB0D9B">
          <w:rPr>
            <w:noProof/>
            <w:webHidden/>
          </w:rPr>
          <w:fldChar w:fldCharType="separate"/>
        </w:r>
        <w:r w:rsidR="006A3433">
          <w:rPr>
            <w:noProof/>
            <w:webHidden/>
          </w:rPr>
          <w:t>3</w:t>
        </w:r>
        <w:r w:rsidR="00AB0D9B">
          <w:rPr>
            <w:noProof/>
            <w:webHidden/>
          </w:rPr>
          <w:fldChar w:fldCharType="end"/>
        </w:r>
      </w:hyperlink>
    </w:p>
    <w:p w:rsidR="00AB0D9B" w:rsidRDefault="00BA14A2">
      <w:pPr>
        <w:pStyle w:val="TDC2"/>
        <w:tabs>
          <w:tab w:val="left" w:pos="1320"/>
          <w:tab w:val="right" w:leader="dot" w:pos="9395"/>
        </w:tabs>
        <w:rPr>
          <w:rFonts w:asciiTheme="minorHAnsi" w:hAnsiTheme="minorHAnsi"/>
          <w:noProof/>
          <w:color w:val="auto"/>
          <w:sz w:val="22"/>
        </w:rPr>
      </w:pPr>
      <w:hyperlink w:anchor="_Toc341277593" w:history="1">
        <w:r w:rsidR="00AB0D9B" w:rsidRPr="000A42FF">
          <w:rPr>
            <w:rStyle w:val="Hipervnculo"/>
            <w:noProof/>
          </w:rPr>
          <w:t>3.2</w:t>
        </w:r>
        <w:r w:rsidR="00AB0D9B">
          <w:rPr>
            <w:rFonts w:asciiTheme="minorHAnsi" w:hAnsiTheme="minorHAnsi"/>
            <w:noProof/>
            <w:color w:val="auto"/>
            <w:sz w:val="22"/>
          </w:rPr>
          <w:tab/>
        </w:r>
        <w:r w:rsidR="00AB0D9B" w:rsidRPr="000A42FF">
          <w:rPr>
            <w:rStyle w:val="Hipervnculo"/>
            <w:noProof/>
          </w:rPr>
          <w:t>Solución técnica</w:t>
        </w:r>
        <w:r w:rsidR="00AB0D9B">
          <w:rPr>
            <w:noProof/>
            <w:webHidden/>
          </w:rPr>
          <w:tab/>
        </w:r>
        <w:r w:rsidR="00AB0D9B">
          <w:rPr>
            <w:noProof/>
            <w:webHidden/>
          </w:rPr>
          <w:fldChar w:fldCharType="begin"/>
        </w:r>
        <w:r w:rsidR="00AB0D9B">
          <w:rPr>
            <w:noProof/>
            <w:webHidden/>
          </w:rPr>
          <w:instrText xml:space="preserve"> PAGEREF _Toc341277593 \h </w:instrText>
        </w:r>
        <w:r w:rsidR="00AB0D9B">
          <w:rPr>
            <w:noProof/>
            <w:webHidden/>
          </w:rPr>
        </w:r>
        <w:r w:rsidR="00AB0D9B">
          <w:rPr>
            <w:noProof/>
            <w:webHidden/>
          </w:rPr>
          <w:fldChar w:fldCharType="separate"/>
        </w:r>
        <w:r w:rsidR="006A3433">
          <w:rPr>
            <w:noProof/>
            <w:webHidden/>
          </w:rPr>
          <w:t>4</w:t>
        </w:r>
        <w:r w:rsidR="00AB0D9B">
          <w:rPr>
            <w:noProof/>
            <w:webHidden/>
          </w:rPr>
          <w:fldChar w:fldCharType="end"/>
        </w:r>
      </w:hyperlink>
    </w:p>
    <w:p w:rsidR="00AB0D9B" w:rsidRDefault="00BA14A2">
      <w:pPr>
        <w:pStyle w:val="TDC2"/>
        <w:tabs>
          <w:tab w:val="left" w:pos="1320"/>
          <w:tab w:val="right" w:leader="dot" w:pos="9395"/>
        </w:tabs>
        <w:rPr>
          <w:rFonts w:asciiTheme="minorHAnsi" w:hAnsiTheme="minorHAnsi"/>
          <w:noProof/>
          <w:color w:val="auto"/>
          <w:sz w:val="22"/>
        </w:rPr>
      </w:pPr>
      <w:hyperlink w:anchor="_Toc341277594" w:history="1">
        <w:r w:rsidR="00AB0D9B" w:rsidRPr="000A42FF">
          <w:rPr>
            <w:rStyle w:val="Hipervnculo"/>
            <w:noProof/>
          </w:rPr>
          <w:t>3.3</w:t>
        </w:r>
        <w:r w:rsidR="00AB0D9B">
          <w:rPr>
            <w:rFonts w:asciiTheme="minorHAnsi" w:hAnsiTheme="minorHAnsi"/>
            <w:noProof/>
            <w:color w:val="auto"/>
            <w:sz w:val="22"/>
          </w:rPr>
          <w:tab/>
        </w:r>
        <w:r w:rsidR="00AB0D9B" w:rsidRPr="000A42FF">
          <w:rPr>
            <w:rStyle w:val="Hipervnculo"/>
            <w:noProof/>
          </w:rPr>
          <w:t>Lista resumen de artefactos de la aplicación que es ven impactados con el cambio</w:t>
        </w:r>
        <w:r w:rsidR="00AB0D9B">
          <w:rPr>
            <w:noProof/>
            <w:webHidden/>
          </w:rPr>
          <w:tab/>
        </w:r>
        <w:r w:rsidR="00AB0D9B">
          <w:rPr>
            <w:noProof/>
            <w:webHidden/>
          </w:rPr>
          <w:fldChar w:fldCharType="begin"/>
        </w:r>
        <w:r w:rsidR="00AB0D9B">
          <w:rPr>
            <w:noProof/>
            <w:webHidden/>
          </w:rPr>
          <w:instrText xml:space="preserve"> PAGEREF _Toc341277594 \h </w:instrText>
        </w:r>
        <w:r w:rsidR="00AB0D9B">
          <w:rPr>
            <w:noProof/>
            <w:webHidden/>
          </w:rPr>
        </w:r>
        <w:r w:rsidR="00AB0D9B">
          <w:rPr>
            <w:noProof/>
            <w:webHidden/>
          </w:rPr>
          <w:fldChar w:fldCharType="separate"/>
        </w:r>
        <w:r w:rsidR="006A3433">
          <w:rPr>
            <w:noProof/>
            <w:webHidden/>
          </w:rPr>
          <w:t>4</w:t>
        </w:r>
        <w:r w:rsidR="00AB0D9B">
          <w:rPr>
            <w:noProof/>
            <w:webHidden/>
          </w:rPr>
          <w:fldChar w:fldCharType="end"/>
        </w:r>
      </w:hyperlink>
    </w:p>
    <w:p w:rsidR="00B87D3D" w:rsidRDefault="003C6760" w:rsidP="00B87D3D">
      <w:r>
        <w:rPr>
          <w:color w:val="4D4D4D"/>
          <w:sz w:val="28"/>
        </w:rPr>
        <w:fldChar w:fldCharType="end"/>
      </w:r>
    </w:p>
    <w:p w:rsidR="00B87D3D" w:rsidRDefault="00B87D3D" w:rsidP="00B87D3D"/>
    <w:p w:rsidR="00B87D3D" w:rsidRDefault="00B87D3D" w:rsidP="00B87D3D"/>
    <w:p w:rsidR="00B87D3D" w:rsidRDefault="00B87D3D">
      <w:r>
        <w:br w:type="page"/>
      </w:r>
    </w:p>
    <w:p w:rsidR="00B87D3D" w:rsidRDefault="00115FCC" w:rsidP="006C0C49">
      <w:pPr>
        <w:pStyle w:val="Ttulo1"/>
      </w:pPr>
      <w:bookmarkStart w:id="1" w:name="_Toc341277584"/>
      <w:r w:rsidRPr="00115FCC">
        <w:lastRenderedPageBreak/>
        <w:t>Descripción del Problema</w:t>
      </w:r>
      <w:bookmarkEnd w:id="1"/>
    </w:p>
    <w:p w:rsidR="00BE49AB" w:rsidRDefault="00BE49AB" w:rsidP="00BE49AB">
      <w:pPr>
        <w:pStyle w:val="Ttulo2"/>
      </w:pPr>
      <w:bookmarkStart w:id="2" w:name="_Toc341277585"/>
      <w:r>
        <w:t>Descripción proporcionad</w:t>
      </w:r>
      <w:r w:rsidR="003C7F16">
        <w:t>a</w:t>
      </w:r>
      <w:r>
        <w:t xml:space="preserve"> por el cliente</w:t>
      </w:r>
      <w:bookmarkEnd w:id="2"/>
    </w:p>
    <w:p w:rsidR="00BE49AB" w:rsidRDefault="00474247" w:rsidP="00BE49AB">
      <w:r>
        <w:t>[</w:t>
      </w:r>
      <w:r w:rsidRPr="00BE49AB">
        <w:t>Describa el requerimiento solicitado por el usuario</w:t>
      </w:r>
      <w:r w:rsidR="00BE49AB">
        <w:t>]</w:t>
      </w:r>
    </w:p>
    <w:p w:rsidR="00BE49AB" w:rsidRDefault="00BE49AB" w:rsidP="00BE49AB">
      <w:pPr>
        <w:pStyle w:val="Ttulo2"/>
      </w:pPr>
      <w:bookmarkStart w:id="3" w:name="_Toc341277587"/>
      <w:r>
        <w:t xml:space="preserve">Funcionalidades </w:t>
      </w:r>
      <w:bookmarkEnd w:id="3"/>
      <w:r w:rsidR="003C7F16">
        <w:t>impactadas</w:t>
      </w:r>
    </w:p>
    <w:p w:rsidR="00BE49AB" w:rsidRDefault="00BE49AB" w:rsidP="00BE49AB">
      <w:r>
        <w:t>[</w:t>
      </w:r>
      <w:r w:rsidR="003C7F16">
        <w:t>I</w:t>
      </w:r>
      <w:r w:rsidR="003C7F16" w:rsidRPr="00BE49AB">
        <w:t xml:space="preserve">dentifique las funcionalidades de la aplicación </w:t>
      </w:r>
      <w:r w:rsidR="003C7F16">
        <w:t xml:space="preserve">impactadas por el problema. </w:t>
      </w:r>
      <w:r>
        <w:t xml:space="preserve">Ejemplos:  </w:t>
      </w:r>
      <w:r w:rsidRPr="00BE49AB">
        <w:t>Registro de contrato por parte de los agentes, Ingreso de consignación por parte de los agentes, Publicación del despacho, Desempate de ofertas, etc</w:t>
      </w:r>
      <w:r>
        <w:t>.</w:t>
      </w:r>
      <w:r w:rsidRPr="00BE49AB">
        <w:t>]</w:t>
      </w:r>
    </w:p>
    <w:p w:rsidR="00BE49AB" w:rsidRDefault="00BE49AB" w:rsidP="00BE49AB">
      <w:pPr>
        <w:pStyle w:val="Ttulo1"/>
      </w:pPr>
      <w:bookmarkStart w:id="4" w:name="_Toc341277588"/>
      <w:r>
        <w:t>Diagnóstico</w:t>
      </w:r>
      <w:bookmarkEnd w:id="4"/>
    </w:p>
    <w:p w:rsidR="00BE49AB" w:rsidRDefault="00BE49AB" w:rsidP="00BE49AB">
      <w:r w:rsidRPr="00BE49AB">
        <w:t>[Esta sección permite explicar qué está pasando en el aplicativo para que el error reportado se presente. Con el diagnóstico descriptivo el error puede replicarse y con el diagnóstico técnico se identifica desde los componentes de la aplicación qué ocasiona la falla].</w:t>
      </w:r>
    </w:p>
    <w:p w:rsidR="00BE49AB" w:rsidRDefault="00BE49AB" w:rsidP="00BE49AB">
      <w:pPr>
        <w:pStyle w:val="Ttulo2"/>
      </w:pPr>
      <w:bookmarkStart w:id="5" w:name="_Toc341277589"/>
      <w:r>
        <w:t>Diagnóstico descriptivo</w:t>
      </w:r>
      <w:bookmarkEnd w:id="5"/>
    </w:p>
    <w:p w:rsidR="00BE49AB" w:rsidRDefault="00BE49AB" w:rsidP="00BE49AB">
      <w:r>
        <w:t>[</w:t>
      </w:r>
      <w:r w:rsidRPr="00BE49AB">
        <w:t>Es la explicación de la ocurrencia del error para el usuario final. Describa cada uno de los pasos que realizaría el usuario final en la aplicación, a través de los cuales se hace evidente el error. Apóyese en pantallazos de la aplicación para explicar en mayor detalle y claridad</w:t>
      </w:r>
      <w:r>
        <w:t>]</w:t>
      </w:r>
    </w:p>
    <w:p w:rsidR="00BE49AB" w:rsidRDefault="00BE49AB" w:rsidP="00BE49AB">
      <w:pPr>
        <w:pStyle w:val="Ttulo2"/>
      </w:pPr>
      <w:bookmarkStart w:id="6" w:name="_Toc341277590"/>
      <w:r>
        <w:t>Diagnóstico técnico</w:t>
      </w:r>
      <w:bookmarkEnd w:id="6"/>
    </w:p>
    <w:p w:rsidR="00BE49AB" w:rsidRDefault="00BE49AB" w:rsidP="00BE49AB">
      <w:r>
        <w:t>[</w:t>
      </w:r>
      <w:r w:rsidRPr="00BE49AB">
        <w:t>Es la explicación de la ocurrencia del error para el equipo de informática del cliente. Describa los hallazgos desde el punto de vista técnico en dónde se presenta el error y que requieren una solución, por ejemplo: datos en base de datos, páginas, conexiones, servicios, etc. Apóyese en pantallazos para explicar en mayor detalle y claridad</w:t>
      </w:r>
      <w:r>
        <w:t>]</w:t>
      </w:r>
    </w:p>
    <w:p w:rsidR="00BE49AB" w:rsidRDefault="00BE49AB" w:rsidP="00BE49AB">
      <w:pPr>
        <w:pStyle w:val="Ttulo1"/>
      </w:pPr>
      <w:bookmarkStart w:id="7" w:name="_Toc341277591"/>
      <w:r>
        <w:t>Solución</w:t>
      </w:r>
      <w:bookmarkEnd w:id="7"/>
    </w:p>
    <w:p w:rsidR="00BE49AB" w:rsidRDefault="00BE49AB" w:rsidP="00BE49AB">
      <w:r>
        <w:t>[</w:t>
      </w:r>
      <w:r w:rsidRPr="00BE49AB">
        <w:t>Esta sección permite explicar las modificaciones necesarias en el aplicativo para solucionar el error</w:t>
      </w:r>
      <w:r>
        <w:t>]</w:t>
      </w:r>
    </w:p>
    <w:p w:rsidR="00BE49AB" w:rsidRDefault="00BE49AB" w:rsidP="00BE49AB">
      <w:pPr>
        <w:pStyle w:val="Ttulo2"/>
      </w:pPr>
      <w:bookmarkStart w:id="8" w:name="_Toc341277592"/>
      <w:r>
        <w:t>Solución descriptiva</w:t>
      </w:r>
      <w:bookmarkEnd w:id="8"/>
    </w:p>
    <w:p w:rsidR="00BE49AB" w:rsidRDefault="00BE49AB" w:rsidP="00BE49AB">
      <w:r>
        <w:t>[</w:t>
      </w:r>
      <w:r w:rsidRPr="00BE49AB">
        <w:t>Es la explicación de la solución para el usuario final. Si desde el punto de vista de usuario final, no se realiza ningún cambio en el aplicativo para dar solución al error, esta sección no aplica</w:t>
      </w:r>
      <w:r>
        <w:t>]</w:t>
      </w:r>
    </w:p>
    <w:p w:rsidR="00BE49AB" w:rsidRDefault="00BE49AB" w:rsidP="00BE49AB">
      <w:pPr>
        <w:pStyle w:val="Ttulo2"/>
      </w:pPr>
      <w:bookmarkStart w:id="9" w:name="_Toc341277593"/>
      <w:r>
        <w:lastRenderedPageBreak/>
        <w:t>Solución técnica</w:t>
      </w:r>
      <w:bookmarkEnd w:id="9"/>
    </w:p>
    <w:p w:rsidR="00BE49AB" w:rsidRDefault="00BE49AB" w:rsidP="00BE49AB">
      <w:r>
        <w:t>[</w:t>
      </w:r>
      <w:r w:rsidRPr="00BE49AB">
        <w:t>Es la explicación de la solución desde los componentes de la aplicación. Explique los cambios necesarios en la aplicación para dar solución al error: ejemplo: actualización de datos, creación de tablas, adición de funciones en código, adición de variables de sesión o configuración, etc</w:t>
      </w:r>
      <w:r>
        <w:t>.]</w:t>
      </w:r>
    </w:p>
    <w:p w:rsidR="00BE49AB" w:rsidRDefault="00BE49AB" w:rsidP="00BE49AB">
      <w:pPr>
        <w:pStyle w:val="Ttulo2"/>
      </w:pPr>
      <w:bookmarkStart w:id="10" w:name="_Toc341277594"/>
      <w:r>
        <w:t>Lista resumen de artefactos de la aplicación que s</w:t>
      </w:r>
      <w:r w:rsidR="002966A9">
        <w:t>e</w:t>
      </w:r>
      <w:r>
        <w:t xml:space="preserve"> ven impactados con el cambio</w:t>
      </w:r>
      <w:bookmarkEnd w:id="10"/>
    </w:p>
    <w:p w:rsidR="00BE49AB" w:rsidRDefault="00BE49AB" w:rsidP="00BE49AB">
      <w:r>
        <w:t>[</w:t>
      </w:r>
      <w:r w:rsidRPr="00BE49AB">
        <w:t>La siguiente tabla resume la lista de artefactos/componentes de la aplicación que se verán afectados con la solución técnica. Esta tabla es de gran importancia, pues permite reflejar el impacto de la solución, trazando los artefactos de la aplicación que se ven afectados</w:t>
      </w:r>
      <w:r>
        <w:t>]</w:t>
      </w:r>
    </w:p>
    <w:tbl>
      <w:tblPr>
        <w:tblStyle w:val="Tablaconcuadrcula"/>
        <w:tblW w:w="0" w:type="auto"/>
        <w:tblInd w:w="709" w:type="dxa"/>
        <w:tblLook w:val="04A0" w:firstRow="1" w:lastRow="0" w:firstColumn="1" w:lastColumn="0" w:noHBand="0" w:noVBand="1"/>
      </w:tblPr>
      <w:tblGrid>
        <w:gridCol w:w="1809"/>
        <w:gridCol w:w="3544"/>
        <w:gridCol w:w="2992"/>
      </w:tblGrid>
      <w:tr w:rsidR="00BE49AB" w:rsidTr="00993EB8">
        <w:trPr>
          <w:tblHeader/>
        </w:trPr>
        <w:tc>
          <w:tcPr>
            <w:tcW w:w="1809" w:type="dxa"/>
            <w:tcBorders>
              <w:top w:val="nil"/>
              <w:left w:val="nil"/>
              <w:bottom w:val="single" w:sz="12" w:space="0" w:color="04993B"/>
              <w:right w:val="nil"/>
            </w:tcBorders>
            <w:shd w:val="clear" w:color="auto" w:fill="auto"/>
          </w:tcPr>
          <w:p w:rsidR="00BE49AB" w:rsidRDefault="00BE49AB" w:rsidP="00993EB8">
            <w:pPr>
              <w:pStyle w:val="MVMTituloTabla"/>
            </w:pPr>
            <w:r>
              <w:t>Tipo</w:t>
            </w:r>
          </w:p>
        </w:tc>
        <w:tc>
          <w:tcPr>
            <w:tcW w:w="3544" w:type="dxa"/>
            <w:tcBorders>
              <w:top w:val="nil"/>
              <w:left w:val="nil"/>
              <w:bottom w:val="single" w:sz="12" w:space="0" w:color="04993B"/>
              <w:right w:val="nil"/>
            </w:tcBorders>
            <w:shd w:val="clear" w:color="auto" w:fill="auto"/>
          </w:tcPr>
          <w:p w:rsidR="00BE49AB" w:rsidRDefault="00BE49AB" w:rsidP="00993EB8">
            <w:pPr>
              <w:pStyle w:val="MVMTituloTabla"/>
            </w:pPr>
            <w:r>
              <w:t>Nombre</w:t>
            </w:r>
          </w:p>
        </w:tc>
        <w:tc>
          <w:tcPr>
            <w:tcW w:w="2992" w:type="dxa"/>
            <w:tcBorders>
              <w:top w:val="nil"/>
              <w:left w:val="nil"/>
              <w:bottom w:val="single" w:sz="12" w:space="0" w:color="04993B"/>
              <w:right w:val="nil"/>
            </w:tcBorders>
            <w:shd w:val="clear" w:color="auto" w:fill="auto"/>
          </w:tcPr>
          <w:p w:rsidR="00BE49AB" w:rsidRDefault="00BE49AB" w:rsidP="00993EB8">
            <w:pPr>
              <w:pStyle w:val="MVMTituloTabla"/>
            </w:pPr>
            <w:r>
              <w:t>Descripción cambio</w:t>
            </w:r>
          </w:p>
        </w:tc>
      </w:tr>
      <w:tr w:rsidR="00BE49AB" w:rsidTr="00BE49AB">
        <w:tc>
          <w:tcPr>
            <w:tcW w:w="1809" w:type="dxa"/>
            <w:tcBorders>
              <w:top w:val="single" w:sz="12" w:space="0" w:color="04993B"/>
              <w:left w:val="nil"/>
              <w:bottom w:val="dotted" w:sz="4" w:space="0" w:color="4D4D4D"/>
              <w:right w:val="dotted" w:sz="4" w:space="0" w:color="4D4D4D"/>
            </w:tcBorders>
            <w:vAlign w:val="center"/>
          </w:tcPr>
          <w:p w:rsidR="00BE49AB" w:rsidRDefault="00BE49AB" w:rsidP="00BE49AB">
            <w:pPr>
              <w:pStyle w:val="MVMTextoTablaIzquierda"/>
            </w:pPr>
            <w:r w:rsidRPr="00D14768">
              <w:t>[Tipo de artefacto a modificar, por ejemplo: clase, componente, procedimiento almacenado, Web Form, tabla]</w:t>
            </w:r>
          </w:p>
        </w:tc>
        <w:tc>
          <w:tcPr>
            <w:tcW w:w="3544" w:type="dxa"/>
            <w:tcBorders>
              <w:top w:val="single" w:sz="12" w:space="0" w:color="04993B"/>
              <w:left w:val="dotted" w:sz="4" w:space="0" w:color="4D4D4D"/>
              <w:bottom w:val="dotted" w:sz="4" w:space="0" w:color="4D4D4D"/>
              <w:right w:val="dotted" w:sz="4" w:space="0" w:color="4D4D4D"/>
            </w:tcBorders>
            <w:vAlign w:val="center"/>
          </w:tcPr>
          <w:p w:rsidR="00BE49AB" w:rsidRDefault="00BE49AB" w:rsidP="00BE49AB">
            <w:pPr>
              <w:pStyle w:val="MVMTextoTablaIzquierda"/>
            </w:pPr>
            <w:r w:rsidRPr="00D14768">
              <w:t>[Nombre del artefacto]</w:t>
            </w:r>
          </w:p>
        </w:tc>
        <w:tc>
          <w:tcPr>
            <w:tcW w:w="2992" w:type="dxa"/>
            <w:tcBorders>
              <w:top w:val="single" w:sz="12" w:space="0" w:color="04993B"/>
              <w:left w:val="dotted" w:sz="4" w:space="0" w:color="4D4D4D"/>
              <w:bottom w:val="dotted" w:sz="4" w:space="0" w:color="4D4D4D"/>
              <w:right w:val="nil"/>
            </w:tcBorders>
            <w:vAlign w:val="center"/>
          </w:tcPr>
          <w:p w:rsidR="00BE49AB" w:rsidRDefault="00BE49AB" w:rsidP="00BE49AB">
            <w:pPr>
              <w:pStyle w:val="MVMTextoTablaIzquierda"/>
            </w:pPr>
            <w:r w:rsidRPr="00D14768">
              <w:t>[Descripción corta del cambio]</w:t>
            </w:r>
          </w:p>
        </w:tc>
      </w:tr>
      <w:tr w:rsidR="00BE49AB" w:rsidTr="00BE49AB">
        <w:tc>
          <w:tcPr>
            <w:tcW w:w="1809" w:type="dxa"/>
            <w:tcBorders>
              <w:top w:val="dotted" w:sz="4" w:space="0" w:color="4D4D4D"/>
              <w:left w:val="nil"/>
              <w:bottom w:val="dotted" w:sz="4" w:space="0" w:color="4D4D4D"/>
              <w:right w:val="dotted" w:sz="4" w:space="0" w:color="4D4D4D"/>
            </w:tcBorders>
            <w:vAlign w:val="center"/>
          </w:tcPr>
          <w:p w:rsidR="00BE49AB" w:rsidRDefault="00BE49AB" w:rsidP="00BE49AB">
            <w:pPr>
              <w:pStyle w:val="MVMTextoTablaCentrado"/>
              <w:jc w:val="left"/>
            </w:pPr>
          </w:p>
        </w:tc>
        <w:tc>
          <w:tcPr>
            <w:tcW w:w="3544" w:type="dxa"/>
            <w:tcBorders>
              <w:top w:val="dotted" w:sz="4" w:space="0" w:color="4D4D4D"/>
              <w:left w:val="dotted" w:sz="4" w:space="0" w:color="4D4D4D"/>
              <w:bottom w:val="dotted" w:sz="4" w:space="0" w:color="4D4D4D"/>
              <w:right w:val="dotted" w:sz="4" w:space="0" w:color="4D4D4D"/>
            </w:tcBorders>
            <w:vAlign w:val="center"/>
          </w:tcPr>
          <w:p w:rsidR="00BE49AB" w:rsidRDefault="00BE49AB" w:rsidP="00BE49AB">
            <w:pPr>
              <w:pStyle w:val="MVMTextoTablaCentrado"/>
              <w:jc w:val="left"/>
            </w:pPr>
          </w:p>
        </w:tc>
        <w:tc>
          <w:tcPr>
            <w:tcW w:w="2992" w:type="dxa"/>
            <w:tcBorders>
              <w:top w:val="dotted" w:sz="4" w:space="0" w:color="4D4D4D"/>
              <w:left w:val="dotted" w:sz="4" w:space="0" w:color="4D4D4D"/>
              <w:bottom w:val="dotted" w:sz="4" w:space="0" w:color="4D4D4D"/>
              <w:right w:val="nil"/>
            </w:tcBorders>
            <w:vAlign w:val="center"/>
          </w:tcPr>
          <w:p w:rsidR="00BE49AB" w:rsidRDefault="00BE49AB" w:rsidP="00BE49AB">
            <w:pPr>
              <w:pStyle w:val="MVMTextoTablaCentrado"/>
              <w:jc w:val="left"/>
            </w:pPr>
          </w:p>
        </w:tc>
      </w:tr>
      <w:tr w:rsidR="00BE49AB" w:rsidTr="00BE49AB">
        <w:tc>
          <w:tcPr>
            <w:tcW w:w="1809" w:type="dxa"/>
            <w:tcBorders>
              <w:top w:val="dotted" w:sz="4" w:space="0" w:color="4D4D4D"/>
              <w:left w:val="nil"/>
              <w:bottom w:val="dotted" w:sz="4" w:space="0" w:color="4D4D4D"/>
              <w:right w:val="dotted" w:sz="4" w:space="0" w:color="4D4D4D"/>
            </w:tcBorders>
            <w:vAlign w:val="center"/>
          </w:tcPr>
          <w:p w:rsidR="00BE49AB" w:rsidRDefault="00BE49AB" w:rsidP="00BE49AB">
            <w:pPr>
              <w:pStyle w:val="MVMTextoTablaCentrado"/>
              <w:jc w:val="left"/>
            </w:pPr>
          </w:p>
        </w:tc>
        <w:tc>
          <w:tcPr>
            <w:tcW w:w="3544" w:type="dxa"/>
            <w:tcBorders>
              <w:top w:val="dotted" w:sz="4" w:space="0" w:color="4D4D4D"/>
              <w:left w:val="dotted" w:sz="4" w:space="0" w:color="4D4D4D"/>
              <w:bottom w:val="dotted" w:sz="4" w:space="0" w:color="4D4D4D"/>
              <w:right w:val="dotted" w:sz="4" w:space="0" w:color="4D4D4D"/>
            </w:tcBorders>
            <w:vAlign w:val="center"/>
          </w:tcPr>
          <w:p w:rsidR="00BE49AB" w:rsidRDefault="00BE49AB" w:rsidP="00BE49AB">
            <w:pPr>
              <w:pStyle w:val="MVMTextoTablaCentrado"/>
              <w:jc w:val="left"/>
            </w:pPr>
          </w:p>
        </w:tc>
        <w:tc>
          <w:tcPr>
            <w:tcW w:w="2992" w:type="dxa"/>
            <w:tcBorders>
              <w:top w:val="dotted" w:sz="4" w:space="0" w:color="4D4D4D"/>
              <w:left w:val="dotted" w:sz="4" w:space="0" w:color="4D4D4D"/>
              <w:bottom w:val="dotted" w:sz="4" w:space="0" w:color="4D4D4D"/>
              <w:right w:val="nil"/>
            </w:tcBorders>
            <w:vAlign w:val="center"/>
          </w:tcPr>
          <w:p w:rsidR="00BE49AB" w:rsidRDefault="00BE49AB" w:rsidP="00BE49AB">
            <w:pPr>
              <w:pStyle w:val="MVMTextoTablaCentrado"/>
              <w:jc w:val="left"/>
            </w:pPr>
          </w:p>
        </w:tc>
      </w:tr>
    </w:tbl>
    <w:p w:rsidR="002966A9" w:rsidRDefault="002966A9" w:rsidP="00BE49AB"/>
    <w:p w:rsidR="002966A9" w:rsidRPr="002966A9" w:rsidRDefault="002966A9" w:rsidP="002966A9"/>
    <w:p w:rsidR="002966A9" w:rsidRDefault="002966A9" w:rsidP="002966A9"/>
    <w:p w:rsidR="00BE49AB" w:rsidRPr="002966A9" w:rsidRDefault="002966A9" w:rsidP="002966A9">
      <w:pPr>
        <w:tabs>
          <w:tab w:val="left" w:pos="6795"/>
        </w:tabs>
      </w:pPr>
      <w:r>
        <w:tab/>
      </w:r>
    </w:p>
    <w:sectPr w:rsidR="00BE49AB" w:rsidRPr="002966A9" w:rsidSect="0017254A">
      <w:headerReference w:type="first" r:id="rId17"/>
      <w:footerReference w:type="first" r:id="rId18"/>
      <w:pgSz w:w="12240" w:h="15840" w:code="1"/>
      <w:pgMar w:top="1701" w:right="1134" w:bottom="1134" w:left="1701" w:header="709" w:footer="40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4A2" w:rsidRDefault="00BA14A2" w:rsidP="00A967F4">
      <w:pPr>
        <w:spacing w:after="0"/>
      </w:pPr>
      <w:r>
        <w:separator/>
      </w:r>
    </w:p>
  </w:endnote>
  <w:endnote w:type="continuationSeparator" w:id="0">
    <w:p w:rsidR="00BA14A2" w:rsidRDefault="00BA14A2" w:rsidP="00A967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3133653"/>
      <w:docPartObj>
        <w:docPartGallery w:val="Page Numbers (Bottom of Page)"/>
        <w:docPartUnique/>
      </w:docPartObj>
    </w:sdtPr>
    <w:sdtEndPr/>
    <w:sdtContent>
      <w:p w:rsidR="00EC436B" w:rsidRDefault="00EC436B" w:rsidP="008E703C">
        <w:pPr>
          <w:pStyle w:val="Piedepgina"/>
        </w:pP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6"/>
        </w:tblGrid>
        <w:tr w:rsidR="00EC436B" w:rsidTr="004D6052">
          <w:tc>
            <w:tcPr>
              <w:tcW w:w="8978" w:type="dxa"/>
              <w:tcBorders>
                <w:bottom w:val="dotted" w:sz="4" w:space="0" w:color="auto"/>
              </w:tcBorders>
            </w:tcPr>
            <w:p w:rsidR="00EC436B" w:rsidRDefault="007363EF" w:rsidP="002966A9">
              <w:pPr>
                <w:pStyle w:val="Piedepgina"/>
              </w:pPr>
              <w:r>
                <w:t>F-PRO-044 / Documento de Diagnóstico – MVM Ingeniería de Software</w:t>
              </w:r>
            </w:p>
          </w:tc>
        </w:tr>
        <w:tr w:rsidR="00EC436B" w:rsidTr="004D6052">
          <w:tc>
            <w:tcPr>
              <w:tcW w:w="8978" w:type="dxa"/>
              <w:tcBorders>
                <w:top w:val="dotted" w:sz="4" w:space="0" w:color="auto"/>
              </w:tcBorders>
            </w:tcPr>
            <w:p w:rsidR="00EC436B" w:rsidRDefault="00D22192" w:rsidP="008E703C">
              <w:pPr>
                <w:pStyle w:val="Piedepgina"/>
              </w:pPr>
              <w:r>
                <w:rPr>
                  <w:lang w:val="es-ES"/>
                </w:rPr>
                <w:t xml:space="preserve">Página </w:t>
              </w:r>
              <w:r w:rsidR="003C6760">
                <w:fldChar w:fldCharType="begin"/>
              </w:r>
              <w:r>
                <w:instrText>PAGE  \* Arabic  \* MERGEFORMAT</w:instrText>
              </w:r>
              <w:r w:rsidR="003C6760">
                <w:fldChar w:fldCharType="separate"/>
              </w:r>
              <w:r w:rsidR="006A3433" w:rsidRPr="006A3433">
                <w:rPr>
                  <w:noProof/>
                  <w:lang w:val="es-ES"/>
                </w:rPr>
                <w:t>4</w:t>
              </w:r>
              <w:r w:rsidR="003C6760">
                <w:fldChar w:fldCharType="end"/>
              </w:r>
              <w:r>
                <w:rPr>
                  <w:lang w:val="es-ES"/>
                </w:rPr>
                <w:t xml:space="preserve"> de </w:t>
              </w:r>
              <w:r w:rsidR="009B2ACC">
                <w:rPr>
                  <w:noProof/>
                  <w:lang w:val="es-ES"/>
                </w:rPr>
                <w:fldChar w:fldCharType="begin"/>
              </w:r>
              <w:r w:rsidR="009B2ACC">
                <w:rPr>
                  <w:noProof/>
                  <w:lang w:val="es-ES"/>
                </w:rPr>
                <w:instrText>NUMPAGES  \* Arabic  \* MERGEFORMAT</w:instrText>
              </w:r>
              <w:r w:rsidR="009B2ACC">
                <w:rPr>
                  <w:noProof/>
                  <w:lang w:val="es-ES"/>
                </w:rPr>
                <w:fldChar w:fldCharType="separate"/>
              </w:r>
              <w:r w:rsidR="006A3433">
                <w:rPr>
                  <w:noProof/>
                  <w:lang w:val="es-ES"/>
                </w:rPr>
                <w:t>4</w:t>
              </w:r>
              <w:r w:rsidR="009B2ACC">
                <w:rPr>
                  <w:noProof/>
                  <w:lang w:val="es-ES"/>
                </w:rPr>
                <w:fldChar w:fldCharType="end"/>
              </w:r>
            </w:p>
          </w:tc>
        </w:tr>
      </w:tbl>
      <w:p w:rsidR="00A4272B" w:rsidRPr="00EC436B" w:rsidRDefault="00BA14A2" w:rsidP="008E703C">
        <w:pPr>
          <w:pStyle w:val="Piedepgina"/>
          <w:rPr>
            <w:color w:val="auto"/>
            <w:sz w:val="22"/>
          </w:rPr>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6013145"/>
      <w:docPartObj>
        <w:docPartGallery w:val="Page Numbers (Bottom of Page)"/>
        <w:docPartUnique/>
      </w:docPartObj>
    </w:sdtPr>
    <w:sdtEndPr/>
    <w:sdtContent>
      <w:p w:rsidR="008E703C" w:rsidRDefault="008E703C" w:rsidP="008E703C">
        <w:pPr>
          <w:pStyle w:val="Piedepgina"/>
        </w:pPr>
      </w:p>
      <w:tbl>
        <w:tblPr>
          <w:tblStyle w:val="Tablaconcuadrcula"/>
          <w:tblW w:w="0" w:type="auto"/>
          <w:tblBorders>
            <w:top w:val="none" w:sz="0" w:space="0" w:color="auto"/>
            <w:left w:val="none" w:sz="0" w:space="0" w:color="auto"/>
            <w:bottom w:val="dotted" w:sz="4" w:space="0" w:color="auto"/>
            <w:right w:val="none" w:sz="0" w:space="0" w:color="auto"/>
            <w:insideH w:val="none" w:sz="0" w:space="0" w:color="auto"/>
            <w:insideV w:val="none" w:sz="0" w:space="0" w:color="auto"/>
          </w:tblBorders>
          <w:tblLook w:val="04A0" w:firstRow="1" w:lastRow="0" w:firstColumn="1" w:lastColumn="0" w:noHBand="0" w:noVBand="1"/>
        </w:tblPr>
        <w:tblGrid>
          <w:gridCol w:w="9405"/>
        </w:tblGrid>
        <w:tr w:rsidR="008E703C" w:rsidTr="008E703C">
          <w:tc>
            <w:tcPr>
              <w:tcW w:w="9545" w:type="dxa"/>
            </w:tcPr>
            <w:p w:rsidR="008E703C" w:rsidRDefault="008E703C" w:rsidP="002966A9">
              <w:pPr>
                <w:pStyle w:val="Piedepgina"/>
              </w:pPr>
              <w:r>
                <w:t>Fecha última modif</w:t>
              </w:r>
              <w:r w:rsidR="00856743">
                <w:t>icación del formato:  201</w:t>
              </w:r>
              <w:r w:rsidR="00BE49AB">
                <w:t>2-1</w:t>
              </w:r>
              <w:r w:rsidR="002966A9">
                <w:t>2-26</w:t>
              </w:r>
            </w:p>
          </w:tc>
        </w:tr>
      </w:tbl>
      <w:p w:rsidR="008E703C" w:rsidRDefault="00BA14A2" w:rsidP="008E703C">
        <w:pPr>
          <w:pStyle w:val="Piedepgina"/>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8348141"/>
      <w:docPartObj>
        <w:docPartGallery w:val="Page Numbers (Bottom of Page)"/>
        <w:docPartUnique/>
      </w:docPartObj>
    </w:sdtPr>
    <w:sdtEndPr/>
    <w:sdtContent>
      <w:p w:rsidR="00FD786B" w:rsidRDefault="00FD786B" w:rsidP="008E703C">
        <w:pPr>
          <w:pStyle w:val="Piedepgina"/>
        </w:pP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6"/>
        </w:tblGrid>
        <w:tr w:rsidR="00FD786B" w:rsidTr="00FD786B">
          <w:tc>
            <w:tcPr>
              <w:tcW w:w="8978" w:type="dxa"/>
              <w:tcBorders>
                <w:bottom w:val="dotted" w:sz="4" w:space="0" w:color="auto"/>
              </w:tcBorders>
            </w:tcPr>
            <w:p w:rsidR="00FD786B" w:rsidRDefault="00856743" w:rsidP="002966A9">
              <w:pPr>
                <w:pStyle w:val="Piedepgina"/>
              </w:pPr>
              <w:r>
                <w:t>F-PRO-044 / Documento de Diagnóst</w:t>
              </w:r>
              <w:r w:rsidR="002966A9">
                <w:t>ico – MVM Ingeniería de Software</w:t>
              </w:r>
            </w:p>
          </w:tc>
        </w:tr>
        <w:tr w:rsidR="00FD786B" w:rsidTr="00FD786B">
          <w:tc>
            <w:tcPr>
              <w:tcW w:w="8978" w:type="dxa"/>
              <w:tcBorders>
                <w:top w:val="dotted" w:sz="4" w:space="0" w:color="auto"/>
              </w:tcBorders>
            </w:tcPr>
            <w:p w:rsidR="00FD786B" w:rsidRDefault="0017254A" w:rsidP="008E703C">
              <w:pPr>
                <w:pStyle w:val="Piedepgina"/>
              </w:pPr>
              <w:r>
                <w:rPr>
                  <w:lang w:val="es-ES"/>
                </w:rPr>
                <w:t xml:space="preserve">Página </w:t>
              </w:r>
              <w:r w:rsidR="003C6760">
                <w:fldChar w:fldCharType="begin"/>
              </w:r>
              <w:r>
                <w:instrText>PAGE  \* Arabic  \* MERGEFORMAT</w:instrText>
              </w:r>
              <w:r w:rsidR="003C6760">
                <w:fldChar w:fldCharType="separate"/>
              </w:r>
              <w:r w:rsidR="006A3433" w:rsidRPr="006A3433">
                <w:rPr>
                  <w:noProof/>
                  <w:lang w:val="es-ES"/>
                </w:rPr>
                <w:t>2</w:t>
              </w:r>
              <w:r w:rsidR="003C6760">
                <w:fldChar w:fldCharType="end"/>
              </w:r>
              <w:r>
                <w:rPr>
                  <w:lang w:val="es-ES"/>
                </w:rPr>
                <w:t xml:space="preserve"> de </w:t>
              </w:r>
              <w:r w:rsidR="009B2ACC">
                <w:rPr>
                  <w:noProof/>
                  <w:lang w:val="es-ES"/>
                </w:rPr>
                <w:fldChar w:fldCharType="begin"/>
              </w:r>
              <w:r w:rsidR="009B2ACC">
                <w:rPr>
                  <w:noProof/>
                  <w:lang w:val="es-ES"/>
                </w:rPr>
                <w:instrText>NUMPAGES  \* Arabic  \* MERGEFORMAT</w:instrText>
              </w:r>
              <w:r w:rsidR="009B2ACC">
                <w:rPr>
                  <w:noProof/>
                  <w:lang w:val="es-ES"/>
                </w:rPr>
                <w:fldChar w:fldCharType="separate"/>
              </w:r>
              <w:r w:rsidR="006A3433">
                <w:rPr>
                  <w:noProof/>
                  <w:lang w:val="es-ES"/>
                </w:rPr>
                <w:t>4</w:t>
              </w:r>
              <w:r w:rsidR="009B2ACC">
                <w:rPr>
                  <w:noProof/>
                  <w:lang w:val="es-ES"/>
                </w:rPr>
                <w:fldChar w:fldCharType="end"/>
              </w:r>
            </w:p>
          </w:tc>
        </w:tr>
      </w:tbl>
      <w:p w:rsidR="00FD786B" w:rsidRDefault="00BA14A2" w:rsidP="008E703C">
        <w:pPr>
          <w:pStyle w:val="Piedepgina"/>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4A2" w:rsidRDefault="00BA14A2" w:rsidP="00A967F4">
      <w:pPr>
        <w:spacing w:after="0"/>
      </w:pPr>
      <w:r>
        <w:separator/>
      </w:r>
    </w:p>
  </w:footnote>
  <w:footnote w:type="continuationSeparator" w:id="0">
    <w:p w:rsidR="00BA14A2" w:rsidRDefault="00BA14A2" w:rsidP="00A967F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1"/>
      <w:gridCol w:w="6367"/>
    </w:tblGrid>
    <w:tr w:rsidR="00EC436B" w:rsidTr="004D6052">
      <w:trPr>
        <w:trHeight w:val="561"/>
      </w:trPr>
      <w:tc>
        <w:tcPr>
          <w:tcW w:w="2721" w:type="dxa"/>
          <w:vAlign w:val="bottom"/>
        </w:tcPr>
        <w:p w:rsidR="00EC436B" w:rsidRDefault="00EC436B" w:rsidP="004D6052">
          <w:pPr>
            <w:pStyle w:val="Encabezado"/>
          </w:pPr>
          <w:r>
            <w:rPr>
              <w:noProof/>
            </w:rPr>
            <w:drawing>
              <wp:inline distT="0" distB="0" distL="0" distR="0" wp14:anchorId="4A7E5BD5" wp14:editId="6C95C933">
                <wp:extent cx="1590675" cy="524923"/>
                <wp:effectExtent l="0" t="0" r="0" b="889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VMFin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9312" cy="531073"/>
                        </a:xfrm>
                        <a:prstGeom prst="rect">
                          <a:avLst/>
                        </a:prstGeom>
                      </pic:spPr>
                    </pic:pic>
                  </a:graphicData>
                </a:graphic>
              </wp:inline>
            </w:drawing>
          </w:r>
        </w:p>
      </w:tc>
      <w:tc>
        <w:tcPr>
          <w:tcW w:w="6367" w:type="dxa"/>
          <w:tcBorders>
            <w:bottom w:val="dotted" w:sz="4" w:space="0" w:color="auto"/>
          </w:tcBorders>
          <w:vAlign w:val="bottom"/>
        </w:tcPr>
        <w:p w:rsidR="00EC436B" w:rsidRDefault="00115FCC" w:rsidP="004D6052">
          <w:pPr>
            <w:pStyle w:val="Encabezado"/>
          </w:pPr>
          <w:r w:rsidRPr="00115FCC">
            <w:t>Nombre aplicación – Requerimientos</w:t>
          </w:r>
        </w:p>
      </w:tc>
    </w:tr>
  </w:tbl>
  <w:p w:rsidR="00EC436B" w:rsidRDefault="00EC436B" w:rsidP="00EC436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1"/>
      <w:gridCol w:w="6367"/>
    </w:tblGrid>
    <w:tr w:rsidR="00A57ABE" w:rsidTr="00A57ABE">
      <w:trPr>
        <w:trHeight w:val="561"/>
      </w:trPr>
      <w:tc>
        <w:tcPr>
          <w:tcW w:w="2721" w:type="dxa"/>
          <w:vAlign w:val="bottom"/>
        </w:tcPr>
        <w:p w:rsidR="00A57ABE" w:rsidRDefault="00A57ABE" w:rsidP="00A57ABE">
          <w:pPr>
            <w:pStyle w:val="Encabezado"/>
          </w:pPr>
          <w:r>
            <w:rPr>
              <w:noProof/>
            </w:rPr>
            <w:drawing>
              <wp:inline distT="0" distB="0" distL="0" distR="0" wp14:anchorId="4954AD07" wp14:editId="507EB6FD">
                <wp:extent cx="1590675" cy="524923"/>
                <wp:effectExtent l="0" t="0" r="0" b="889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VMFin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9312" cy="531073"/>
                        </a:xfrm>
                        <a:prstGeom prst="rect">
                          <a:avLst/>
                        </a:prstGeom>
                      </pic:spPr>
                    </pic:pic>
                  </a:graphicData>
                </a:graphic>
              </wp:inline>
            </w:drawing>
          </w:r>
        </w:p>
      </w:tc>
      <w:tc>
        <w:tcPr>
          <w:tcW w:w="6367" w:type="dxa"/>
          <w:tcBorders>
            <w:bottom w:val="dotted" w:sz="4" w:space="0" w:color="auto"/>
          </w:tcBorders>
          <w:vAlign w:val="bottom"/>
        </w:tcPr>
        <w:p w:rsidR="00A57ABE" w:rsidRDefault="00115FCC" w:rsidP="00A57ABE">
          <w:pPr>
            <w:pStyle w:val="Encabezado"/>
          </w:pPr>
          <w:r w:rsidRPr="00115FCC">
            <w:t>Nombre aplicación – Requerimientos</w:t>
          </w:r>
        </w:p>
      </w:tc>
    </w:tr>
  </w:tbl>
  <w:p w:rsidR="00484664" w:rsidRDefault="00484664" w:rsidP="00A57AB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7.25pt;height:17.25pt" o:bullet="t">
        <v:imagedata r:id="rId1" o:title="viñeta"/>
      </v:shape>
    </w:pict>
  </w:numPicBullet>
  <w:abstractNum w:abstractNumId="0">
    <w:nsid w:val="320C466C"/>
    <w:multiLevelType w:val="hybridMultilevel"/>
    <w:tmpl w:val="13D432E6"/>
    <w:lvl w:ilvl="0" w:tplc="07103A76">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3381E89"/>
    <w:multiLevelType w:val="hybridMultilevel"/>
    <w:tmpl w:val="E8104C80"/>
    <w:lvl w:ilvl="0" w:tplc="32C8A260">
      <w:start w:val="1"/>
      <w:numFmt w:val="decimal"/>
      <w:pStyle w:val="MVMListaNumerada"/>
      <w:lvlText w:val="%1."/>
      <w:lvlJc w:val="left"/>
      <w:pPr>
        <w:ind w:left="1429" w:hanging="360"/>
      </w:pPr>
      <w:rPr>
        <w:rFonts w:hint="default"/>
        <w:color w:val="04993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nsid w:val="35B17E03"/>
    <w:multiLevelType w:val="multilevel"/>
    <w:tmpl w:val="DBE2003A"/>
    <w:lvl w:ilvl="0">
      <w:start w:val="1"/>
      <w:numFmt w:val="decimal"/>
      <w:lvlText w:val="%1"/>
      <w:lvlJc w:val="left"/>
      <w:pPr>
        <w:ind w:left="360" w:hanging="360"/>
      </w:pPr>
      <w:rPr>
        <w:rFonts w:ascii="Arial" w:hAnsi="Arial" w:hint="default"/>
        <w:b w:val="0"/>
        <w:i w:val="0"/>
        <w:color w:val="CCCCCC"/>
        <w:sz w:val="1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7917710"/>
    <w:multiLevelType w:val="hybridMultilevel"/>
    <w:tmpl w:val="34B8CAA8"/>
    <w:lvl w:ilvl="0" w:tplc="2222E6A0">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80C7A93"/>
    <w:multiLevelType w:val="hybridMultilevel"/>
    <w:tmpl w:val="37900A3A"/>
    <w:lvl w:ilvl="0" w:tplc="3746DDEC">
      <w:start w:val="1"/>
      <w:numFmt w:val="bullet"/>
      <w:pStyle w:val="MVMVieta"/>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7EB2370B"/>
    <w:multiLevelType w:val="multilevel"/>
    <w:tmpl w:val="1EEE16AA"/>
    <w:lvl w:ilvl="0">
      <w:start w:val="1"/>
      <w:numFmt w:val="decimal"/>
      <w:pStyle w:val="Ttulo1"/>
      <w:lvlText w:val="%1"/>
      <w:lvlJc w:val="right"/>
      <w:pPr>
        <w:ind w:left="432" w:hanging="144"/>
      </w:pPr>
      <w:rPr>
        <w:rFonts w:ascii="Arial" w:hAnsi="Arial" w:hint="default"/>
        <w:b/>
        <w:i w:val="0"/>
        <w:color w:val="CCCCCC"/>
        <w:sz w:val="48"/>
      </w:rPr>
    </w:lvl>
    <w:lvl w:ilvl="1">
      <w:start w:val="1"/>
      <w:numFmt w:val="decimal"/>
      <w:pStyle w:val="Ttulo2"/>
      <w:lvlText w:val="%1.%2"/>
      <w:lvlJc w:val="left"/>
      <w:pPr>
        <w:ind w:left="576" w:hanging="576"/>
      </w:pPr>
      <w:rPr>
        <w:rFonts w:ascii="Arial" w:hAnsi="Arial" w:hint="default"/>
        <w:b/>
        <w:i w:val="0"/>
        <w:color w:val="auto"/>
        <w:sz w:val="32"/>
        <w:u w:val="none"/>
      </w:rPr>
    </w:lvl>
    <w:lvl w:ilvl="2">
      <w:start w:val="1"/>
      <w:numFmt w:val="decimal"/>
      <w:pStyle w:val="Ttulo3"/>
      <w:lvlText w:val="%1.%2.%3"/>
      <w:lvlJc w:val="left"/>
      <w:pPr>
        <w:ind w:left="720" w:hanging="720"/>
      </w:pPr>
      <w:rPr>
        <w:rFonts w:ascii="Arial" w:hAnsi="Arial" w:hint="default"/>
        <w:b/>
        <w:i w:val="0"/>
        <w:color w:val="auto"/>
        <w:sz w:val="28"/>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nsid w:val="7EE15069"/>
    <w:multiLevelType w:val="hybridMultilevel"/>
    <w:tmpl w:val="2B82A8BC"/>
    <w:lvl w:ilvl="0" w:tplc="9CF844C0">
      <w:start w:val="1"/>
      <w:numFmt w:val="bullet"/>
      <w:pStyle w:val="MVMTituloDatoPortada"/>
      <w:lvlText w:val=""/>
      <w:lvlJc w:val="left"/>
      <w:pPr>
        <w:ind w:left="360" w:hanging="360"/>
      </w:pPr>
      <w:rPr>
        <w:rFonts w:ascii="Symbol" w:hAnsi="Symbol" w:hint="default"/>
        <w:color w:val="B0FA0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433"/>
    <w:rsid w:val="00015BF1"/>
    <w:rsid w:val="00036A51"/>
    <w:rsid w:val="00094E07"/>
    <w:rsid w:val="000A6B59"/>
    <w:rsid w:val="000B1A37"/>
    <w:rsid w:val="00115FCC"/>
    <w:rsid w:val="0017254A"/>
    <w:rsid w:val="001B2BE7"/>
    <w:rsid w:val="001F59BC"/>
    <w:rsid w:val="00232129"/>
    <w:rsid w:val="0029186D"/>
    <w:rsid w:val="002966A9"/>
    <w:rsid w:val="002A4B87"/>
    <w:rsid w:val="002D4736"/>
    <w:rsid w:val="002F5374"/>
    <w:rsid w:val="00307305"/>
    <w:rsid w:val="00325220"/>
    <w:rsid w:val="00335619"/>
    <w:rsid w:val="003637D1"/>
    <w:rsid w:val="003C6760"/>
    <w:rsid w:val="003C7F16"/>
    <w:rsid w:val="00405954"/>
    <w:rsid w:val="00474247"/>
    <w:rsid w:val="00484664"/>
    <w:rsid w:val="004B0925"/>
    <w:rsid w:val="004E11C7"/>
    <w:rsid w:val="004F6781"/>
    <w:rsid w:val="005B4146"/>
    <w:rsid w:val="005C0B10"/>
    <w:rsid w:val="00604B4E"/>
    <w:rsid w:val="00647473"/>
    <w:rsid w:val="006711DA"/>
    <w:rsid w:val="00673E23"/>
    <w:rsid w:val="00685902"/>
    <w:rsid w:val="0069571D"/>
    <w:rsid w:val="006A3433"/>
    <w:rsid w:val="006C0C49"/>
    <w:rsid w:val="006E343D"/>
    <w:rsid w:val="007307C9"/>
    <w:rsid w:val="007363EF"/>
    <w:rsid w:val="007564B4"/>
    <w:rsid w:val="00786248"/>
    <w:rsid w:val="007B1B11"/>
    <w:rsid w:val="007E156A"/>
    <w:rsid w:val="008443B0"/>
    <w:rsid w:val="00856743"/>
    <w:rsid w:val="008D28BA"/>
    <w:rsid w:val="008E703C"/>
    <w:rsid w:val="00943577"/>
    <w:rsid w:val="00950EBE"/>
    <w:rsid w:val="009966A2"/>
    <w:rsid w:val="009B2ACC"/>
    <w:rsid w:val="009B71FC"/>
    <w:rsid w:val="009F0CE7"/>
    <w:rsid w:val="00A40E20"/>
    <w:rsid w:val="00A4272B"/>
    <w:rsid w:val="00A57ABE"/>
    <w:rsid w:val="00A70837"/>
    <w:rsid w:val="00A860D5"/>
    <w:rsid w:val="00A967F4"/>
    <w:rsid w:val="00AB0D9B"/>
    <w:rsid w:val="00AD6E55"/>
    <w:rsid w:val="00AF061A"/>
    <w:rsid w:val="00B022B9"/>
    <w:rsid w:val="00B141FE"/>
    <w:rsid w:val="00B87D3D"/>
    <w:rsid w:val="00BA14A2"/>
    <w:rsid w:val="00BA5D44"/>
    <w:rsid w:val="00BE3573"/>
    <w:rsid w:val="00BE49AB"/>
    <w:rsid w:val="00C357C5"/>
    <w:rsid w:val="00CA231A"/>
    <w:rsid w:val="00CF5A13"/>
    <w:rsid w:val="00D22192"/>
    <w:rsid w:val="00D444A4"/>
    <w:rsid w:val="00D6375D"/>
    <w:rsid w:val="00D937EB"/>
    <w:rsid w:val="00DC395F"/>
    <w:rsid w:val="00EC436B"/>
    <w:rsid w:val="00ED0BA6"/>
    <w:rsid w:val="00EE70EF"/>
    <w:rsid w:val="00F50D11"/>
    <w:rsid w:val="00F82604"/>
    <w:rsid w:val="00FC5E81"/>
    <w:rsid w:val="00FD78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3D711"/>
  <w15:docId w15:val="{FAA395C0-27C6-4774-806F-1C8702255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MVM] Normal"/>
    <w:qFormat/>
    <w:rsid w:val="00D22192"/>
    <w:pPr>
      <w:spacing w:after="240" w:line="240" w:lineRule="auto"/>
      <w:ind w:left="431"/>
      <w:jc w:val="both"/>
    </w:pPr>
    <w:rPr>
      <w:rFonts w:ascii="Arial" w:hAnsi="Arial"/>
    </w:rPr>
  </w:style>
  <w:style w:type="paragraph" w:styleId="Ttulo1">
    <w:name w:val="heading 1"/>
    <w:aliases w:val="[MVM] Título 1"/>
    <w:next w:val="Normal"/>
    <w:link w:val="Ttulo1Car"/>
    <w:autoRedefine/>
    <w:uiPriority w:val="9"/>
    <w:qFormat/>
    <w:rsid w:val="006C0C49"/>
    <w:pPr>
      <w:keepNext/>
      <w:keepLines/>
      <w:numPr>
        <w:numId w:val="4"/>
      </w:numPr>
      <w:spacing w:after="360" w:line="240" w:lineRule="auto"/>
      <w:outlineLvl w:val="0"/>
    </w:pPr>
    <w:rPr>
      <w:rFonts w:ascii="Arial" w:eastAsiaTheme="majorEastAsia" w:hAnsi="Arial" w:cstheme="majorBidi"/>
      <w:b/>
      <w:bCs/>
      <w:sz w:val="36"/>
      <w:szCs w:val="28"/>
      <w:u w:val="dotted"/>
    </w:rPr>
  </w:style>
  <w:style w:type="paragraph" w:styleId="Ttulo2">
    <w:name w:val="heading 2"/>
    <w:aliases w:val="[MVM] Título 2"/>
    <w:next w:val="Normal"/>
    <w:link w:val="Ttulo2Car"/>
    <w:autoRedefine/>
    <w:uiPriority w:val="9"/>
    <w:unhideWhenUsed/>
    <w:qFormat/>
    <w:rsid w:val="006C0C49"/>
    <w:pPr>
      <w:keepNext/>
      <w:keepLines/>
      <w:numPr>
        <w:ilvl w:val="1"/>
        <w:numId w:val="4"/>
      </w:numPr>
      <w:spacing w:before="360" w:after="240" w:line="240" w:lineRule="auto"/>
      <w:ind w:left="1009" w:hanging="578"/>
      <w:jc w:val="both"/>
      <w:outlineLvl w:val="1"/>
    </w:pPr>
    <w:rPr>
      <w:rFonts w:ascii="Arial" w:eastAsiaTheme="majorEastAsia" w:hAnsi="Arial" w:cstheme="majorBidi"/>
      <w:b/>
      <w:bCs/>
      <w:sz w:val="32"/>
      <w:szCs w:val="26"/>
      <w:u w:val="single"/>
    </w:rPr>
  </w:style>
  <w:style w:type="paragraph" w:styleId="Ttulo3">
    <w:name w:val="heading 3"/>
    <w:aliases w:val="[MVM] Título 3"/>
    <w:next w:val="Normal"/>
    <w:link w:val="Ttulo3Car"/>
    <w:autoRedefine/>
    <w:uiPriority w:val="9"/>
    <w:unhideWhenUsed/>
    <w:qFormat/>
    <w:rsid w:val="006C0C49"/>
    <w:pPr>
      <w:keepNext/>
      <w:keepLines/>
      <w:numPr>
        <w:ilvl w:val="2"/>
        <w:numId w:val="4"/>
      </w:numPr>
      <w:spacing w:before="360" w:after="240" w:line="240" w:lineRule="auto"/>
      <w:ind w:left="1151"/>
      <w:outlineLvl w:val="2"/>
    </w:pPr>
    <w:rPr>
      <w:rFonts w:ascii="Arial" w:eastAsiaTheme="majorEastAsia" w:hAnsi="Arial" w:cstheme="majorBidi"/>
      <w:b/>
      <w:bCs/>
      <w:sz w:val="24"/>
    </w:rPr>
  </w:style>
  <w:style w:type="paragraph" w:styleId="Ttulo4">
    <w:name w:val="heading 4"/>
    <w:aliases w:val="[MVM] Título 4"/>
    <w:next w:val="Normal"/>
    <w:link w:val="Ttulo4Car"/>
    <w:uiPriority w:val="9"/>
    <w:unhideWhenUsed/>
    <w:qFormat/>
    <w:rsid w:val="006C0C49"/>
    <w:pPr>
      <w:keepNext/>
      <w:keepLines/>
      <w:numPr>
        <w:ilvl w:val="3"/>
        <w:numId w:val="4"/>
      </w:numPr>
      <w:spacing w:before="360" w:after="240" w:line="240" w:lineRule="auto"/>
      <w:ind w:left="1293" w:hanging="862"/>
      <w:outlineLvl w:val="3"/>
    </w:pPr>
    <w:rPr>
      <w:rFonts w:ascii="Arial" w:eastAsiaTheme="majorEastAsia" w:hAnsi="Arial" w:cstheme="majorBidi"/>
      <w:b/>
      <w:bCs/>
      <w:i/>
      <w:iCs/>
    </w:rPr>
  </w:style>
  <w:style w:type="paragraph" w:styleId="Ttulo5">
    <w:name w:val="heading 5"/>
    <w:aliases w:val="[MVM] Título 5"/>
    <w:next w:val="Normal"/>
    <w:link w:val="Ttulo5Car"/>
    <w:uiPriority w:val="9"/>
    <w:unhideWhenUsed/>
    <w:qFormat/>
    <w:rsid w:val="006C0C49"/>
    <w:pPr>
      <w:keepNext/>
      <w:keepLines/>
      <w:numPr>
        <w:ilvl w:val="4"/>
        <w:numId w:val="4"/>
      </w:numPr>
      <w:spacing w:before="360" w:after="240" w:line="240" w:lineRule="auto"/>
      <w:ind w:left="1440" w:hanging="1009"/>
      <w:outlineLvl w:val="4"/>
    </w:pPr>
    <w:rPr>
      <w:rFonts w:ascii="Arial" w:eastAsiaTheme="majorEastAsia" w:hAnsi="Arial" w:cstheme="majorBidi"/>
      <w:b/>
    </w:rPr>
  </w:style>
  <w:style w:type="paragraph" w:styleId="Ttulo6">
    <w:name w:val="heading 6"/>
    <w:basedOn w:val="Normal"/>
    <w:next w:val="Normal"/>
    <w:link w:val="Ttulo6Car"/>
    <w:uiPriority w:val="9"/>
    <w:semiHidden/>
    <w:unhideWhenUsed/>
    <w:qFormat/>
    <w:rsid w:val="00ED0BA6"/>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D0BA6"/>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D0BA6"/>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D0BA6"/>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967F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67F4"/>
    <w:rPr>
      <w:rFonts w:ascii="Tahoma" w:hAnsi="Tahoma" w:cs="Tahoma"/>
      <w:sz w:val="16"/>
      <w:szCs w:val="16"/>
    </w:rPr>
  </w:style>
  <w:style w:type="table" w:styleId="Tablaconcuadrcula">
    <w:name w:val="Table Grid"/>
    <w:basedOn w:val="Tablanormal"/>
    <w:uiPriority w:val="59"/>
    <w:rsid w:val="00CA2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VMTituloPortada">
    <w:name w:val="[MVM] Titulo Portada"/>
    <w:autoRedefine/>
    <w:rsid w:val="0017254A"/>
    <w:pPr>
      <w:spacing w:before="240" w:after="0" w:line="240" w:lineRule="auto"/>
      <w:jc w:val="center"/>
    </w:pPr>
    <w:rPr>
      <w:rFonts w:ascii="Arial" w:hAnsi="Arial"/>
      <w:b/>
      <w:noProof/>
      <w:sz w:val="40"/>
    </w:rPr>
  </w:style>
  <w:style w:type="paragraph" w:styleId="Piedepgina">
    <w:name w:val="footer"/>
    <w:aliases w:val="[MVM] Pie de página"/>
    <w:link w:val="PiedepginaCar"/>
    <w:autoRedefine/>
    <w:uiPriority w:val="99"/>
    <w:unhideWhenUsed/>
    <w:rsid w:val="008E703C"/>
    <w:pPr>
      <w:spacing w:after="0" w:line="240" w:lineRule="auto"/>
      <w:jc w:val="right"/>
    </w:pPr>
    <w:rPr>
      <w:rFonts w:ascii="Arial" w:hAnsi="Arial"/>
      <w:b/>
      <w:color w:val="CCCCCC"/>
      <w:sz w:val="18"/>
    </w:rPr>
  </w:style>
  <w:style w:type="character" w:customStyle="1" w:styleId="PiedepginaCar">
    <w:name w:val="Pie de página Car"/>
    <w:aliases w:val="[MVM] Pie de página Car"/>
    <w:basedOn w:val="Fuentedeprrafopredeter"/>
    <w:link w:val="Piedepgina"/>
    <w:uiPriority w:val="99"/>
    <w:rsid w:val="008E703C"/>
    <w:rPr>
      <w:rFonts w:ascii="Arial" w:hAnsi="Arial"/>
      <w:b/>
      <w:color w:val="CCCCCC"/>
      <w:sz w:val="18"/>
    </w:rPr>
  </w:style>
  <w:style w:type="paragraph" w:customStyle="1" w:styleId="MVMLogoPortada">
    <w:name w:val="[MVM] LogoPortada"/>
    <w:next w:val="Ttulo1"/>
    <w:autoRedefine/>
    <w:rsid w:val="00BA5D44"/>
    <w:pPr>
      <w:spacing w:after="0" w:line="240" w:lineRule="auto"/>
      <w:jc w:val="right"/>
    </w:pPr>
    <w:rPr>
      <w:rFonts w:ascii="Arial" w:hAnsi="Arial"/>
      <w:noProof/>
      <w:sz w:val="24"/>
    </w:rPr>
  </w:style>
  <w:style w:type="paragraph" w:styleId="Fecha">
    <w:name w:val="Date"/>
    <w:basedOn w:val="Normal"/>
    <w:next w:val="Normal"/>
    <w:link w:val="FechaCar"/>
    <w:uiPriority w:val="99"/>
    <w:semiHidden/>
    <w:unhideWhenUsed/>
    <w:rsid w:val="002A4B87"/>
  </w:style>
  <w:style w:type="character" w:customStyle="1" w:styleId="Ttulo1Car">
    <w:name w:val="Título 1 Car"/>
    <w:aliases w:val="[MVM] Título 1 Car"/>
    <w:basedOn w:val="Fuentedeprrafopredeter"/>
    <w:link w:val="Ttulo1"/>
    <w:uiPriority w:val="9"/>
    <w:rsid w:val="006C0C49"/>
    <w:rPr>
      <w:rFonts w:ascii="Arial" w:eastAsiaTheme="majorEastAsia" w:hAnsi="Arial" w:cstheme="majorBidi"/>
      <w:b/>
      <w:bCs/>
      <w:sz w:val="36"/>
      <w:szCs w:val="28"/>
      <w:u w:val="dotted"/>
    </w:rPr>
  </w:style>
  <w:style w:type="character" w:customStyle="1" w:styleId="FechaCar">
    <w:name w:val="Fecha Car"/>
    <w:basedOn w:val="Fuentedeprrafopredeter"/>
    <w:link w:val="Fecha"/>
    <w:uiPriority w:val="99"/>
    <w:semiHidden/>
    <w:rsid w:val="002A4B87"/>
  </w:style>
  <w:style w:type="paragraph" w:customStyle="1" w:styleId="MVMSubtituloPortada">
    <w:name w:val="[MVM] Subtitulo Portada"/>
    <w:autoRedefine/>
    <w:qFormat/>
    <w:rsid w:val="00FD786B"/>
    <w:pPr>
      <w:spacing w:after="0" w:line="240" w:lineRule="auto"/>
      <w:jc w:val="center"/>
    </w:pPr>
    <w:rPr>
      <w:rFonts w:ascii="Arial" w:hAnsi="Arial"/>
      <w:i/>
      <w:noProof/>
      <w:sz w:val="36"/>
    </w:rPr>
  </w:style>
  <w:style w:type="paragraph" w:customStyle="1" w:styleId="MVMDatoPortada">
    <w:name w:val="[MVM] Dato Portada"/>
    <w:autoRedefine/>
    <w:rsid w:val="008D28BA"/>
    <w:pPr>
      <w:spacing w:after="240" w:line="240" w:lineRule="auto"/>
      <w:ind w:left="227"/>
    </w:pPr>
    <w:rPr>
      <w:rFonts w:ascii="Arial" w:hAnsi="Arial"/>
      <w:i/>
      <w:color w:val="4D4D4D"/>
      <w:sz w:val="20"/>
    </w:rPr>
  </w:style>
  <w:style w:type="paragraph" w:customStyle="1" w:styleId="MVMTituloDatoPortada">
    <w:name w:val="[MVM] Titulo Dato Portada"/>
    <w:next w:val="MVMDatoPortada"/>
    <w:autoRedefine/>
    <w:rsid w:val="008D28BA"/>
    <w:pPr>
      <w:numPr>
        <w:numId w:val="1"/>
      </w:numPr>
      <w:spacing w:after="0" w:line="240" w:lineRule="auto"/>
      <w:ind w:left="227" w:hanging="227"/>
    </w:pPr>
    <w:rPr>
      <w:rFonts w:ascii="Arial" w:hAnsi="Arial"/>
      <w:b/>
      <w:color w:val="4D4D4D"/>
      <w:sz w:val="20"/>
    </w:rPr>
  </w:style>
  <w:style w:type="paragraph" w:styleId="Encabezado">
    <w:name w:val="header"/>
    <w:aliases w:val="[MVM] Encabezado"/>
    <w:link w:val="EncabezadoCar"/>
    <w:autoRedefine/>
    <w:uiPriority w:val="99"/>
    <w:unhideWhenUsed/>
    <w:rsid w:val="00A57ABE"/>
    <w:pPr>
      <w:tabs>
        <w:tab w:val="center" w:pos="4419"/>
        <w:tab w:val="right" w:pos="8838"/>
      </w:tabs>
      <w:spacing w:after="0" w:line="360" w:lineRule="auto"/>
      <w:jc w:val="right"/>
    </w:pPr>
    <w:rPr>
      <w:rFonts w:ascii="Arial" w:hAnsi="Arial"/>
      <w:b/>
      <w:color w:val="A6A6A6" w:themeColor="background1" w:themeShade="A6"/>
      <w:sz w:val="18"/>
    </w:rPr>
  </w:style>
  <w:style w:type="character" w:customStyle="1" w:styleId="EncabezadoCar">
    <w:name w:val="Encabezado Car"/>
    <w:aliases w:val="[MVM] Encabezado Car"/>
    <w:basedOn w:val="Fuentedeprrafopredeter"/>
    <w:link w:val="Encabezado"/>
    <w:uiPriority w:val="99"/>
    <w:rsid w:val="00A57ABE"/>
    <w:rPr>
      <w:rFonts w:ascii="Arial" w:hAnsi="Arial"/>
      <w:b/>
      <w:color w:val="A6A6A6" w:themeColor="background1" w:themeShade="A6"/>
      <w:sz w:val="18"/>
    </w:rPr>
  </w:style>
  <w:style w:type="paragraph" w:customStyle="1" w:styleId="MVMSubtituloTDC">
    <w:name w:val="[MVM] SubtituloTDC"/>
    <w:autoRedefine/>
    <w:rsid w:val="009F0CE7"/>
    <w:pPr>
      <w:spacing w:after="0" w:line="240" w:lineRule="auto"/>
      <w:jc w:val="right"/>
    </w:pPr>
    <w:rPr>
      <w:rFonts w:ascii="Arial" w:hAnsi="Arial"/>
      <w:b/>
      <w:caps/>
      <w:sz w:val="36"/>
    </w:rPr>
  </w:style>
  <w:style w:type="paragraph" w:customStyle="1" w:styleId="MVMTituloTDC">
    <w:name w:val="[MVM] TituloTDC"/>
    <w:next w:val="MVMSubtituloTDC"/>
    <w:autoRedefine/>
    <w:qFormat/>
    <w:rsid w:val="009F0CE7"/>
    <w:pPr>
      <w:spacing w:after="0" w:line="240" w:lineRule="auto"/>
      <w:jc w:val="right"/>
    </w:pPr>
    <w:rPr>
      <w:rFonts w:ascii="Arial" w:hAnsi="Arial"/>
      <w:caps/>
      <w:sz w:val="36"/>
    </w:rPr>
  </w:style>
  <w:style w:type="paragraph" w:customStyle="1" w:styleId="MVMVieta">
    <w:name w:val="[MVM] Viñeta"/>
    <w:qFormat/>
    <w:rsid w:val="00A57ABE"/>
    <w:pPr>
      <w:numPr>
        <w:numId w:val="3"/>
      </w:numPr>
      <w:spacing w:after="240" w:line="240" w:lineRule="auto"/>
      <w:ind w:left="788" w:hanging="357"/>
      <w:jc w:val="both"/>
    </w:pPr>
    <w:rPr>
      <w:rFonts w:ascii="Arial" w:eastAsiaTheme="majorEastAsia" w:hAnsi="Arial" w:cstheme="majorBidi"/>
      <w:bCs/>
      <w:i/>
      <w:szCs w:val="28"/>
    </w:rPr>
  </w:style>
  <w:style w:type="character" w:customStyle="1" w:styleId="Ttulo2Car">
    <w:name w:val="Título 2 Car"/>
    <w:aliases w:val="[MVM] Título 2 Car"/>
    <w:basedOn w:val="Fuentedeprrafopredeter"/>
    <w:link w:val="Ttulo2"/>
    <w:uiPriority w:val="9"/>
    <w:rsid w:val="006C0C49"/>
    <w:rPr>
      <w:rFonts w:ascii="Arial" w:eastAsiaTheme="majorEastAsia" w:hAnsi="Arial" w:cstheme="majorBidi"/>
      <w:b/>
      <w:bCs/>
      <w:sz w:val="32"/>
      <w:szCs w:val="26"/>
      <w:u w:val="single"/>
    </w:rPr>
  </w:style>
  <w:style w:type="character" w:customStyle="1" w:styleId="Ttulo3Car">
    <w:name w:val="Título 3 Car"/>
    <w:aliases w:val="[MVM] Título 3 Car"/>
    <w:basedOn w:val="Fuentedeprrafopredeter"/>
    <w:link w:val="Ttulo3"/>
    <w:uiPriority w:val="9"/>
    <w:rsid w:val="006C0C49"/>
    <w:rPr>
      <w:rFonts w:ascii="Arial" w:eastAsiaTheme="majorEastAsia" w:hAnsi="Arial" w:cstheme="majorBidi"/>
      <w:b/>
      <w:bCs/>
      <w:sz w:val="24"/>
    </w:rPr>
  </w:style>
  <w:style w:type="character" w:customStyle="1" w:styleId="Ttulo4Car">
    <w:name w:val="Título 4 Car"/>
    <w:aliases w:val="[MVM] Título 4 Car"/>
    <w:basedOn w:val="Fuentedeprrafopredeter"/>
    <w:link w:val="Ttulo4"/>
    <w:uiPriority w:val="9"/>
    <w:rsid w:val="006C0C49"/>
    <w:rPr>
      <w:rFonts w:ascii="Arial" w:eastAsiaTheme="majorEastAsia" w:hAnsi="Arial" w:cstheme="majorBidi"/>
      <w:b/>
      <w:bCs/>
      <w:i/>
      <w:iCs/>
    </w:rPr>
  </w:style>
  <w:style w:type="character" w:customStyle="1" w:styleId="Ttulo5Car">
    <w:name w:val="Título 5 Car"/>
    <w:aliases w:val="[MVM] Título 5 Car"/>
    <w:basedOn w:val="Fuentedeprrafopredeter"/>
    <w:link w:val="Ttulo5"/>
    <w:uiPriority w:val="9"/>
    <w:rsid w:val="006C0C49"/>
    <w:rPr>
      <w:rFonts w:ascii="Arial" w:eastAsiaTheme="majorEastAsia" w:hAnsi="Arial" w:cstheme="majorBidi"/>
      <w:b/>
    </w:rPr>
  </w:style>
  <w:style w:type="character" w:customStyle="1" w:styleId="Ttulo6Car">
    <w:name w:val="Título 6 Car"/>
    <w:basedOn w:val="Fuentedeprrafopredeter"/>
    <w:link w:val="Ttulo6"/>
    <w:uiPriority w:val="9"/>
    <w:semiHidden/>
    <w:rsid w:val="00ED0BA6"/>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D0BA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D0BA6"/>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D0BA6"/>
    <w:rPr>
      <w:rFonts w:asciiTheme="majorHAnsi" w:eastAsiaTheme="majorEastAsia" w:hAnsiTheme="majorHAnsi" w:cstheme="majorBidi"/>
      <w:i/>
      <w:iCs/>
      <w:color w:val="404040" w:themeColor="text1" w:themeTint="BF"/>
      <w:sz w:val="20"/>
      <w:szCs w:val="20"/>
    </w:rPr>
  </w:style>
  <w:style w:type="paragraph" w:customStyle="1" w:styleId="MVMSubtitulo">
    <w:name w:val="[MVM] Subtitulo"/>
    <w:next w:val="Normal"/>
    <w:qFormat/>
    <w:rsid w:val="00A57ABE"/>
    <w:pPr>
      <w:spacing w:after="240" w:line="240" w:lineRule="auto"/>
      <w:ind w:left="431"/>
    </w:pPr>
    <w:rPr>
      <w:rFonts w:ascii="Arial" w:eastAsiaTheme="majorEastAsia" w:hAnsi="Arial" w:cstheme="majorBidi"/>
      <w:b/>
      <w:bCs/>
      <w:i/>
      <w:szCs w:val="28"/>
    </w:rPr>
  </w:style>
  <w:style w:type="character" w:styleId="Hipervnculo">
    <w:name w:val="Hyperlink"/>
    <w:basedOn w:val="Fuentedeprrafopredeter"/>
    <w:uiPriority w:val="99"/>
    <w:unhideWhenUsed/>
    <w:rsid w:val="00685902"/>
    <w:rPr>
      <w:color w:val="0000FF" w:themeColor="hyperlink"/>
      <w:u w:val="single"/>
    </w:rPr>
  </w:style>
  <w:style w:type="paragraph" w:styleId="TDC1">
    <w:name w:val="toc 1"/>
    <w:next w:val="Normal"/>
    <w:autoRedefine/>
    <w:uiPriority w:val="39"/>
    <w:unhideWhenUsed/>
    <w:rsid w:val="00685902"/>
    <w:pPr>
      <w:spacing w:after="100"/>
    </w:pPr>
    <w:rPr>
      <w:rFonts w:ascii="Arial" w:hAnsi="Arial"/>
      <w:color w:val="4D4D4D"/>
      <w:sz w:val="28"/>
    </w:rPr>
  </w:style>
  <w:style w:type="paragraph" w:styleId="TDC2">
    <w:name w:val="toc 2"/>
    <w:next w:val="Normal"/>
    <w:autoRedefine/>
    <w:uiPriority w:val="39"/>
    <w:unhideWhenUsed/>
    <w:rsid w:val="0069571D"/>
    <w:pPr>
      <w:spacing w:after="100"/>
      <w:ind w:left="567"/>
    </w:pPr>
    <w:rPr>
      <w:rFonts w:ascii="Arial" w:hAnsi="Arial"/>
      <w:color w:val="4D4D4D"/>
      <w:sz w:val="24"/>
    </w:rPr>
  </w:style>
  <w:style w:type="paragraph" w:styleId="TDC3">
    <w:name w:val="toc 3"/>
    <w:next w:val="Normal"/>
    <w:autoRedefine/>
    <w:uiPriority w:val="39"/>
    <w:unhideWhenUsed/>
    <w:rsid w:val="00015BF1"/>
    <w:pPr>
      <w:spacing w:after="100"/>
      <w:ind w:left="567"/>
    </w:pPr>
    <w:rPr>
      <w:rFonts w:ascii="Arial" w:hAnsi="Arial"/>
      <w:color w:val="4D4D4D"/>
    </w:rPr>
  </w:style>
  <w:style w:type="paragraph" w:customStyle="1" w:styleId="MVMTituloTabla">
    <w:name w:val="[MVM] Titulo Tabla"/>
    <w:qFormat/>
    <w:rsid w:val="00685902"/>
    <w:pPr>
      <w:jc w:val="center"/>
    </w:pPr>
    <w:rPr>
      <w:rFonts w:ascii="Arial" w:hAnsi="Arial"/>
      <w:b/>
      <w:sz w:val="24"/>
    </w:rPr>
  </w:style>
  <w:style w:type="paragraph" w:customStyle="1" w:styleId="MVMTituloTextoTabla">
    <w:name w:val="[MVM] TituloTextoTabla"/>
    <w:qFormat/>
    <w:rsid w:val="00D444A4"/>
    <w:pPr>
      <w:spacing w:before="60" w:after="60" w:line="240" w:lineRule="auto"/>
      <w:jc w:val="center"/>
    </w:pPr>
    <w:rPr>
      <w:rFonts w:ascii="Arial" w:hAnsi="Arial"/>
      <w:b/>
      <w:sz w:val="16"/>
    </w:rPr>
  </w:style>
  <w:style w:type="paragraph" w:customStyle="1" w:styleId="MVMTextoTablaIzquierda">
    <w:name w:val="[MVM] TextoTablaIzquierda"/>
    <w:qFormat/>
    <w:rsid w:val="00B022B9"/>
    <w:pPr>
      <w:spacing w:before="60" w:after="60" w:line="240" w:lineRule="auto"/>
    </w:pPr>
    <w:rPr>
      <w:rFonts w:ascii="Arial" w:hAnsi="Arial"/>
      <w:sz w:val="16"/>
    </w:rPr>
  </w:style>
  <w:style w:type="paragraph" w:customStyle="1" w:styleId="MVMTextoTablaCentrado">
    <w:name w:val="[MVM] TextoTablaCentrado"/>
    <w:qFormat/>
    <w:rsid w:val="00B022B9"/>
    <w:pPr>
      <w:spacing w:before="60" w:after="60" w:line="240" w:lineRule="auto"/>
      <w:jc w:val="center"/>
    </w:pPr>
    <w:rPr>
      <w:rFonts w:ascii="Arial" w:hAnsi="Arial"/>
      <w:sz w:val="16"/>
    </w:rPr>
  </w:style>
  <w:style w:type="paragraph" w:customStyle="1" w:styleId="MVMListaNumerada">
    <w:name w:val="[MVM] Lista Numerada"/>
    <w:autoRedefine/>
    <w:qFormat/>
    <w:rsid w:val="009F0CE7"/>
    <w:pPr>
      <w:numPr>
        <w:numId w:val="7"/>
      </w:numPr>
      <w:spacing w:after="120" w:line="240" w:lineRule="auto"/>
      <w:ind w:left="788" w:hanging="357"/>
      <w:jc w:val="both"/>
    </w:pPr>
    <w:rPr>
      <w:rFonts w:ascii="Arial" w:eastAsiaTheme="majorEastAsia" w:hAnsi="Arial" w:cstheme="majorBidi"/>
      <w:bCs/>
      <w:szCs w:val="28"/>
    </w:rPr>
  </w:style>
  <w:style w:type="paragraph" w:customStyle="1" w:styleId="MVMNormalCentrado">
    <w:name w:val="[MVM] Normal Centrado"/>
    <w:qFormat/>
    <w:rsid w:val="00F82604"/>
    <w:pPr>
      <w:spacing w:after="240" w:line="240" w:lineRule="auto"/>
      <w:ind w:left="709"/>
      <w:jc w:val="center"/>
    </w:pPr>
    <w:rPr>
      <w:rFonts w:ascii="Arial" w:hAnsi="Arial"/>
    </w:rPr>
  </w:style>
  <w:style w:type="paragraph" w:styleId="TDC4">
    <w:name w:val="toc 4"/>
    <w:basedOn w:val="Normal"/>
    <w:next w:val="Normal"/>
    <w:autoRedefine/>
    <w:uiPriority w:val="39"/>
    <w:unhideWhenUsed/>
    <w:rsid w:val="00015BF1"/>
    <w:pPr>
      <w:spacing w:after="100"/>
      <w:ind w:left="567"/>
    </w:pPr>
    <w:rPr>
      <w:color w:val="4D4D4D"/>
    </w:rPr>
  </w:style>
  <w:style w:type="paragraph" w:styleId="TDC5">
    <w:name w:val="toc 5"/>
    <w:basedOn w:val="Normal"/>
    <w:next w:val="Normal"/>
    <w:autoRedefine/>
    <w:uiPriority w:val="39"/>
    <w:unhideWhenUsed/>
    <w:rsid w:val="00015BF1"/>
    <w:pPr>
      <w:spacing w:after="100"/>
      <w:ind w:left="567"/>
    </w:pPr>
    <w:rPr>
      <w:color w:val="4D4D4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jpe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2.gi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Trabajo\Net\WpfMark53\WpfCorvus\Plantillas\EPM\epmd_docudiagOC%5bXXXX%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Registro MVM" ma:contentTypeID="0x01010006DB9EB5FAE7F54C96E79E7C0BF8FD2B00A39047D769FBBF4B95A703A9EA7A4522" ma:contentTypeVersion="17" ma:contentTypeDescription="Tipo de contenido para los registros MVM que son documentos digitales" ma:contentTypeScope="" ma:versionID="cefbcfc0da4110d96101b4e62661b9de">
  <xsd:schema xmlns:xsd="http://www.w3.org/2001/XMLSchema" xmlns:xs="http://www.w3.org/2001/XMLSchema" xmlns:p="http://schemas.microsoft.com/office/2006/metadata/properties" xmlns:ns2="dfd55e07-2f41-4f0a-9e77-829fa12c360d" xmlns:ns3="b1c9da78-5c2b-41fc-8c6f-89679f79f1af" xmlns:ns4="8ecf70e0-961a-411d-880f-0b2ec177acf4" targetNamespace="http://schemas.microsoft.com/office/2006/metadata/properties" ma:root="true" ma:fieldsID="a8dec62852b0c3f2cad2fdd1ca2cf58f" ns2:_="" ns3:_="" ns4:_="">
    <xsd:import namespace="dfd55e07-2f41-4f0a-9e77-829fa12c360d"/>
    <xsd:import namespace="b1c9da78-5c2b-41fc-8c6f-89679f79f1af"/>
    <xsd:import namespace="8ecf70e0-961a-411d-880f-0b2ec177acf4"/>
    <xsd:element name="properties">
      <xsd:complexType>
        <xsd:sequence>
          <xsd:element name="documentManagement">
            <xsd:complexType>
              <xsd:all>
                <xsd:element ref="ns2:Vigente_x0020__x0028_Registro_x0029_" minOccurs="0"/>
                <xsd:element ref="ns2:Tiempo_x0020_conservación" minOccurs="0"/>
                <xsd:element ref="ns2:Lugar_x0020_archivo" minOccurs="0"/>
                <xsd:element ref="ns2:Ejemplo" minOccurs="0"/>
                <xsd:element ref="ns2:Indización" minOccurs="0"/>
                <xsd:element ref="ns2:Método_x0020_de_x0020_descarte_x0020_o_x0020_disposición" minOccurs="0"/>
                <xsd:element ref="ns2:Tipo_x0020_de_x0020_control_x0020_de_x0020_acceso" minOccurs="0"/>
                <xsd:element ref="ns2:Almacenado_x0020_en_x0020_herramienta_x0020_control_x0020_de_x0020_versiones" minOccurs="0"/>
                <xsd:element ref="ns2:Observaciones_x0020_Control_x0020_de_x0020_Versiones" minOccurs="0"/>
                <xsd:element ref="ns2:Codificación_x0020_de_x0020_la_x0020_versión_x0020_del_x0020_archivo" minOccurs="0"/>
                <xsd:element ref="ns3:_dlc_DocId" minOccurs="0"/>
                <xsd:element ref="ns3:_dlc_DocIdUrl" minOccurs="0"/>
                <xsd:element ref="ns3:_dlc_DocIdPersistId" minOccurs="0"/>
                <xsd:element ref="ns4:Proceso_x0020_Vinculado" minOccurs="0"/>
                <xsd:element ref="ns4:Fecha_x0020__x00fa_ltima_x0020_distribuci_x00f3_n" minOccurs="0"/>
                <xsd:element ref="ns4:Medio_x0020__x0028_papel_x002f_diskette_x002f_mail_x0029_" minOccurs="0"/>
                <xsd:element ref="ns4:Distribuido_x0020_a" minOccurs="0"/>
                <xsd:element ref="ns4:Clientes" minOccurs="0"/>
                <xsd:element ref="ns4:Es_x0020_interno_x003f_"/>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d55e07-2f41-4f0a-9e77-829fa12c360d" elementFormDefault="qualified">
    <xsd:import namespace="http://schemas.microsoft.com/office/2006/documentManagement/types"/>
    <xsd:import namespace="http://schemas.microsoft.com/office/infopath/2007/PartnerControls"/>
    <xsd:element name="Vigente_x0020__x0028_Registro_x0029_" ma:index="2" nillable="true" ma:displayName="Vigente (Registro)" ma:default="1" ma:description="Indica si el registro está vigente o no" ma:internalName="Vigente_x0020__x0028_Registro_x0029_">
      <xsd:simpleType>
        <xsd:restriction base="dms:Boolean"/>
      </xsd:simpleType>
    </xsd:element>
    <xsd:element name="Tiempo_x0020_conservación" ma:index="3" nillable="true" ma:displayName="Tiempo conservación" ma:description="Tiempo de conservación del registro" ma:internalName="Tiempo_x0020_conservaci_x00f3_n">
      <xsd:simpleType>
        <xsd:restriction base="dms:Note"/>
      </xsd:simpleType>
    </xsd:element>
    <xsd:element name="Lugar_x0020_archivo" ma:index="4" nillable="true" ma:displayName="Lugar archivo y estándar de nombramiento" ma:description="Descripción del lugar donde se almacena el registro, así como su nomenclatura" ma:internalName="Lugar_x0020_archivo">
      <xsd:simpleType>
        <xsd:restriction base="dms:Note"/>
      </xsd:simpleType>
    </xsd:element>
    <xsd:element name="Ejemplo" ma:index="5" nillable="true" ma:displayName="Ejemplo" ma:description="Ejemplo de cómo se debe almacenar el registro de acuerdo a la descripción del lugar del archivo" ma:internalName="Ejemplo">
      <xsd:simpleType>
        <xsd:restriction base="dms:Note"/>
      </xsd:simpleType>
    </xsd:element>
    <xsd:element name="Indización" ma:index="6" nillable="true" ma:displayName="Indización" ma:description="Indización del registro" ma:internalName="Indizaci_x00f3_n">
      <xsd:simpleType>
        <xsd:restriction base="dms:Text">
          <xsd:maxLength value="255"/>
        </xsd:restriction>
      </xsd:simpleType>
    </xsd:element>
    <xsd:element name="Método_x0020_de_x0020_descarte_x0020_o_x0020_disposición" ma:index="7" nillable="true" ma:displayName="Método de descarte o disposición" ma:description="Método de descarte del registro en caso de llevarse a cabo" ma:internalName="M_x00e9_todo_x0020_de_x0020_descarte_x0020_o_x0020_disposici_x00f3_n">
      <xsd:simpleType>
        <xsd:restriction base="dms:Text">
          <xsd:maxLength value="255"/>
        </xsd:restriction>
      </xsd:simpleType>
    </xsd:element>
    <xsd:element name="Tipo_x0020_de_x0020_control_x0020_de_x0020_acceso" ma:index="8" nillable="true" ma:displayName="Tipo de control de acceso" ma:description="Tipo de control de acceso del registro" ma:internalName="Tipo_x0020_de_x0020_control_x0020_de_x0020_acceso">
      <xsd:simpleType>
        <xsd:restriction base="dms:Text">
          <xsd:maxLength value="255"/>
        </xsd:restriction>
      </xsd:simpleType>
    </xsd:element>
    <xsd:element name="Almacenado_x0020_en_x0020_herramienta_x0020_control_x0020_de_x0020_versiones" ma:index="9" nillable="true" ma:displayName="Almacenado en herramienta control de versiones" ma:description="Indica si el registro es almacenado en herramienta control de versiones" ma:format="Dropdown" ma:internalName="Almacenado_x0020_en_x0020_herramienta_x0020_control_x0020_de_x0020_versiones">
      <xsd:simpleType>
        <xsd:restriction base="dms:Choice">
          <xsd:enumeration value="Si"/>
          <xsd:enumeration value="No"/>
          <xsd:enumeration value="En ocasiones"/>
        </xsd:restriction>
      </xsd:simpleType>
    </xsd:element>
    <xsd:element name="Observaciones_x0020_Control_x0020_de_x0020_Versiones" ma:index="10" nillable="true" ma:displayName="Observaciones Control de Versiones" ma:description="Observaciones cuando en algunos casos se almacena en herramienta control de versiones y en otros casos no" ma:internalName="Observaciones_x0020_Control_x0020_de_x0020_Versiones">
      <xsd:simpleType>
        <xsd:restriction base="dms:Note">
          <xsd:maxLength value="255"/>
        </xsd:restriction>
      </xsd:simpleType>
    </xsd:element>
    <xsd:element name="Codificación_x0020_de_x0020_la_x0020_versión_x0020_del_x0020_archivo" ma:index="11" nillable="true" ma:displayName="Codificación de la versión del archivo" ma:description="Codificación de la versión del archivo" ma:internalName="Codificaci_x00f3_n_x0020_de_x0020_la_x0020_versi_x00f3_n_x0020_del_x0020_archivo">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c9da78-5c2b-41fc-8c6f-89679f79f1af" elementFormDefault="qualified">
    <xsd:import namespace="http://schemas.microsoft.com/office/2006/documentManagement/types"/>
    <xsd:import namespace="http://schemas.microsoft.com/office/infopath/2007/PartnerControls"/>
    <xsd:element name="_dlc_DocId" ma:index="18" nillable="true" ma:displayName="Valor de Id. de documento" ma:description="El valor del identificador de documento asignado a este elemento." ma:internalName="_dlc_DocId" ma:readOnly="true">
      <xsd:simpleType>
        <xsd:restriction base="dms:Text"/>
      </xsd:simpleType>
    </xsd:element>
    <xsd:element name="_dlc_DocIdUrl" ma:index="1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0" nillable="true" ma:displayName="Identificador persistente" ma:description="Mantener el identificador al agregar."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ecf70e0-961a-411d-880f-0b2ec177acf4" elementFormDefault="qualified">
    <xsd:import namespace="http://schemas.microsoft.com/office/2006/documentManagement/types"/>
    <xsd:import namespace="http://schemas.microsoft.com/office/infopath/2007/PartnerControls"/>
    <xsd:element name="Proceso_x0020_Vinculado" ma:index="21" nillable="true" ma:displayName="Proceso Vinculado" ma:list="{5896162b-f6b1-4f12-ac6a-7b4094c0121d}" ma:internalName="Proceso_x0020_Vinculado" ma:showField="Title">
      <xsd:complexType>
        <xsd:complexContent>
          <xsd:extension base="dms:MultiChoiceLookup">
            <xsd:sequence>
              <xsd:element name="Value" type="dms:Lookup" maxOccurs="unbounded" minOccurs="0" nillable="true"/>
            </xsd:sequence>
          </xsd:extension>
        </xsd:complexContent>
      </xsd:complexType>
    </xsd:element>
    <xsd:element name="Fecha_x0020__x00fa_ltima_x0020_distribuci_x00f3_n" ma:index="22" nillable="true" ma:displayName="Fecha última distribución" ma:format="DateOnly" ma:internalName="Fecha_x0020__x00fa_ltima_x0020_distribuci_x00f3_n">
      <xsd:simpleType>
        <xsd:restriction base="dms:DateTime"/>
      </xsd:simpleType>
    </xsd:element>
    <xsd:element name="Medio_x0020__x0028_papel_x002f_diskette_x002f_mail_x0029_" ma:index="23" nillable="true" ma:displayName="Medio (papel/diskette/mail)" ma:internalName="Medio_x0020__x0028_papel_x002f_diskette_x002f_mail_x0029_">
      <xsd:simpleType>
        <xsd:restriction base="dms:Text">
          <xsd:maxLength value="255"/>
        </xsd:restriction>
      </xsd:simpleType>
    </xsd:element>
    <xsd:element name="Distribuido_x0020_a" ma:index="24" nillable="true" ma:displayName="Distribuido a" ma:internalName="Distribuido_x0020_a">
      <xsd:simpleType>
        <xsd:restriction base="dms:Text">
          <xsd:maxLength value="255"/>
        </xsd:restriction>
      </xsd:simpleType>
    </xsd:element>
    <xsd:element name="Clientes" ma:index="25" nillable="true" ma:displayName="Clientes" ma:description="Lista de clientes que usan el formato" ma:list="{e64806b7-0f90-45dd-badb-37a3df760e1c}" ma:internalName="Clientes" ma:showField="Title">
      <xsd:complexType>
        <xsd:complexContent>
          <xsd:extension base="dms:MultiChoiceLookup">
            <xsd:sequence>
              <xsd:element name="Value" type="dms:Lookup" maxOccurs="unbounded" minOccurs="0" nillable="true"/>
            </xsd:sequence>
          </xsd:extension>
        </xsd:complexContent>
      </xsd:complexType>
    </xsd:element>
    <xsd:element name="Es_x0020_interno_x003f_" ma:index="26" ma:displayName="Es interno?" ma:default="Si" ma:description="Indica si el registro es interno o es externo (suministrado por el cliente, por ejemplo)" ma:format="Dropdown" ma:internalName="Es_x0020_interno_x003f_">
      <xsd:simpleType>
        <xsd:restriction base="dms:Choice">
          <xsd:enumeration value="Si"/>
          <xsd:enumeration value="N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Tipo de contenido"/>
        <xsd:element ref="dc:title" minOccurs="0" maxOccurs="1" ma:index="1" ma:displayName="Descripció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Lugar_x0020_archivo xmlns="dfd55e07-2f41-4f0a-9e77-829fa12c360d">Asociado a la tarea en la plataforma de productividad. ???d_docudiagXXXX
XXXX: número requerimiento</Lugar_x0020_archivo>
    <Vigente_x0020__x0028_Registro_x0029_ xmlns="dfd55e07-2f41-4f0a-9e77-829fa12c360d">true</Vigente_x0020__x0028_Registro_x0029_>
    <Codificación_x0020_de_x0020_la_x0020_versión_x0020_del_x0020_archivo xmlns="dfd55e07-2f41-4f0a-9e77-829fa12c360d">Generado automáticamente por Herramienta Control de Versiones</Codificación_x0020_de_x0020_la_x0020_versión_x0020_del_x0020_archivo>
    <Almacenado_x0020_en_x0020_herramienta_x0020_control_x0020_de_x0020_versiones xmlns="dfd55e07-2f41-4f0a-9e77-829fa12c360d">Si</Almacenado_x0020_en_x0020_herramienta_x0020_control_x0020_de_x0020_versiones>
    <Indización xmlns="dfd55e07-2f41-4f0a-9e77-829fa12c360d">Nombre archivo</Indización>
    <Tipo_x0020_de_x0020_control_x0020_de_x0020_acceso xmlns="dfd55e07-2f41-4f0a-9e77-829fa12c360d">Seguridad de la plataforma de productividad</Tipo_x0020_de_x0020_control_x0020_de_x0020_acceso>
    <Observaciones_x0020_Control_x0020_de_x0020_Versiones xmlns="dfd55e07-2f41-4f0a-9e77-829fa12c360d" xsi:nil="true"/>
    <Tiempo_x0020_conservación xmlns="dfd55e07-2f41-4f0a-9e77-829fa12c360d">Un año después de finalizado el período de garantía</Tiempo_x0020_conservación>
    <_dlc_DocId xmlns="b1c9da78-5c2b-41fc-8c6f-89679f79f1af">4KFYVKS7WUW7-126-123</_dlc_DocId>
    <Fecha_x0020__x00fa_ltima_x0020_distribuci_x00f3_n xmlns="8ecf70e0-961a-411d-880f-0b2ec177acf4" xsi:nil="true"/>
    <Distribuido_x0020_a xmlns="8ecf70e0-961a-411d-880f-0b2ec177acf4" xsi:nil="true"/>
    <_dlc_DocIdUrl xmlns="b1c9da78-5c2b-41fc-8c6f-89679f79f1af">
      <Url>http://mvmsb201:27161/sitios/intranet/procesos/_layouts/DocIdRedir.aspx?ID=4KFYVKS7WUW7-126-123</Url>
      <Description>4KFYVKS7WUW7-126-123</Description>
    </_dlc_DocIdUrl>
    <Proceso_x0020_Vinculado xmlns="8ecf70e0-961a-411d-880f-0b2ec177acf4">
      <Value>9</Value>
      <Value>10</Value>
      <Value>11</Value>
      <Value>12</Value>
      <Value>20</Value>
      <Value>55</Value>
    </Proceso_x0020_Vinculado>
    <Medio_x0020__x0028_papel_x002f_diskette_x002f_mail_x0029_ xmlns="8ecf70e0-961a-411d-880f-0b2ec177acf4" xsi:nil="true"/>
    <Ejemplo xmlns="dfd55e07-2f41-4f0a-9e77-829fa12c360d">reqd_docudiag200512311505.doc</Ejemplo>
    <Método_x0020_de_x0020_descarte_x0020_o_x0020_disposición xmlns="dfd55e07-2f41-4f0a-9e77-829fa12c360d">Cinta o directorio designado para archivos o aplicaciones obsoletas</Método_x0020_de_x0020_descarte_x0020_o_x0020_disposición>
    <Clientes xmlns="8ecf70e0-961a-411d-880f-0b2ec177acf4">
      <Value>1</Value>
      <Value>2</Value>
      <Value>6</Value>
    </Clientes>
    <Es_x0020_interno_x003f_ xmlns="8ecf70e0-961a-411d-880f-0b2ec177acf4">Si</Es_x0020_interno_x003f_>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8CE66-0E4A-4476-BA01-4ACA766069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d55e07-2f41-4f0a-9e77-829fa12c360d"/>
    <ds:schemaRef ds:uri="b1c9da78-5c2b-41fc-8c6f-89679f79f1af"/>
    <ds:schemaRef ds:uri="8ecf70e0-961a-411d-880f-0b2ec177ac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39B511-1010-4A13-9831-965B87110249}">
  <ds:schemaRefs>
    <ds:schemaRef ds:uri="http://schemas.microsoft.com/sharepoint/events"/>
  </ds:schemaRefs>
</ds:datastoreItem>
</file>

<file path=customXml/itemProps3.xml><?xml version="1.0" encoding="utf-8"?>
<ds:datastoreItem xmlns:ds="http://schemas.openxmlformats.org/officeDocument/2006/customXml" ds:itemID="{60709586-E074-40C9-AD95-319340B18D58}">
  <ds:schemaRefs>
    <ds:schemaRef ds:uri="http://schemas.microsoft.com/office/2006/metadata/properties"/>
    <ds:schemaRef ds:uri="http://schemas.microsoft.com/office/infopath/2007/PartnerControls"/>
    <ds:schemaRef ds:uri="dfd55e07-2f41-4f0a-9e77-829fa12c360d"/>
    <ds:schemaRef ds:uri="b1c9da78-5c2b-41fc-8c6f-89679f79f1af"/>
    <ds:schemaRef ds:uri="8ecf70e0-961a-411d-880f-0b2ec177acf4"/>
  </ds:schemaRefs>
</ds:datastoreItem>
</file>

<file path=customXml/itemProps4.xml><?xml version="1.0" encoding="utf-8"?>
<ds:datastoreItem xmlns:ds="http://schemas.openxmlformats.org/officeDocument/2006/customXml" ds:itemID="{B496B17D-27BE-442E-B2FC-7C68F33E05D1}">
  <ds:schemaRefs>
    <ds:schemaRef ds:uri="http://schemas.microsoft.com/sharepoint/v3/contenttype/forms"/>
  </ds:schemaRefs>
</ds:datastoreItem>
</file>

<file path=customXml/itemProps5.xml><?xml version="1.0" encoding="utf-8"?>
<ds:datastoreItem xmlns:ds="http://schemas.openxmlformats.org/officeDocument/2006/customXml" ds:itemID="{8FB89991-5825-482F-AAF0-2395AF58C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epmd_docudiagOC[XXXX].dotx</Template>
  <TotalTime>2</TotalTime>
  <Pages>4</Pages>
  <Words>626</Words>
  <Characters>3443</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diagnóstico</vt:lpstr>
      <vt:lpstr>Documento de diagnóstico</vt:lpstr>
    </vt:vector>
  </TitlesOfParts>
  <Company>Microsoft</Company>
  <LinksUpToDate>false</LinksUpToDate>
  <CharactersWithSpaces>4061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diagnóstico</dc:title>
  <dc:creator>Alexandra</dc:creator>
  <cp:lastModifiedBy>Alexandra</cp:lastModifiedBy>
  <cp:revision>1</cp:revision>
  <dcterms:created xsi:type="dcterms:W3CDTF">2018-11-04T23:23:00Z</dcterms:created>
  <dcterms:modified xsi:type="dcterms:W3CDTF">2018-11-04T23:25:00Z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12300</vt:r8>
  </property>
  <property fmtid="{D5CDD505-2E9C-101B-9397-08002B2CF9AE}" pid="3" name="Rol">
    <vt:lpwstr>Analis</vt:lpwstr>
  </property>
  <property fmtid="{D5CDD505-2E9C-101B-9397-08002B2CF9AE}" pid="4" name="xd_Signature">
    <vt:bool>false</vt:bool>
  </property>
  <property fmtid="{D5CDD505-2E9C-101B-9397-08002B2CF9AE}" pid="5" name="xd_ProgID">
    <vt:lpwstr/>
  </property>
  <property fmtid="{D5CDD505-2E9C-101B-9397-08002B2CF9AE}" pid="6" name="ContentTypeId">
    <vt:lpwstr>0x01010006DB9EB5FAE7F54C96E79E7C0BF8FD2B00A39047D769FBBF4B95A703A9EA7A4522</vt:lpwstr>
  </property>
  <property fmtid="{D5CDD505-2E9C-101B-9397-08002B2CF9AE}" pid="7" name="Cliente">
    <vt:lpwstr>;#ISA;#XM;#</vt:lpwstr>
  </property>
  <property fmtid="{D5CDD505-2E9C-101B-9397-08002B2CF9AE}" pid="8" name="TemplateUrl">
    <vt:lpwstr/>
  </property>
  <property fmtid="{D5CDD505-2E9C-101B-9397-08002B2CF9AE}" pid="9" name="_dlc_DocIdItemGuid">
    <vt:lpwstr>fdc0f80c-e7de-4b41-b211-e221d17414c4</vt:lpwstr>
  </property>
</Properties>
</file>